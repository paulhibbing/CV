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08C1" w14:textId="313E9AF7" w:rsidR="00A051F6" w:rsidRPr="00037599" w:rsidRDefault="00C41E8F" w:rsidP="00670066">
      <w:pPr>
        <w:spacing w:after="80"/>
        <w:rPr>
          <w:rFonts w:ascii="Franklin Gothic Medium" w:hAnsi="Franklin Gothic Medium"/>
          <w:b/>
          <w:smallCaps/>
          <w:spacing w:val="19"/>
          <w:sz w:val="44"/>
          <w:szCs w:val="28"/>
          <w:u w:val="single"/>
        </w:rPr>
      </w:pPr>
      <w:r w:rsidRPr="00037599">
        <w:rPr>
          <w:rFonts w:ascii="Franklin Gothic Medium" w:hAnsi="Franklin Gothic Medium"/>
          <w:b/>
          <w:smallCaps/>
          <w:spacing w:val="19"/>
          <w:sz w:val="44"/>
          <w:szCs w:val="28"/>
          <w:u w:val="single"/>
        </w:rPr>
        <w:t xml:space="preserve">Paul </w:t>
      </w:r>
      <w:r w:rsidR="00647980" w:rsidRPr="00037599">
        <w:rPr>
          <w:rFonts w:ascii="Franklin Gothic Medium" w:hAnsi="Franklin Gothic Medium"/>
          <w:b/>
          <w:smallCaps/>
          <w:spacing w:val="19"/>
          <w:sz w:val="44"/>
          <w:szCs w:val="28"/>
          <w:u w:val="single"/>
        </w:rPr>
        <w:t xml:space="preserve">R. </w:t>
      </w:r>
      <w:r w:rsidRPr="00037599">
        <w:rPr>
          <w:rFonts w:ascii="Franklin Gothic Medium" w:hAnsi="Franklin Gothic Medium"/>
          <w:b/>
          <w:smallCaps/>
          <w:spacing w:val="19"/>
          <w:sz w:val="44"/>
          <w:szCs w:val="28"/>
          <w:u w:val="single"/>
        </w:rPr>
        <w:t>Hibbing</w:t>
      </w:r>
      <w:r w:rsidR="002A6D18" w:rsidRPr="00037599">
        <w:rPr>
          <w:rFonts w:ascii="Franklin Gothic Medium" w:hAnsi="Franklin Gothic Medium"/>
          <w:b/>
          <w:smallCaps/>
          <w:spacing w:val="19"/>
          <w:sz w:val="44"/>
          <w:szCs w:val="28"/>
          <w:u w:val="single"/>
        </w:rPr>
        <w:t>, Ph.D.</w:t>
      </w:r>
    </w:p>
    <w:p w14:paraId="6787BD54" w14:textId="3B629BCA" w:rsidR="00C475A2" w:rsidRPr="00037599" w:rsidRDefault="00935734" w:rsidP="00670066">
      <w:pPr>
        <w:spacing w:after="160" w:line="204" w:lineRule="auto"/>
        <w:rPr>
          <w:rFonts w:ascii="Franklin Gothic Medium" w:hAnsi="Franklin Gothic Medium"/>
          <w:b/>
          <w:iCs/>
          <w:color w:val="808080" w:themeColor="background1" w:themeShade="80"/>
          <w:spacing w:val="19"/>
          <w:sz w:val="14"/>
          <w:szCs w:val="10"/>
        </w:rPr>
      </w:pPr>
      <w:r w:rsidRPr="00037599">
        <w:rPr>
          <w:rFonts w:ascii="Franklin Gothic Medium" w:hAnsi="Franklin Gothic Medium"/>
          <w:b/>
          <w:iCs/>
          <w:color w:val="808080" w:themeColor="background1" w:themeShade="80"/>
          <w:spacing w:val="19"/>
          <w:sz w:val="36"/>
          <w:szCs w:val="28"/>
        </w:rPr>
        <w:t>Postdoctoral Research Scholar</w:t>
      </w:r>
      <w:r w:rsidR="00261347" w:rsidRPr="00037599">
        <w:rPr>
          <w:rFonts w:ascii="Franklin Gothic Medium" w:hAnsi="Franklin Gothic Medium"/>
          <w:b/>
          <w:iCs/>
          <w:color w:val="808080" w:themeColor="background1" w:themeShade="80"/>
          <w:spacing w:val="19"/>
          <w:sz w:val="36"/>
          <w:szCs w:val="28"/>
        </w:rPr>
        <w:br/>
      </w:r>
      <w:r w:rsidR="00B46B87" w:rsidRPr="00037599">
        <w:rPr>
          <w:rFonts w:ascii="Franklin Gothic Medium" w:hAnsi="Franklin Gothic Medium"/>
          <w:b/>
          <w:iCs/>
          <w:color w:val="808080" w:themeColor="background1" w:themeShade="80"/>
          <w:spacing w:val="19"/>
          <w:sz w:val="36"/>
          <w:szCs w:val="28"/>
        </w:rPr>
        <w:t>Children’s Mercy Kansas City</w:t>
      </w:r>
      <w:r w:rsidR="00261347" w:rsidRPr="00037599">
        <w:rPr>
          <w:rFonts w:ascii="Franklin Gothic Medium" w:hAnsi="Franklin Gothic Medium"/>
          <w:b/>
          <w:iCs/>
          <w:color w:val="808080" w:themeColor="background1" w:themeShade="80"/>
          <w:spacing w:val="19"/>
          <w:sz w:val="36"/>
          <w:szCs w:val="28"/>
        </w:rPr>
        <w:br/>
      </w:r>
      <w:r w:rsidR="003C66D8" w:rsidRPr="00037599">
        <w:rPr>
          <w:rFonts w:ascii="Franklin Gothic Medium" w:hAnsi="Franklin Gothic Medium"/>
          <w:b/>
          <w:iCs/>
          <w:color w:val="808080" w:themeColor="background1" w:themeShade="80"/>
          <w:spacing w:val="19"/>
          <w:sz w:val="36"/>
          <w:szCs w:val="28"/>
        </w:rPr>
        <w:t xml:space="preserve">Center for Children’s Healthy Lifestyles </w:t>
      </w:r>
      <w:r w:rsidR="00C76453" w:rsidRPr="00037599">
        <w:rPr>
          <w:rFonts w:ascii="Franklin Gothic Medium" w:hAnsi="Franklin Gothic Medium"/>
          <w:b/>
          <w:iCs/>
          <w:color w:val="808080" w:themeColor="background1" w:themeShade="80"/>
          <w:spacing w:val="19"/>
          <w:sz w:val="36"/>
          <w:szCs w:val="28"/>
        </w:rPr>
        <w:t>&amp;</w:t>
      </w:r>
      <w:r w:rsidR="003C66D8" w:rsidRPr="00037599">
        <w:rPr>
          <w:rFonts w:ascii="Franklin Gothic Medium" w:hAnsi="Franklin Gothic Medium"/>
          <w:b/>
          <w:iCs/>
          <w:color w:val="808080" w:themeColor="background1" w:themeShade="80"/>
          <w:spacing w:val="19"/>
          <w:sz w:val="36"/>
          <w:szCs w:val="28"/>
        </w:rPr>
        <w:t xml:space="preserve"> Nutrition</w:t>
      </w:r>
    </w:p>
    <w:p w14:paraId="3E03496F" w14:textId="5DE6A55A" w:rsidR="00C41E8F" w:rsidRPr="00037599" w:rsidRDefault="00875B81" w:rsidP="00C379E0">
      <w:pPr>
        <w:spacing w:after="240"/>
        <w:rPr>
          <w:rFonts w:ascii="Franklin Gothic Medium" w:hAnsi="Franklin Gothic Medium"/>
          <w:color w:val="808080" w:themeColor="background1" w:themeShade="80"/>
          <w:spacing w:val="16"/>
          <w:sz w:val="24"/>
          <w:szCs w:val="24"/>
        </w:rPr>
      </w:pPr>
      <w:r w:rsidRPr="00037599">
        <w:rPr>
          <w:rFonts w:ascii="Franklin Gothic Medium" w:hAnsi="Franklin Gothic Medium"/>
          <w:color w:val="808080" w:themeColor="background1" w:themeShade="80"/>
          <w:spacing w:val="19"/>
          <w:sz w:val="24"/>
          <w:szCs w:val="24"/>
        </w:rPr>
        <w:t>2240 Kenwood Ave</w:t>
      </w:r>
      <w:r w:rsidR="009D142C" w:rsidRPr="00037599">
        <w:rPr>
          <w:rFonts w:ascii="Franklin Gothic Medium" w:hAnsi="Franklin Gothic Medium"/>
          <w:color w:val="808080" w:themeColor="background1" w:themeShade="80"/>
          <w:spacing w:val="19"/>
          <w:sz w:val="24"/>
          <w:szCs w:val="24"/>
        </w:rPr>
        <w:t>, Room 2M02.45</w:t>
      </w:r>
      <w:r w:rsidR="005940E3" w:rsidRPr="00037599">
        <w:rPr>
          <w:rFonts w:ascii="Franklin Gothic Medium" w:hAnsi="Franklin Gothic Medium"/>
          <w:color w:val="808080" w:themeColor="background1" w:themeShade="80"/>
          <w:spacing w:val="19"/>
          <w:sz w:val="24"/>
          <w:szCs w:val="24"/>
        </w:rPr>
        <w:t xml:space="preserve"> | </w:t>
      </w:r>
      <w:r w:rsidRPr="00037599">
        <w:rPr>
          <w:rFonts w:ascii="Franklin Gothic Medium" w:hAnsi="Franklin Gothic Medium"/>
          <w:color w:val="808080" w:themeColor="background1" w:themeShade="80"/>
          <w:spacing w:val="19"/>
          <w:sz w:val="24"/>
          <w:szCs w:val="24"/>
        </w:rPr>
        <w:t>Kansas City</w:t>
      </w:r>
      <w:r w:rsidR="00BA1026" w:rsidRPr="00037599">
        <w:rPr>
          <w:rFonts w:ascii="Franklin Gothic Medium" w:hAnsi="Franklin Gothic Medium"/>
          <w:color w:val="808080" w:themeColor="background1" w:themeShade="80"/>
          <w:spacing w:val="19"/>
          <w:sz w:val="24"/>
          <w:szCs w:val="24"/>
        </w:rPr>
        <w:t xml:space="preserve">, </w:t>
      </w:r>
      <w:r w:rsidRPr="00037599">
        <w:rPr>
          <w:rFonts w:ascii="Franklin Gothic Medium" w:hAnsi="Franklin Gothic Medium"/>
          <w:color w:val="808080" w:themeColor="background1" w:themeShade="80"/>
          <w:spacing w:val="19"/>
          <w:sz w:val="24"/>
          <w:szCs w:val="24"/>
        </w:rPr>
        <w:t xml:space="preserve">MO </w:t>
      </w:r>
      <w:r w:rsidR="00351CF7" w:rsidRPr="00037599">
        <w:rPr>
          <w:rFonts w:ascii="Franklin Gothic Medium" w:hAnsi="Franklin Gothic Medium"/>
          <w:color w:val="808080" w:themeColor="background1" w:themeShade="80"/>
          <w:spacing w:val="19"/>
          <w:sz w:val="24"/>
          <w:szCs w:val="24"/>
        </w:rPr>
        <w:t>641</w:t>
      </w:r>
      <w:r w:rsidR="00712BE2" w:rsidRPr="00037599">
        <w:rPr>
          <w:rFonts w:ascii="Franklin Gothic Medium" w:hAnsi="Franklin Gothic Medium"/>
          <w:color w:val="808080" w:themeColor="background1" w:themeShade="80"/>
          <w:spacing w:val="19"/>
          <w:sz w:val="24"/>
          <w:szCs w:val="24"/>
        </w:rPr>
        <w:t>08</w:t>
      </w:r>
      <w:r w:rsidR="00986FA0" w:rsidRPr="00037599">
        <w:rPr>
          <w:rFonts w:ascii="Franklin Gothic Medium" w:hAnsi="Franklin Gothic Medium"/>
          <w:color w:val="808080" w:themeColor="background1" w:themeShade="80"/>
          <w:spacing w:val="19"/>
          <w:sz w:val="24"/>
          <w:szCs w:val="24"/>
        </w:rPr>
        <w:br/>
      </w:r>
      <w:r w:rsidR="005E124A" w:rsidRPr="00037599">
        <w:rPr>
          <w:rFonts w:ascii="Franklin Gothic Medium" w:hAnsi="Franklin Gothic Medium"/>
          <w:color w:val="808080" w:themeColor="background1" w:themeShade="80"/>
          <w:spacing w:val="19"/>
          <w:sz w:val="24"/>
          <w:szCs w:val="24"/>
        </w:rPr>
        <w:t>8</w:t>
      </w:r>
      <w:r w:rsidR="003170BF" w:rsidRPr="00037599">
        <w:rPr>
          <w:rFonts w:ascii="Franklin Gothic Medium" w:hAnsi="Franklin Gothic Medium"/>
          <w:color w:val="808080" w:themeColor="background1" w:themeShade="80"/>
          <w:spacing w:val="19"/>
          <w:sz w:val="24"/>
          <w:szCs w:val="24"/>
        </w:rPr>
        <w:t>16</w:t>
      </w:r>
      <w:r w:rsidR="005E124A" w:rsidRPr="00037599">
        <w:rPr>
          <w:rFonts w:ascii="Franklin Gothic Medium" w:hAnsi="Franklin Gothic Medium"/>
          <w:color w:val="808080" w:themeColor="background1" w:themeShade="80"/>
          <w:spacing w:val="19"/>
          <w:sz w:val="24"/>
          <w:szCs w:val="24"/>
        </w:rPr>
        <w:t>.</w:t>
      </w:r>
      <w:r w:rsidR="004B7C69" w:rsidRPr="00037599">
        <w:rPr>
          <w:rFonts w:ascii="Franklin Gothic Medium" w:hAnsi="Franklin Gothic Medium"/>
          <w:color w:val="808080" w:themeColor="background1" w:themeShade="80"/>
          <w:spacing w:val="19"/>
          <w:sz w:val="24"/>
          <w:szCs w:val="24"/>
        </w:rPr>
        <w:t>302</w:t>
      </w:r>
      <w:r w:rsidR="005E124A" w:rsidRPr="00037599">
        <w:rPr>
          <w:rFonts w:ascii="Franklin Gothic Medium" w:hAnsi="Franklin Gothic Medium"/>
          <w:color w:val="808080" w:themeColor="background1" w:themeShade="80"/>
          <w:spacing w:val="19"/>
          <w:sz w:val="24"/>
          <w:szCs w:val="24"/>
        </w:rPr>
        <w:t>.</w:t>
      </w:r>
      <w:r w:rsidR="004B7C69" w:rsidRPr="00037599">
        <w:rPr>
          <w:rFonts w:ascii="Franklin Gothic Medium" w:hAnsi="Franklin Gothic Medium"/>
          <w:color w:val="808080" w:themeColor="background1" w:themeShade="80"/>
          <w:spacing w:val="19"/>
          <w:sz w:val="24"/>
          <w:szCs w:val="24"/>
        </w:rPr>
        <w:t>3183</w:t>
      </w:r>
      <w:r w:rsidR="001702E5" w:rsidRPr="00037599">
        <w:rPr>
          <w:rFonts w:ascii="Franklin Gothic Medium" w:hAnsi="Franklin Gothic Medium"/>
          <w:color w:val="808080" w:themeColor="background1" w:themeShade="80"/>
          <w:spacing w:val="19"/>
          <w:sz w:val="24"/>
          <w:szCs w:val="24"/>
        </w:rPr>
        <w:t xml:space="preserve"> | </w:t>
      </w:r>
      <w:r w:rsidR="00BA1026" w:rsidRPr="00037599">
        <w:rPr>
          <w:rFonts w:ascii="Franklin Gothic Medium" w:hAnsi="Franklin Gothic Medium"/>
          <w:color w:val="808080" w:themeColor="background1" w:themeShade="80"/>
          <w:spacing w:val="19"/>
          <w:sz w:val="24"/>
          <w:szCs w:val="24"/>
        </w:rPr>
        <w:t>p</w:t>
      </w:r>
      <w:r w:rsidR="003333D8" w:rsidRPr="00037599">
        <w:rPr>
          <w:rFonts w:ascii="Franklin Gothic Medium" w:hAnsi="Franklin Gothic Medium"/>
          <w:color w:val="808080" w:themeColor="background1" w:themeShade="80"/>
          <w:spacing w:val="19"/>
          <w:sz w:val="24"/>
          <w:szCs w:val="24"/>
        </w:rPr>
        <w:t>r</w:t>
      </w:r>
      <w:r w:rsidR="00C41E8F" w:rsidRPr="00037599">
        <w:rPr>
          <w:rFonts w:ascii="Franklin Gothic Medium" w:hAnsi="Franklin Gothic Medium"/>
          <w:color w:val="808080" w:themeColor="background1" w:themeShade="80"/>
          <w:spacing w:val="19"/>
          <w:sz w:val="24"/>
          <w:szCs w:val="24"/>
        </w:rPr>
        <w:t>hibbing@</w:t>
      </w:r>
      <w:r w:rsidR="003333D8" w:rsidRPr="00037599">
        <w:rPr>
          <w:rFonts w:ascii="Franklin Gothic Medium" w:hAnsi="Franklin Gothic Medium"/>
          <w:color w:val="808080" w:themeColor="background1" w:themeShade="80"/>
          <w:spacing w:val="19"/>
          <w:sz w:val="24"/>
          <w:szCs w:val="24"/>
        </w:rPr>
        <w:t>cmh</w:t>
      </w:r>
      <w:r w:rsidR="00BA1026" w:rsidRPr="00037599">
        <w:rPr>
          <w:rFonts w:ascii="Franklin Gothic Medium" w:hAnsi="Franklin Gothic Medium"/>
          <w:color w:val="808080" w:themeColor="background1" w:themeShade="80"/>
          <w:spacing w:val="19"/>
          <w:sz w:val="24"/>
          <w:szCs w:val="24"/>
        </w:rPr>
        <w:t>.edu</w:t>
      </w:r>
    </w:p>
    <w:p w14:paraId="75B8C5AF" w14:textId="0D3008BC" w:rsidR="00C41E8F" w:rsidRPr="00037599" w:rsidRDefault="00C41E8F" w:rsidP="009269A7">
      <w:pPr>
        <w:pStyle w:val="Heading1"/>
      </w:pPr>
      <w:r w:rsidRPr="00037599">
        <w:t>Education</w:t>
      </w:r>
    </w:p>
    <w:p w14:paraId="3FE98C61" w14:textId="77777777" w:rsidR="0090575B" w:rsidRPr="00037599" w:rsidRDefault="006F6F1B" w:rsidP="006F6F1B">
      <w:pPr>
        <w:pStyle w:val="Heading2"/>
        <w:tabs>
          <w:tab w:val="clear" w:pos="1440"/>
          <w:tab w:val="left" w:pos="1710"/>
        </w:tabs>
        <w:rPr>
          <w:vanish/>
          <w:specVanish/>
        </w:rPr>
      </w:pPr>
      <w:r w:rsidRPr="00037599">
        <w:t>Doctor of Philosophy</w:t>
      </w:r>
    </w:p>
    <w:p w14:paraId="5A0193AE" w14:textId="4412204F" w:rsidR="006F6F1B" w:rsidRPr="00037599" w:rsidRDefault="00033DDB" w:rsidP="00D9391D">
      <w:pPr>
        <w:spacing w:after="0"/>
        <w:rPr>
          <w:b/>
          <w:bCs/>
        </w:rPr>
      </w:pPr>
      <w:r w:rsidRPr="00037599">
        <w:rPr>
          <w:b/>
          <w:bCs/>
          <w:sz w:val="24"/>
          <w:szCs w:val="24"/>
        </w:rPr>
        <w:t xml:space="preserve"> </w:t>
      </w:r>
      <w:r w:rsidR="00EA5231" w:rsidRPr="00037599">
        <w:rPr>
          <w:b/>
          <w:bCs/>
          <w:sz w:val="28"/>
          <w:szCs w:val="28"/>
        </w:rPr>
        <w:t>(May 2020)</w:t>
      </w:r>
    </w:p>
    <w:p w14:paraId="76669CAF" w14:textId="62C03F85" w:rsidR="00E36EA0" w:rsidRPr="00037599" w:rsidRDefault="006F6F1B" w:rsidP="000D1AC8">
      <w:pPr>
        <w:tabs>
          <w:tab w:val="clear" w:pos="1440"/>
          <w:tab w:val="left" w:pos="1710"/>
        </w:tabs>
        <w:spacing w:after="160"/>
        <w:rPr>
          <w:i/>
          <w:color w:val="808080" w:themeColor="background1" w:themeShade="80"/>
          <w:u w:val="single"/>
        </w:rPr>
      </w:pPr>
      <w:r w:rsidRPr="00037599">
        <w:rPr>
          <w:i/>
          <w:sz w:val="24"/>
          <w:szCs w:val="24"/>
          <w:u w:val="single"/>
        </w:rPr>
        <w:t>University of Tennessee, Knoxville</w:t>
      </w:r>
    </w:p>
    <w:p w14:paraId="45AAB447" w14:textId="11116AAC" w:rsidR="006F6F1B" w:rsidRPr="00037599" w:rsidRDefault="00AA5D55" w:rsidP="00AA5D55">
      <w:r w:rsidRPr="00037599">
        <w:tab/>
      </w:r>
      <w:r w:rsidR="006F6F1B" w:rsidRPr="00037599">
        <w:rPr>
          <w:b/>
          <w:bCs/>
        </w:rPr>
        <w:t>Major:</w:t>
      </w:r>
      <w:r w:rsidR="006F6F1B" w:rsidRPr="00037599">
        <w:t xml:space="preserve"> </w:t>
      </w:r>
      <w:r w:rsidR="006F6F1B" w:rsidRPr="00037599">
        <w:tab/>
      </w:r>
      <w:r w:rsidR="00C359F6" w:rsidRPr="00037599">
        <w:tab/>
      </w:r>
      <w:r w:rsidR="00261347" w:rsidRPr="00037599">
        <w:tab/>
      </w:r>
      <w:r w:rsidR="006F6F1B" w:rsidRPr="00037599">
        <w:t>Kinesiology and Sport Studies</w:t>
      </w:r>
    </w:p>
    <w:p w14:paraId="40D2D605" w14:textId="07DC1592" w:rsidR="006F6F1B" w:rsidRPr="00037599" w:rsidRDefault="00AA5D55" w:rsidP="00AA5D55">
      <w:r w:rsidRPr="00037599">
        <w:tab/>
      </w:r>
      <w:r w:rsidR="006F6F1B" w:rsidRPr="00037599">
        <w:rPr>
          <w:b/>
          <w:bCs/>
        </w:rPr>
        <w:t>Specialization:</w:t>
      </w:r>
      <w:r w:rsidR="006F6F1B" w:rsidRPr="00037599">
        <w:tab/>
        <w:t>Exercise Physiology</w:t>
      </w:r>
    </w:p>
    <w:p w14:paraId="73694991" w14:textId="0229CB59" w:rsidR="006F6F1B" w:rsidRPr="00037599" w:rsidRDefault="00AA5D55" w:rsidP="00AA5D55">
      <w:r w:rsidRPr="00037599">
        <w:tab/>
      </w:r>
      <w:r w:rsidR="006F6F1B" w:rsidRPr="00037599">
        <w:rPr>
          <w:b/>
          <w:bCs/>
        </w:rPr>
        <w:t>Cognate:</w:t>
      </w:r>
      <w:r w:rsidR="006F6F1B" w:rsidRPr="00037599">
        <w:tab/>
      </w:r>
      <w:r w:rsidR="006F6F1B" w:rsidRPr="00037599">
        <w:tab/>
      </w:r>
      <w:r w:rsidR="00261347" w:rsidRPr="00037599">
        <w:tab/>
      </w:r>
      <w:r w:rsidR="006F6F1B" w:rsidRPr="00037599">
        <w:t>Statistics</w:t>
      </w:r>
    </w:p>
    <w:p w14:paraId="29383205" w14:textId="073ECDEC" w:rsidR="006F6F1B" w:rsidRPr="00037599" w:rsidRDefault="00AA5D55" w:rsidP="00AA5D55">
      <w:r w:rsidRPr="00037599">
        <w:tab/>
      </w:r>
      <w:r w:rsidR="00622D94" w:rsidRPr="00037599">
        <w:rPr>
          <w:b/>
          <w:bCs/>
        </w:rPr>
        <w:t>Dissertation:</w:t>
      </w:r>
      <w:r w:rsidR="00622D94" w:rsidRPr="00037599">
        <w:tab/>
      </w:r>
      <w:r w:rsidR="00347B91" w:rsidRPr="00037599">
        <w:t xml:space="preserve">Calibration and </w:t>
      </w:r>
      <w:r w:rsidR="00720195" w:rsidRPr="00037599">
        <w:t>v</w:t>
      </w:r>
      <w:r w:rsidR="00347B91" w:rsidRPr="00037599">
        <w:t xml:space="preserve">alidation of </w:t>
      </w:r>
      <w:r w:rsidR="00720195" w:rsidRPr="00037599">
        <w:t>g</w:t>
      </w:r>
      <w:r w:rsidR="00347B91" w:rsidRPr="00037599">
        <w:t xml:space="preserve">yroscope </w:t>
      </w:r>
      <w:r w:rsidR="00720195" w:rsidRPr="00037599">
        <w:t>i</w:t>
      </w:r>
      <w:r w:rsidR="00347B91" w:rsidRPr="00037599">
        <w:t xml:space="preserve">nclusive </w:t>
      </w:r>
      <w:r w:rsidR="00720195" w:rsidRPr="00037599">
        <w:t>y</w:t>
      </w:r>
      <w:r w:rsidR="00347B91" w:rsidRPr="00037599">
        <w:t xml:space="preserve">outh Sojourn </w:t>
      </w:r>
      <w:r w:rsidR="00720195" w:rsidRPr="00037599">
        <w:t>m</w:t>
      </w:r>
      <w:r w:rsidR="00347B91" w:rsidRPr="00037599">
        <w:t>odels</w:t>
      </w:r>
    </w:p>
    <w:p w14:paraId="792E7D21" w14:textId="64360327" w:rsidR="006F6F1B" w:rsidRPr="00037599" w:rsidRDefault="00AA5D55" w:rsidP="00AA5D55">
      <w:pPr>
        <w:ind w:left="1800" w:hanging="1800"/>
      </w:pPr>
      <w:r w:rsidRPr="00037599">
        <w:tab/>
      </w:r>
      <w:r w:rsidR="006F6F1B" w:rsidRPr="00037599">
        <w:rPr>
          <w:b/>
          <w:bCs/>
        </w:rPr>
        <w:t>Committee:</w:t>
      </w:r>
      <w:r w:rsidR="00261347" w:rsidRPr="00037599">
        <w:tab/>
      </w:r>
      <w:r w:rsidR="006F6F1B" w:rsidRPr="00037599">
        <w:t>Scott E. Crouter (Major Professor)</w:t>
      </w:r>
      <w:r w:rsidR="00C379E0" w:rsidRPr="00037599">
        <w:br/>
      </w:r>
      <w:r w:rsidR="006F6F1B" w:rsidRPr="00037599">
        <w:t>David R. Bassett</w:t>
      </w:r>
      <w:r w:rsidR="00180FF1" w:rsidRPr="00037599">
        <w:t xml:space="preserve"> Jr.</w:t>
      </w:r>
      <w:r w:rsidR="00364EF8" w:rsidRPr="00037599">
        <w:br/>
      </w:r>
      <w:r w:rsidR="006F6F1B" w:rsidRPr="00037599">
        <w:t>Dawn P. Coe</w:t>
      </w:r>
      <w:r w:rsidR="00364EF8" w:rsidRPr="00037599">
        <w:br/>
      </w:r>
      <w:proofErr w:type="spellStart"/>
      <w:r w:rsidR="006F6F1B" w:rsidRPr="00037599">
        <w:t>Haileab</w:t>
      </w:r>
      <w:proofErr w:type="spellEnd"/>
      <w:r w:rsidR="006F6F1B" w:rsidRPr="00037599">
        <w:t xml:space="preserve"> </w:t>
      </w:r>
      <w:proofErr w:type="spellStart"/>
      <w:r w:rsidR="006F6F1B" w:rsidRPr="00037599">
        <w:t>Hilafu</w:t>
      </w:r>
      <w:proofErr w:type="spellEnd"/>
    </w:p>
    <w:p w14:paraId="6A1A2107" w14:textId="0BF806FA" w:rsidR="00631CEF" w:rsidRPr="00037599" w:rsidRDefault="006F6F1B" w:rsidP="006F6F1B">
      <w:pPr>
        <w:pStyle w:val="Heading2"/>
        <w:tabs>
          <w:tab w:val="clear" w:pos="1440"/>
          <w:tab w:val="left" w:pos="1710"/>
        </w:tabs>
        <w:rPr>
          <w:vanish/>
          <w:specVanish/>
        </w:rPr>
      </w:pPr>
      <w:r w:rsidRPr="00037599">
        <w:t>Master of Science</w:t>
      </w:r>
    </w:p>
    <w:p w14:paraId="689D4501" w14:textId="3078A6F8" w:rsidR="006F6F1B" w:rsidRPr="00037599" w:rsidRDefault="00631CEF" w:rsidP="00D9391D">
      <w:pPr>
        <w:spacing w:after="0"/>
        <w:rPr>
          <w:b/>
          <w:bCs/>
          <w:sz w:val="24"/>
          <w:szCs w:val="24"/>
        </w:rPr>
      </w:pPr>
      <w:r w:rsidRPr="00037599">
        <w:t xml:space="preserve"> </w:t>
      </w:r>
      <w:r w:rsidR="00EA5231" w:rsidRPr="00037599">
        <w:rPr>
          <w:b/>
          <w:bCs/>
          <w:sz w:val="28"/>
          <w:szCs w:val="28"/>
        </w:rPr>
        <w:t>(</w:t>
      </w:r>
      <w:r w:rsidR="006A40B8" w:rsidRPr="00037599">
        <w:rPr>
          <w:b/>
          <w:bCs/>
          <w:sz w:val="28"/>
          <w:szCs w:val="28"/>
        </w:rPr>
        <w:t>August</w:t>
      </w:r>
      <w:r w:rsidR="00EA5231" w:rsidRPr="00037599">
        <w:rPr>
          <w:b/>
          <w:bCs/>
          <w:sz w:val="28"/>
          <w:szCs w:val="28"/>
        </w:rPr>
        <w:t xml:space="preserve"> 2016)</w:t>
      </w:r>
    </w:p>
    <w:p w14:paraId="642D112D" w14:textId="7FD452AF" w:rsidR="00E36EA0" w:rsidRPr="00037599" w:rsidRDefault="006F6F1B" w:rsidP="000D1AC8">
      <w:pPr>
        <w:tabs>
          <w:tab w:val="clear" w:pos="1440"/>
          <w:tab w:val="left" w:pos="1710"/>
        </w:tabs>
        <w:spacing w:after="160"/>
        <w:rPr>
          <w:i/>
          <w:u w:val="single"/>
        </w:rPr>
      </w:pPr>
      <w:r w:rsidRPr="00037599">
        <w:rPr>
          <w:i/>
          <w:sz w:val="24"/>
          <w:szCs w:val="24"/>
          <w:u w:val="single"/>
        </w:rPr>
        <w:t>Iowa State University</w:t>
      </w:r>
    </w:p>
    <w:p w14:paraId="1D3024E5" w14:textId="0723D1A1" w:rsidR="006F6F1B" w:rsidRPr="00037599" w:rsidRDefault="00AA5D55" w:rsidP="00AA5D55">
      <w:r w:rsidRPr="00037599">
        <w:tab/>
      </w:r>
      <w:r w:rsidR="006F6F1B" w:rsidRPr="00037599">
        <w:rPr>
          <w:b/>
          <w:bCs/>
        </w:rPr>
        <w:t>Major:</w:t>
      </w:r>
      <w:r w:rsidR="006F6F1B" w:rsidRPr="00037599">
        <w:t xml:space="preserve"> </w:t>
      </w:r>
      <w:r w:rsidR="006F6F1B" w:rsidRPr="00037599">
        <w:tab/>
      </w:r>
      <w:r w:rsidR="00C359F6" w:rsidRPr="00037599">
        <w:tab/>
      </w:r>
      <w:r w:rsidR="00261347" w:rsidRPr="00037599">
        <w:tab/>
      </w:r>
      <w:r w:rsidR="006F6F1B" w:rsidRPr="00037599">
        <w:t>Kinesiology</w:t>
      </w:r>
    </w:p>
    <w:p w14:paraId="5B0416B8" w14:textId="7A375CB3" w:rsidR="006F6F1B" w:rsidRPr="00037599" w:rsidRDefault="00AA5D55" w:rsidP="00AA5D55">
      <w:pPr>
        <w:ind w:left="1800" w:hanging="1800"/>
      </w:pPr>
      <w:r w:rsidRPr="00037599">
        <w:tab/>
      </w:r>
      <w:r w:rsidR="006F6F1B" w:rsidRPr="00037599">
        <w:rPr>
          <w:b/>
          <w:bCs/>
        </w:rPr>
        <w:t>Thesis:</w:t>
      </w:r>
      <w:r w:rsidR="006F6F1B" w:rsidRPr="00037599">
        <w:tab/>
      </w:r>
      <w:r w:rsidR="006F6F1B" w:rsidRPr="00037599">
        <w:tab/>
      </w:r>
      <w:r w:rsidR="00C359F6" w:rsidRPr="00037599">
        <w:tab/>
      </w:r>
      <w:r w:rsidR="00261347" w:rsidRPr="00037599">
        <w:tab/>
      </w:r>
      <w:r w:rsidR="006F6F1B" w:rsidRPr="00037599">
        <w:t xml:space="preserve">Estimation of physical activity intensity using triaxial </w:t>
      </w:r>
      <w:proofErr w:type="spellStart"/>
      <w:r w:rsidR="006F6F1B" w:rsidRPr="00037599">
        <w:t>ActiGraph</w:t>
      </w:r>
      <w:proofErr w:type="spellEnd"/>
      <w:r w:rsidR="006F6F1B" w:rsidRPr="00037599">
        <w:t xml:space="preserve"> accelerometers in youth populations: Impact of data type, attachment site, and modeling approach, including adaptations of the Sojourn method for varied use in youth</w:t>
      </w:r>
    </w:p>
    <w:p w14:paraId="771B93BE" w14:textId="042DB488" w:rsidR="006F6F1B" w:rsidRPr="00037599" w:rsidRDefault="00AA5D55" w:rsidP="00AA5D55">
      <w:pPr>
        <w:ind w:left="1800" w:hanging="1800"/>
      </w:pPr>
      <w:r w:rsidRPr="00037599">
        <w:tab/>
      </w:r>
      <w:r w:rsidR="006F6F1B" w:rsidRPr="00037599">
        <w:rPr>
          <w:b/>
          <w:bCs/>
        </w:rPr>
        <w:t>Committee:</w:t>
      </w:r>
      <w:r w:rsidR="00261347" w:rsidRPr="00037599">
        <w:tab/>
      </w:r>
      <w:r w:rsidR="006F6F1B" w:rsidRPr="00037599">
        <w:t>Gregory J. Welk (Major Professor)</w:t>
      </w:r>
      <w:r w:rsidR="008A1756" w:rsidRPr="00037599">
        <w:br/>
      </w:r>
      <w:r w:rsidR="006F6F1B" w:rsidRPr="00037599">
        <w:t>Laura D. Ellingson</w:t>
      </w:r>
      <w:r w:rsidR="008A1756" w:rsidRPr="00037599">
        <w:br/>
      </w:r>
      <w:r w:rsidR="006F6F1B" w:rsidRPr="00037599">
        <w:t>Philip M. Dixon</w:t>
      </w:r>
    </w:p>
    <w:p w14:paraId="4CB4B0D9" w14:textId="6EA5A2D2" w:rsidR="00F804FC" w:rsidRPr="00037599" w:rsidRDefault="009D1BE6" w:rsidP="009D1BE6">
      <w:pPr>
        <w:pStyle w:val="Heading2"/>
        <w:rPr>
          <w:vanish/>
          <w:specVanish/>
        </w:rPr>
      </w:pPr>
      <w:r w:rsidRPr="00037599">
        <w:t>Bachelor of Science</w:t>
      </w:r>
    </w:p>
    <w:p w14:paraId="6E82C954" w14:textId="621699B6" w:rsidR="009D1BE6" w:rsidRPr="00037599" w:rsidRDefault="00F804FC" w:rsidP="00D9391D">
      <w:pPr>
        <w:spacing w:after="0"/>
        <w:rPr>
          <w:b/>
          <w:bCs/>
          <w:sz w:val="24"/>
          <w:szCs w:val="24"/>
        </w:rPr>
      </w:pPr>
      <w:r w:rsidRPr="00037599">
        <w:t xml:space="preserve"> </w:t>
      </w:r>
      <w:r w:rsidR="00155D9D" w:rsidRPr="00037599">
        <w:rPr>
          <w:b/>
          <w:bCs/>
          <w:sz w:val="28"/>
          <w:szCs w:val="28"/>
        </w:rPr>
        <w:t>(August 2014)</w:t>
      </w:r>
    </w:p>
    <w:p w14:paraId="79800844" w14:textId="6A0CB38B" w:rsidR="00E36EA0" w:rsidRPr="00037599" w:rsidRDefault="009D1BE6" w:rsidP="000D1AC8">
      <w:pPr>
        <w:tabs>
          <w:tab w:val="clear" w:pos="1440"/>
          <w:tab w:val="left" w:pos="1710"/>
        </w:tabs>
        <w:spacing w:after="160"/>
        <w:rPr>
          <w:i/>
          <w:u w:val="single"/>
        </w:rPr>
      </w:pPr>
      <w:r w:rsidRPr="00037599">
        <w:rPr>
          <w:i/>
          <w:sz w:val="24"/>
          <w:szCs w:val="24"/>
          <w:u w:val="single"/>
        </w:rPr>
        <w:t>Iowa State University</w:t>
      </w:r>
    </w:p>
    <w:p w14:paraId="0631FD2F" w14:textId="68736ADE" w:rsidR="009D1BE6" w:rsidRPr="00037599" w:rsidRDefault="00AA5D55" w:rsidP="00AA5D55">
      <w:r w:rsidRPr="00037599">
        <w:tab/>
      </w:r>
      <w:r w:rsidR="009D1BE6" w:rsidRPr="00037599">
        <w:rPr>
          <w:b/>
          <w:bCs/>
        </w:rPr>
        <w:t>Major:</w:t>
      </w:r>
      <w:r w:rsidR="009D1BE6" w:rsidRPr="00037599">
        <w:t xml:space="preserve"> </w:t>
      </w:r>
      <w:r w:rsidR="009D1BE6" w:rsidRPr="00037599">
        <w:tab/>
      </w:r>
      <w:r w:rsidR="00261347" w:rsidRPr="00037599">
        <w:tab/>
      </w:r>
      <w:r w:rsidR="00261347" w:rsidRPr="00037599">
        <w:tab/>
      </w:r>
      <w:r w:rsidR="009D1BE6" w:rsidRPr="00037599">
        <w:t>Kinesiology and Health</w:t>
      </w:r>
    </w:p>
    <w:p w14:paraId="669648E3" w14:textId="2ED7BFF5" w:rsidR="009D1BE6" w:rsidRPr="00037599" w:rsidRDefault="00AA5D55" w:rsidP="00AA5D55">
      <w:pPr>
        <w:ind w:left="1800" w:hanging="1800"/>
      </w:pPr>
      <w:r w:rsidRPr="00037599">
        <w:tab/>
      </w:r>
      <w:r w:rsidR="009D1BE6" w:rsidRPr="00037599">
        <w:rPr>
          <w:b/>
          <w:bCs/>
        </w:rPr>
        <w:t>Minors:</w:t>
      </w:r>
      <w:r w:rsidR="009D1BE6" w:rsidRPr="00037599">
        <w:tab/>
      </w:r>
      <w:r w:rsidR="009D1BE6" w:rsidRPr="00037599">
        <w:tab/>
      </w:r>
      <w:r w:rsidR="00261347" w:rsidRPr="00037599">
        <w:tab/>
      </w:r>
      <w:r w:rsidR="009D1BE6" w:rsidRPr="00037599">
        <w:t>German Language</w:t>
      </w:r>
      <w:r w:rsidR="00FA1026" w:rsidRPr="00037599">
        <w:br/>
      </w:r>
      <w:r w:rsidR="009D1BE6" w:rsidRPr="00037599">
        <w:t>Music Technology</w:t>
      </w:r>
    </w:p>
    <w:p w14:paraId="2DCB6882" w14:textId="77777777" w:rsidR="006F6F1B" w:rsidRPr="00037599" w:rsidRDefault="006F6F1B" w:rsidP="00261347">
      <w:pPr>
        <w:sectPr w:rsidR="006F6F1B" w:rsidRPr="00037599">
          <w:footerReference w:type="default" r:id="rId8"/>
          <w:pgSz w:w="12240" w:h="15840"/>
          <w:pgMar w:top="1440" w:right="1440" w:bottom="1440" w:left="1440" w:header="720" w:footer="720" w:gutter="0"/>
          <w:cols w:space="720"/>
          <w:docGrid w:linePitch="360"/>
        </w:sectPr>
      </w:pPr>
    </w:p>
    <w:p w14:paraId="302AC33D" w14:textId="03B88D8E" w:rsidR="009269A7" w:rsidRPr="00037599" w:rsidRDefault="0008764A" w:rsidP="001D2628">
      <w:pPr>
        <w:pStyle w:val="Heading1"/>
        <w:spacing w:before="0"/>
      </w:pPr>
      <w:r w:rsidRPr="00037599">
        <w:lastRenderedPageBreak/>
        <w:t>Professional Experience</w:t>
      </w:r>
    </w:p>
    <w:p w14:paraId="7A3658A2" w14:textId="26307398" w:rsidR="00DD66EC" w:rsidRPr="00037599" w:rsidRDefault="00DD66EC" w:rsidP="007E0341">
      <w:pPr>
        <w:pStyle w:val="Heading2"/>
      </w:pPr>
      <w:r w:rsidRPr="00037599">
        <w:t>Postdoctoral Training</w:t>
      </w:r>
    </w:p>
    <w:p w14:paraId="148F1504" w14:textId="5B484F96" w:rsidR="00777F92" w:rsidRPr="00037599" w:rsidRDefault="00777F92" w:rsidP="0029325A">
      <w:pPr>
        <w:pStyle w:val="Heading3"/>
      </w:pPr>
      <w:r w:rsidRPr="00037599">
        <w:t>Positions/Appointments</w:t>
      </w:r>
    </w:p>
    <w:p w14:paraId="7A0D624B" w14:textId="114266A8" w:rsidR="008B54B4" w:rsidRPr="00037599" w:rsidRDefault="00F66686" w:rsidP="00505FF8">
      <w:pPr>
        <w:pStyle w:val="Heading4"/>
        <w:numPr>
          <w:ilvl w:val="0"/>
          <w:numId w:val="23"/>
        </w:numPr>
        <w:ind w:left="360"/>
        <w:rPr>
          <w:bCs w:val="0"/>
          <w:iCs w:val="0"/>
          <w:vanish/>
          <w:specVanish/>
        </w:rPr>
      </w:pPr>
      <w:r w:rsidRPr="00037599">
        <w:rPr>
          <w:bCs w:val="0"/>
          <w:iCs w:val="0"/>
        </w:rPr>
        <w:t>Research Scholar</w:t>
      </w:r>
    </w:p>
    <w:p w14:paraId="3AA75AC4" w14:textId="32934CAF" w:rsidR="00DD66EC" w:rsidRPr="00037599" w:rsidRDefault="008B54B4" w:rsidP="0029325A">
      <w:pPr>
        <w:pStyle w:val="ListModifier"/>
        <w:rPr>
          <w:i/>
          <w:iCs/>
        </w:rPr>
      </w:pPr>
      <w:r w:rsidRPr="00037599">
        <w:tab/>
      </w:r>
      <w:r w:rsidR="000831DA" w:rsidRPr="00037599">
        <w:rPr>
          <w:i/>
          <w:iCs/>
        </w:rPr>
        <w:t>07/2020</w:t>
      </w:r>
      <w:r w:rsidR="00F108B9" w:rsidRPr="00037599">
        <w:rPr>
          <w:i/>
          <w:iCs/>
        </w:rPr>
        <w:t xml:space="preserve"> – present</w:t>
      </w:r>
      <w:r w:rsidR="0029325A" w:rsidRPr="00037599">
        <w:rPr>
          <w:i/>
          <w:iCs/>
        </w:rPr>
        <w:br/>
      </w:r>
      <w:r w:rsidRPr="00037599">
        <w:rPr>
          <w:i/>
          <w:iCs/>
        </w:rPr>
        <w:t>C</w:t>
      </w:r>
      <w:r w:rsidR="003D21C1" w:rsidRPr="00037599">
        <w:rPr>
          <w:i/>
          <w:iCs/>
        </w:rPr>
        <w:t>hildren’s Mercy Kansas City</w:t>
      </w:r>
      <w:r w:rsidR="0035318B" w:rsidRPr="00037599">
        <w:rPr>
          <w:i/>
          <w:iCs/>
        </w:rPr>
        <w:br/>
      </w:r>
      <w:r w:rsidR="009738D6" w:rsidRPr="00037599">
        <w:rPr>
          <w:i/>
          <w:iCs/>
        </w:rPr>
        <w:t>Center</w:t>
      </w:r>
      <w:r w:rsidR="004D19C9" w:rsidRPr="00037599">
        <w:rPr>
          <w:i/>
          <w:iCs/>
        </w:rPr>
        <w:t xml:space="preserve"> for Children’s Healthy Lifestyles </w:t>
      </w:r>
      <w:r w:rsidR="00C76453" w:rsidRPr="00037599">
        <w:rPr>
          <w:i/>
          <w:iCs/>
        </w:rPr>
        <w:t>&amp;</w:t>
      </w:r>
      <w:r w:rsidR="004D19C9" w:rsidRPr="00037599">
        <w:rPr>
          <w:i/>
          <w:iCs/>
        </w:rPr>
        <w:t xml:space="preserve"> Nutrition</w:t>
      </w:r>
      <w:r w:rsidR="0036462C" w:rsidRPr="00037599">
        <w:rPr>
          <w:i/>
          <w:iCs/>
        </w:rPr>
        <w:t xml:space="preserve"> (director Ann Davis)</w:t>
      </w:r>
      <w:r w:rsidR="0035318B" w:rsidRPr="00037599">
        <w:rPr>
          <w:i/>
          <w:iCs/>
        </w:rPr>
        <w:br/>
      </w:r>
      <w:r w:rsidR="00BF400E" w:rsidRPr="00037599">
        <w:rPr>
          <w:i/>
          <w:iCs/>
        </w:rPr>
        <w:t>Primary m</w:t>
      </w:r>
      <w:r w:rsidR="004D19C9" w:rsidRPr="00037599">
        <w:rPr>
          <w:i/>
          <w:iCs/>
        </w:rPr>
        <w:t>entor</w:t>
      </w:r>
      <w:r w:rsidR="00BF400E" w:rsidRPr="00037599">
        <w:rPr>
          <w:i/>
          <w:iCs/>
        </w:rPr>
        <w:t>s</w:t>
      </w:r>
      <w:r w:rsidR="003E39BD" w:rsidRPr="00037599">
        <w:rPr>
          <w:i/>
          <w:iCs/>
        </w:rPr>
        <w:t>:</w:t>
      </w:r>
      <w:r w:rsidR="001D2628" w:rsidRPr="00037599">
        <w:rPr>
          <w:i/>
          <w:iCs/>
        </w:rPr>
        <w:t xml:space="preserve"> </w:t>
      </w:r>
      <w:r w:rsidR="004D19C9" w:rsidRPr="00037599">
        <w:rPr>
          <w:i/>
          <w:iCs/>
        </w:rPr>
        <w:t>Jordan Carlson</w:t>
      </w:r>
      <w:r w:rsidR="00BF400E" w:rsidRPr="00037599">
        <w:rPr>
          <w:i/>
          <w:iCs/>
        </w:rPr>
        <w:t>, Robin Shook</w:t>
      </w:r>
    </w:p>
    <w:p w14:paraId="0D111E7A" w14:textId="01AECBDF" w:rsidR="00777F92" w:rsidRPr="00037599" w:rsidRDefault="00777F92" w:rsidP="00777F92">
      <w:pPr>
        <w:pStyle w:val="Heading3"/>
      </w:pPr>
      <w:r w:rsidRPr="00037599">
        <w:t>Trainings/Courses</w:t>
      </w:r>
    </w:p>
    <w:p w14:paraId="76604444" w14:textId="3BFD0E6A" w:rsidR="00777F92" w:rsidRPr="00037599" w:rsidRDefault="00777F92" w:rsidP="00505FF8">
      <w:pPr>
        <w:pStyle w:val="Heading4"/>
        <w:numPr>
          <w:ilvl w:val="0"/>
          <w:numId w:val="23"/>
        </w:numPr>
        <w:ind w:left="360"/>
        <w:rPr>
          <w:vanish/>
          <w:specVanish/>
        </w:rPr>
      </w:pPr>
      <w:r w:rsidRPr="00037599">
        <w:t>Physical Activity &amp; Public Health</w:t>
      </w:r>
    </w:p>
    <w:p w14:paraId="42D166C4" w14:textId="7B499A7D" w:rsidR="00777F92" w:rsidRPr="00037599" w:rsidRDefault="00777F92" w:rsidP="0029325A">
      <w:pPr>
        <w:pStyle w:val="ListModifier"/>
        <w:rPr>
          <w:i/>
          <w:iCs/>
        </w:rPr>
      </w:pPr>
      <w:r w:rsidRPr="00037599">
        <w:tab/>
      </w:r>
      <w:r w:rsidRPr="00037599">
        <w:rPr>
          <w:i/>
          <w:iCs/>
        </w:rPr>
        <w:t>09/</w:t>
      </w:r>
      <w:r w:rsidR="00FE7818" w:rsidRPr="00037599">
        <w:rPr>
          <w:i/>
          <w:iCs/>
        </w:rPr>
        <w:t>14/</w:t>
      </w:r>
      <w:r w:rsidRPr="00037599">
        <w:rPr>
          <w:i/>
          <w:iCs/>
        </w:rPr>
        <w:t>2021</w:t>
      </w:r>
      <w:r w:rsidR="00FE7818" w:rsidRPr="00037599">
        <w:rPr>
          <w:i/>
          <w:iCs/>
        </w:rPr>
        <w:t xml:space="preserve"> – 09/21/2021</w:t>
      </w:r>
      <w:r w:rsidR="0029325A" w:rsidRPr="00037599">
        <w:br/>
      </w:r>
      <w:r w:rsidRPr="00037599">
        <w:rPr>
          <w:i/>
          <w:iCs/>
        </w:rPr>
        <w:t>Postgraduate Course on Research Directions and Strategies (director Russell Pate)</w:t>
      </w:r>
      <w:r w:rsidRPr="00037599">
        <w:rPr>
          <w:i/>
          <w:iCs/>
        </w:rPr>
        <w:br/>
        <w:t>University of South Carolina</w:t>
      </w:r>
      <w:r w:rsidRPr="00037599">
        <w:rPr>
          <w:i/>
          <w:iCs/>
        </w:rPr>
        <w:br/>
        <w:t>Arnold School of Public Health</w:t>
      </w:r>
    </w:p>
    <w:p w14:paraId="6182CD65" w14:textId="41A0897F" w:rsidR="0073378D" w:rsidRPr="00037599" w:rsidRDefault="00104479" w:rsidP="0073378D">
      <w:pPr>
        <w:pStyle w:val="Heading2"/>
      </w:pPr>
      <w:r w:rsidRPr="00037599">
        <w:t xml:space="preserve">Fee-for-Service </w:t>
      </w:r>
      <w:r w:rsidR="00EA4E65" w:rsidRPr="00037599">
        <w:t>Research</w:t>
      </w:r>
      <w:r w:rsidR="00592DB6" w:rsidRPr="00037599">
        <w:t xml:space="preserve"> Consultancies</w:t>
      </w:r>
    </w:p>
    <w:p w14:paraId="720E845D" w14:textId="77777777" w:rsidR="0073378D" w:rsidRPr="00037599" w:rsidRDefault="0073378D" w:rsidP="0086369E">
      <w:pPr>
        <w:pStyle w:val="Heading3"/>
        <w:numPr>
          <w:ilvl w:val="0"/>
          <w:numId w:val="16"/>
        </w:numPr>
        <w:ind w:left="360"/>
        <w:rPr>
          <w:i w:val="0"/>
          <w:iCs/>
          <w:vanish/>
          <w:u w:val="none"/>
          <w:specVanish/>
        </w:rPr>
      </w:pPr>
      <w:r w:rsidRPr="00037599">
        <w:rPr>
          <w:i w:val="0"/>
          <w:iCs/>
          <w:u w:val="none"/>
        </w:rPr>
        <w:t>British Youth Physical Activity Measurement Study</w:t>
      </w:r>
    </w:p>
    <w:p w14:paraId="31F8DA79" w14:textId="4450CE33" w:rsidR="0073378D" w:rsidRPr="00037599" w:rsidRDefault="0073378D" w:rsidP="0029325A">
      <w:pPr>
        <w:pStyle w:val="ListModifier"/>
        <w:rPr>
          <w:i/>
          <w:iCs/>
        </w:rPr>
      </w:pPr>
      <w:r w:rsidRPr="00037599">
        <w:tab/>
      </w:r>
      <w:r w:rsidRPr="00037599">
        <w:rPr>
          <w:i/>
          <w:iCs/>
        </w:rPr>
        <w:t>07/2017</w:t>
      </w:r>
      <w:r w:rsidR="00F108B9" w:rsidRPr="00037599">
        <w:rPr>
          <w:i/>
          <w:iCs/>
        </w:rPr>
        <w:t xml:space="preserve"> – </w:t>
      </w:r>
      <w:r w:rsidRPr="00037599">
        <w:rPr>
          <w:i/>
          <w:iCs/>
        </w:rPr>
        <w:t>09/2017</w:t>
      </w:r>
      <w:r w:rsidR="0029325A" w:rsidRPr="00037599">
        <w:rPr>
          <w:i/>
          <w:iCs/>
        </w:rPr>
        <w:br/>
      </w:r>
      <w:r w:rsidRPr="00037599">
        <w:rPr>
          <w:i/>
          <w:iCs/>
        </w:rPr>
        <w:t>Supervisors</w:t>
      </w:r>
      <w:r w:rsidR="00200487" w:rsidRPr="00037599">
        <w:rPr>
          <w:i/>
          <w:iCs/>
        </w:rPr>
        <w:t>:</w:t>
      </w:r>
      <w:r w:rsidR="0086369E" w:rsidRPr="00037599">
        <w:rPr>
          <w:i/>
          <w:iCs/>
        </w:rPr>
        <w:t xml:space="preserve"> </w:t>
      </w:r>
      <w:r w:rsidRPr="00037599">
        <w:rPr>
          <w:i/>
          <w:iCs/>
        </w:rPr>
        <w:t>Greg Welk</w:t>
      </w:r>
      <w:r w:rsidR="008278E2" w:rsidRPr="00037599">
        <w:rPr>
          <w:i/>
          <w:iCs/>
        </w:rPr>
        <w:t xml:space="preserve"> </w:t>
      </w:r>
      <w:r w:rsidRPr="00037599">
        <w:rPr>
          <w:i/>
          <w:iCs/>
        </w:rPr>
        <w:t>(Iowa State U</w:t>
      </w:r>
      <w:r w:rsidR="001051E9" w:rsidRPr="00037599">
        <w:rPr>
          <w:i/>
          <w:iCs/>
        </w:rPr>
        <w:t>niversity</w:t>
      </w:r>
      <w:r w:rsidRPr="00037599">
        <w:rPr>
          <w:i/>
          <w:iCs/>
        </w:rPr>
        <w:t>)</w:t>
      </w:r>
      <w:r w:rsidR="0086369E" w:rsidRPr="00037599">
        <w:rPr>
          <w:i/>
          <w:iCs/>
        </w:rPr>
        <w:t xml:space="preserve"> and </w:t>
      </w:r>
      <w:r w:rsidRPr="00037599">
        <w:rPr>
          <w:i/>
          <w:iCs/>
        </w:rPr>
        <w:t>Stuart Fairclough</w:t>
      </w:r>
      <w:r w:rsidR="008278E2" w:rsidRPr="00037599">
        <w:rPr>
          <w:i/>
          <w:iCs/>
        </w:rPr>
        <w:t xml:space="preserve"> </w:t>
      </w:r>
      <w:r w:rsidRPr="00037599">
        <w:rPr>
          <w:i/>
          <w:iCs/>
        </w:rPr>
        <w:t>(Edge Hill U</w:t>
      </w:r>
      <w:r w:rsidR="001051E9" w:rsidRPr="00037599">
        <w:rPr>
          <w:i/>
          <w:iCs/>
        </w:rPr>
        <w:t>niversity</w:t>
      </w:r>
      <w:r w:rsidRPr="00037599">
        <w:rPr>
          <w:i/>
          <w:iCs/>
        </w:rPr>
        <w:t>)</w:t>
      </w:r>
      <w:r w:rsidR="0086369E" w:rsidRPr="00037599">
        <w:rPr>
          <w:i/>
          <w:iCs/>
        </w:rPr>
        <w:br/>
      </w:r>
      <w:r w:rsidRPr="00037599">
        <w:rPr>
          <w:i/>
          <w:iCs/>
        </w:rPr>
        <w:t>Description:</w:t>
      </w:r>
      <w:r w:rsidR="0086369E" w:rsidRPr="00037599">
        <w:rPr>
          <w:i/>
          <w:iCs/>
        </w:rPr>
        <w:t xml:space="preserve"> </w:t>
      </w:r>
      <w:r w:rsidRPr="00037599">
        <w:rPr>
          <w:i/>
          <w:iCs/>
        </w:rPr>
        <w:t>Managed activity monitor data from free-living youth</w:t>
      </w:r>
    </w:p>
    <w:p w14:paraId="32E22302" w14:textId="77777777" w:rsidR="0073378D" w:rsidRPr="00037599" w:rsidRDefault="0073378D" w:rsidP="00A66ABD">
      <w:pPr>
        <w:pStyle w:val="Heading3"/>
        <w:numPr>
          <w:ilvl w:val="0"/>
          <w:numId w:val="9"/>
        </w:numPr>
        <w:ind w:left="360"/>
        <w:rPr>
          <w:i w:val="0"/>
          <w:iCs/>
          <w:vanish/>
          <w:u w:val="none"/>
          <w:specVanish/>
        </w:rPr>
      </w:pPr>
      <w:r w:rsidRPr="00037599">
        <w:rPr>
          <w:i w:val="0"/>
          <w:iCs/>
          <w:u w:val="none"/>
        </w:rPr>
        <w:t>Youth Physical Activity Measurement Study</w:t>
      </w:r>
    </w:p>
    <w:p w14:paraId="2865CF68" w14:textId="0B29C468" w:rsidR="0073378D" w:rsidRPr="00037599" w:rsidRDefault="0073378D" w:rsidP="0086369E">
      <w:pPr>
        <w:pStyle w:val="ListModifier"/>
        <w:rPr>
          <w:i/>
          <w:iCs/>
        </w:rPr>
      </w:pPr>
      <w:r w:rsidRPr="00037599">
        <w:tab/>
      </w:r>
      <w:r w:rsidRPr="00037599">
        <w:rPr>
          <w:i/>
        </w:rPr>
        <w:t>01/2019</w:t>
      </w:r>
      <w:r w:rsidR="00F108B9" w:rsidRPr="00037599">
        <w:rPr>
          <w:i/>
          <w:iCs/>
        </w:rPr>
        <w:t xml:space="preserve"> – </w:t>
      </w:r>
      <w:r w:rsidRPr="00037599">
        <w:rPr>
          <w:i/>
        </w:rPr>
        <w:t>06/2019</w:t>
      </w:r>
      <w:r w:rsidR="0029325A" w:rsidRPr="00037599">
        <w:rPr>
          <w:i/>
        </w:rPr>
        <w:br/>
      </w:r>
      <w:r w:rsidRPr="00037599">
        <w:rPr>
          <w:i/>
          <w:iCs/>
        </w:rPr>
        <w:t>Supervisor:</w:t>
      </w:r>
      <w:r w:rsidR="0086369E" w:rsidRPr="00037599">
        <w:rPr>
          <w:i/>
          <w:iCs/>
        </w:rPr>
        <w:t xml:space="preserve"> </w:t>
      </w:r>
      <w:r w:rsidRPr="00037599">
        <w:rPr>
          <w:i/>
          <w:iCs/>
        </w:rPr>
        <w:t>Greg Welk</w:t>
      </w:r>
      <w:r w:rsidR="008278E2" w:rsidRPr="00037599">
        <w:rPr>
          <w:i/>
          <w:iCs/>
        </w:rPr>
        <w:t xml:space="preserve"> </w:t>
      </w:r>
      <w:r w:rsidRPr="00037599">
        <w:rPr>
          <w:i/>
          <w:iCs/>
        </w:rPr>
        <w:t>(Iowa State University)</w:t>
      </w:r>
      <w:r w:rsidR="0086369E" w:rsidRPr="00037599">
        <w:rPr>
          <w:i/>
          <w:iCs/>
        </w:rPr>
        <w:br/>
      </w:r>
      <w:r w:rsidRPr="00037599">
        <w:rPr>
          <w:i/>
          <w:iCs/>
        </w:rPr>
        <w:t>Description:</w:t>
      </w:r>
      <w:r w:rsidR="006E0F87" w:rsidRPr="00037599">
        <w:rPr>
          <w:i/>
          <w:iCs/>
        </w:rPr>
        <w:t xml:space="preserve"> </w:t>
      </w:r>
      <w:r w:rsidRPr="00037599">
        <w:rPr>
          <w:i/>
          <w:iCs/>
        </w:rPr>
        <w:t>Managed activity monitor data from free-living youth</w:t>
      </w:r>
    </w:p>
    <w:p w14:paraId="64D28DCA" w14:textId="77777777" w:rsidR="0073378D" w:rsidRPr="00037599" w:rsidRDefault="0073378D" w:rsidP="00A66ABD">
      <w:pPr>
        <w:pStyle w:val="Heading3"/>
        <w:numPr>
          <w:ilvl w:val="0"/>
          <w:numId w:val="9"/>
        </w:numPr>
        <w:ind w:left="360"/>
        <w:rPr>
          <w:i w:val="0"/>
          <w:iCs/>
          <w:vanish/>
          <w:u w:val="none"/>
          <w:specVanish/>
        </w:rPr>
      </w:pPr>
      <w:r w:rsidRPr="00037599">
        <w:rPr>
          <w:i w:val="0"/>
          <w:iCs/>
          <w:u w:val="none"/>
        </w:rPr>
        <w:t>Gestational Weight Gain and Optimal Wellness Study</w:t>
      </w:r>
    </w:p>
    <w:p w14:paraId="7C966362" w14:textId="4B6437A9" w:rsidR="0073378D" w:rsidRPr="00037599" w:rsidRDefault="0073378D" w:rsidP="0086369E">
      <w:pPr>
        <w:pStyle w:val="ListModifier"/>
        <w:rPr>
          <w:i/>
          <w:iCs/>
        </w:rPr>
      </w:pPr>
      <w:r w:rsidRPr="00037599">
        <w:tab/>
      </w:r>
      <w:r w:rsidRPr="00037599">
        <w:rPr>
          <w:i/>
          <w:iCs/>
        </w:rPr>
        <w:t>06/2020</w:t>
      </w:r>
      <w:r w:rsidR="0029325A" w:rsidRPr="00037599">
        <w:rPr>
          <w:i/>
          <w:iCs/>
        </w:rPr>
        <w:br/>
      </w:r>
      <w:r w:rsidRPr="00037599">
        <w:rPr>
          <w:i/>
          <w:iCs/>
        </w:rPr>
        <w:t>Supervisor:</w:t>
      </w:r>
      <w:r w:rsidR="001D2628" w:rsidRPr="00037599">
        <w:rPr>
          <w:i/>
          <w:iCs/>
        </w:rPr>
        <w:tab/>
      </w:r>
      <w:r w:rsidRPr="00037599">
        <w:rPr>
          <w:i/>
          <w:iCs/>
        </w:rPr>
        <w:t>Samantha Ehrlich</w:t>
      </w:r>
      <w:r w:rsidR="008278E2" w:rsidRPr="00037599">
        <w:rPr>
          <w:i/>
          <w:iCs/>
        </w:rPr>
        <w:t xml:space="preserve"> </w:t>
      </w:r>
      <w:r w:rsidRPr="00037599">
        <w:rPr>
          <w:i/>
          <w:iCs/>
        </w:rPr>
        <w:t>(University of Tennessee, Knoxville)</w:t>
      </w:r>
      <w:r w:rsidR="0086369E" w:rsidRPr="00037599">
        <w:rPr>
          <w:i/>
          <w:iCs/>
        </w:rPr>
        <w:br/>
      </w:r>
      <w:r w:rsidRPr="00037599">
        <w:rPr>
          <w:i/>
          <w:iCs/>
        </w:rPr>
        <w:t>Description:</w:t>
      </w:r>
      <w:r w:rsidR="006E0F87" w:rsidRPr="00037599">
        <w:rPr>
          <w:i/>
          <w:iCs/>
        </w:rPr>
        <w:t xml:space="preserve"> </w:t>
      </w:r>
      <w:r w:rsidRPr="00037599">
        <w:rPr>
          <w:i/>
          <w:iCs/>
        </w:rPr>
        <w:t>Performed logistic regression analyses</w:t>
      </w:r>
    </w:p>
    <w:p w14:paraId="769AA471" w14:textId="77777777" w:rsidR="00B5445F" w:rsidRPr="00037599" w:rsidRDefault="00B5445F" w:rsidP="00B5445F">
      <w:pPr>
        <w:pStyle w:val="Heading2"/>
      </w:pPr>
      <w:r w:rsidRPr="00037599">
        <w:t>Graduate Research Assistantships</w:t>
      </w:r>
    </w:p>
    <w:p w14:paraId="25A36AD4" w14:textId="77777777" w:rsidR="00B5445F" w:rsidRPr="00037599" w:rsidRDefault="00B5445F" w:rsidP="0086369E">
      <w:pPr>
        <w:pStyle w:val="Heading3"/>
        <w:numPr>
          <w:ilvl w:val="0"/>
          <w:numId w:val="17"/>
        </w:numPr>
        <w:spacing w:after="0"/>
        <w:ind w:left="360"/>
        <w:rPr>
          <w:i w:val="0"/>
          <w:iCs/>
          <w:vanish/>
          <w:u w:val="none"/>
          <w:specVanish/>
        </w:rPr>
      </w:pPr>
      <w:r w:rsidRPr="00037599">
        <w:rPr>
          <w:i w:val="0"/>
          <w:iCs/>
          <w:u w:val="none"/>
        </w:rPr>
        <w:t>Iowa State University</w:t>
      </w:r>
    </w:p>
    <w:p w14:paraId="09461086" w14:textId="65D32224" w:rsidR="00B5445F" w:rsidRPr="00037599" w:rsidRDefault="00B5445F" w:rsidP="0029325A">
      <w:pPr>
        <w:pStyle w:val="ListModifier"/>
        <w:rPr>
          <w:i/>
          <w:iCs/>
        </w:rPr>
      </w:pPr>
      <w:r w:rsidRPr="00037599">
        <w:tab/>
      </w:r>
      <w:r w:rsidR="00781B8B" w:rsidRPr="00037599">
        <w:tab/>
      </w:r>
      <w:r w:rsidRPr="00037599">
        <w:rPr>
          <w:i/>
          <w:iCs/>
        </w:rPr>
        <w:t>08/2014 – 07/2016</w:t>
      </w:r>
      <w:r w:rsidR="0029325A" w:rsidRPr="00037599">
        <w:rPr>
          <w:i/>
          <w:iCs/>
        </w:rPr>
        <w:br/>
      </w:r>
      <w:r w:rsidRPr="00037599">
        <w:rPr>
          <w:i/>
          <w:iCs/>
        </w:rPr>
        <w:t>Department of Kinesiology</w:t>
      </w:r>
      <w:r w:rsidR="001D2628" w:rsidRPr="00037599">
        <w:rPr>
          <w:i/>
          <w:iCs/>
        </w:rPr>
        <w:br/>
      </w:r>
      <w:r w:rsidRPr="00037599">
        <w:rPr>
          <w:i/>
          <w:iCs/>
        </w:rPr>
        <w:t>Physical Activity and Health Promotion Lab (director Greg Welk)</w:t>
      </w:r>
      <w:r w:rsidR="001D2628" w:rsidRPr="00037599">
        <w:rPr>
          <w:i/>
          <w:iCs/>
        </w:rPr>
        <w:br/>
      </w:r>
      <w:r w:rsidRPr="00037599">
        <w:rPr>
          <w:i/>
          <w:iCs/>
        </w:rPr>
        <w:t xml:space="preserve">Funded by NIH R21CA188641 and NCI </w:t>
      </w:r>
      <w:r w:rsidR="0012067D" w:rsidRPr="00037599">
        <w:rPr>
          <w:i/>
          <w:iCs/>
        </w:rPr>
        <w:t>sub</w:t>
      </w:r>
      <w:r w:rsidRPr="00037599">
        <w:rPr>
          <w:i/>
          <w:iCs/>
        </w:rPr>
        <w:t xml:space="preserve">contract </w:t>
      </w:r>
      <w:r w:rsidR="0012067D" w:rsidRPr="00037599">
        <w:rPr>
          <w:i/>
          <w:iCs/>
        </w:rPr>
        <w:t xml:space="preserve">HHSN261201200028I </w:t>
      </w:r>
      <w:r w:rsidRPr="00037599">
        <w:rPr>
          <w:i/>
          <w:iCs/>
        </w:rPr>
        <w:t>(</w:t>
      </w:r>
      <w:proofErr w:type="spellStart"/>
      <w:r w:rsidRPr="00037599">
        <w:rPr>
          <w:i/>
          <w:iCs/>
        </w:rPr>
        <w:t>Westat</w:t>
      </w:r>
      <w:proofErr w:type="spellEnd"/>
      <w:r w:rsidRPr="00037599">
        <w:rPr>
          <w:i/>
          <w:iCs/>
        </w:rPr>
        <w:t>)</w:t>
      </w:r>
    </w:p>
    <w:p w14:paraId="5FF49F6C" w14:textId="77777777" w:rsidR="00B5445F" w:rsidRPr="00037599" w:rsidRDefault="00B5445F" w:rsidP="00A66ABD">
      <w:pPr>
        <w:pStyle w:val="Heading3"/>
        <w:numPr>
          <w:ilvl w:val="0"/>
          <w:numId w:val="17"/>
        </w:numPr>
        <w:spacing w:after="0"/>
        <w:ind w:left="360"/>
        <w:rPr>
          <w:i w:val="0"/>
          <w:iCs/>
          <w:vanish/>
          <w:u w:val="none"/>
          <w:specVanish/>
        </w:rPr>
      </w:pPr>
      <w:r w:rsidRPr="00037599">
        <w:rPr>
          <w:i w:val="0"/>
          <w:iCs/>
          <w:u w:val="none"/>
        </w:rPr>
        <w:t>University of Tennessee, Knoxville</w:t>
      </w:r>
    </w:p>
    <w:p w14:paraId="4694DBA9" w14:textId="054AE4A3" w:rsidR="00B5445F" w:rsidRPr="00037599" w:rsidRDefault="00B5445F" w:rsidP="0029325A">
      <w:pPr>
        <w:pStyle w:val="ListModifier"/>
        <w:rPr>
          <w:i/>
          <w:iCs/>
        </w:rPr>
      </w:pPr>
      <w:r w:rsidRPr="00037599">
        <w:tab/>
      </w:r>
      <w:r w:rsidRPr="00037599">
        <w:rPr>
          <w:i/>
          <w:iCs/>
        </w:rPr>
        <w:t>08/2016 – 05/2020</w:t>
      </w:r>
      <w:r w:rsidR="0029325A" w:rsidRPr="00037599">
        <w:rPr>
          <w:i/>
          <w:iCs/>
        </w:rPr>
        <w:br/>
      </w:r>
      <w:r w:rsidRPr="00037599">
        <w:rPr>
          <w:i/>
          <w:iCs/>
        </w:rPr>
        <w:t>Department of Kinesiology, Recreation, and Sport Studies</w:t>
      </w:r>
      <w:r w:rsidRPr="00037599">
        <w:rPr>
          <w:i/>
          <w:iCs/>
        </w:rPr>
        <w:br/>
        <w:t>Applied Physiology Lab (director Scott Crouter)</w:t>
      </w:r>
      <w:r w:rsidRPr="00037599">
        <w:rPr>
          <w:i/>
          <w:iCs/>
        </w:rPr>
        <w:br/>
        <w:t>Funded by NIH R01HD083431</w:t>
      </w:r>
    </w:p>
    <w:p w14:paraId="432D6174" w14:textId="05925D8D" w:rsidR="0090575B" w:rsidRPr="00037599" w:rsidRDefault="0090575B" w:rsidP="0090575B">
      <w:pPr>
        <w:pStyle w:val="Heading2"/>
      </w:pPr>
      <w:r w:rsidRPr="00037599">
        <w:t>Other Research Positions</w:t>
      </w:r>
    </w:p>
    <w:p w14:paraId="58FE120E" w14:textId="45A4FFFB" w:rsidR="004E7FE6" w:rsidRPr="00037599" w:rsidRDefault="0090575B" w:rsidP="0086369E">
      <w:pPr>
        <w:pStyle w:val="Heading3"/>
        <w:numPr>
          <w:ilvl w:val="0"/>
          <w:numId w:val="17"/>
        </w:numPr>
        <w:spacing w:after="0"/>
        <w:ind w:left="360"/>
        <w:rPr>
          <w:i w:val="0"/>
          <w:iCs/>
          <w:vanish/>
          <w:u w:val="none"/>
          <w:specVanish/>
        </w:rPr>
      </w:pPr>
      <w:r w:rsidRPr="00037599">
        <w:rPr>
          <w:i w:val="0"/>
          <w:iCs/>
          <w:u w:val="none"/>
        </w:rPr>
        <w:t>Undergraduate Research Assistant</w:t>
      </w:r>
    </w:p>
    <w:p w14:paraId="1244AECE" w14:textId="04B9C011" w:rsidR="0090575B" w:rsidRPr="00037599" w:rsidRDefault="0090575B" w:rsidP="0029325A">
      <w:pPr>
        <w:pStyle w:val="ListModifier"/>
        <w:rPr>
          <w:i/>
          <w:iCs/>
        </w:rPr>
      </w:pPr>
      <w:r w:rsidRPr="00037599">
        <w:tab/>
      </w:r>
      <w:r w:rsidRPr="00037599">
        <w:rPr>
          <w:i/>
          <w:iCs/>
        </w:rPr>
        <w:t>09/2013 – 08/2014</w:t>
      </w:r>
      <w:r w:rsidR="0029325A" w:rsidRPr="00037599">
        <w:br/>
      </w:r>
      <w:r w:rsidR="004B52FE" w:rsidRPr="00037599">
        <w:rPr>
          <w:i/>
          <w:iCs/>
        </w:rPr>
        <w:t>Iowa State University</w:t>
      </w:r>
      <w:r w:rsidR="004B52FE" w:rsidRPr="00037599">
        <w:rPr>
          <w:i/>
          <w:iCs/>
        </w:rPr>
        <w:br/>
      </w:r>
      <w:r w:rsidR="00611353" w:rsidRPr="00037599">
        <w:rPr>
          <w:i/>
          <w:iCs/>
        </w:rPr>
        <w:t>Depar</w:t>
      </w:r>
      <w:r w:rsidR="00A10889" w:rsidRPr="00037599">
        <w:rPr>
          <w:i/>
          <w:iCs/>
        </w:rPr>
        <w:t>tment of Kinesiology</w:t>
      </w:r>
      <w:r w:rsidR="008922E8" w:rsidRPr="00037599">
        <w:rPr>
          <w:i/>
          <w:iCs/>
        </w:rPr>
        <w:br/>
      </w:r>
      <w:r w:rsidRPr="00037599">
        <w:rPr>
          <w:i/>
          <w:iCs/>
        </w:rPr>
        <w:t>Physical Activity and Health Promotion Lab</w:t>
      </w:r>
      <w:r w:rsidR="00997F5B" w:rsidRPr="00037599">
        <w:rPr>
          <w:i/>
          <w:iCs/>
        </w:rPr>
        <w:t xml:space="preserve"> (director </w:t>
      </w:r>
      <w:r w:rsidRPr="00037599">
        <w:rPr>
          <w:i/>
          <w:iCs/>
        </w:rPr>
        <w:t>Greg Welk</w:t>
      </w:r>
      <w:r w:rsidR="00997F5B" w:rsidRPr="00037599">
        <w:rPr>
          <w:i/>
          <w:iCs/>
        </w:rPr>
        <w:t>)</w:t>
      </w:r>
    </w:p>
    <w:p w14:paraId="6A4ACEF4" w14:textId="6B0BD0F0" w:rsidR="00A10889" w:rsidRPr="00037599" w:rsidRDefault="0090575B" w:rsidP="00A66ABD">
      <w:pPr>
        <w:pStyle w:val="Heading3"/>
        <w:numPr>
          <w:ilvl w:val="0"/>
          <w:numId w:val="17"/>
        </w:numPr>
        <w:spacing w:after="0"/>
        <w:ind w:left="360"/>
        <w:rPr>
          <w:i w:val="0"/>
          <w:iCs/>
          <w:vanish/>
          <w:u w:val="none"/>
          <w:specVanish/>
        </w:rPr>
      </w:pPr>
      <w:r w:rsidRPr="00037599">
        <w:rPr>
          <w:i w:val="0"/>
          <w:iCs/>
          <w:u w:val="none"/>
        </w:rPr>
        <w:lastRenderedPageBreak/>
        <w:t>Summer Research Intern</w:t>
      </w:r>
    </w:p>
    <w:p w14:paraId="5006F637" w14:textId="044A6AE4" w:rsidR="0090575B" w:rsidRPr="00037599" w:rsidRDefault="0090575B" w:rsidP="0029325A">
      <w:pPr>
        <w:pStyle w:val="ListModifier"/>
        <w:rPr>
          <w:b/>
          <w:i/>
          <w:iCs/>
          <w:color w:val="808080" w:themeColor="background1" w:themeShade="80"/>
          <w:sz w:val="24"/>
          <w:u w:val="single"/>
        </w:rPr>
      </w:pPr>
      <w:r w:rsidRPr="00037599">
        <w:tab/>
      </w:r>
      <w:r w:rsidRPr="00037599">
        <w:rPr>
          <w:i/>
          <w:iCs/>
        </w:rPr>
        <w:t>05/2014 – 08/2014</w:t>
      </w:r>
      <w:r w:rsidR="0029325A" w:rsidRPr="00037599">
        <w:rPr>
          <w:i/>
          <w:iCs/>
        </w:rPr>
        <w:br/>
      </w:r>
      <w:r w:rsidR="004B52FE" w:rsidRPr="00037599">
        <w:rPr>
          <w:i/>
          <w:iCs/>
        </w:rPr>
        <w:t>Iowa State University</w:t>
      </w:r>
      <w:r w:rsidR="004B52FE" w:rsidRPr="00037599">
        <w:rPr>
          <w:i/>
          <w:iCs/>
        </w:rPr>
        <w:br/>
      </w:r>
      <w:r w:rsidR="00997F5B" w:rsidRPr="00037599">
        <w:rPr>
          <w:i/>
          <w:iCs/>
        </w:rPr>
        <w:t>Department of Kinesiology</w:t>
      </w:r>
      <w:r w:rsidR="00997F5B" w:rsidRPr="00037599">
        <w:rPr>
          <w:i/>
          <w:iCs/>
        </w:rPr>
        <w:br/>
      </w:r>
      <w:r w:rsidRPr="00037599">
        <w:rPr>
          <w:i/>
          <w:iCs/>
        </w:rPr>
        <w:t xml:space="preserve">Neurophysiology Lab (director Elizabeth </w:t>
      </w:r>
      <w:proofErr w:type="spellStart"/>
      <w:r w:rsidRPr="00037599">
        <w:rPr>
          <w:i/>
          <w:iCs/>
        </w:rPr>
        <w:t>Stegemöller</w:t>
      </w:r>
      <w:proofErr w:type="spellEnd"/>
      <w:r w:rsidR="00385824" w:rsidRPr="00037599">
        <w:rPr>
          <w:i/>
          <w:iCs/>
        </w:rPr>
        <w:t>)</w:t>
      </w:r>
    </w:p>
    <w:p w14:paraId="2110554A" w14:textId="1FA41E19" w:rsidR="00F606E7" w:rsidRPr="00037599" w:rsidRDefault="00F606E7" w:rsidP="00F606E7">
      <w:pPr>
        <w:pStyle w:val="Heading2"/>
        <w:spacing w:after="0"/>
      </w:pPr>
      <w:r w:rsidRPr="00037599">
        <w:t>Research Mentorship</w:t>
      </w:r>
      <w:r w:rsidR="00D532C6">
        <w:br/>
      </w:r>
      <w:r w:rsidR="00D532C6" w:rsidRPr="00D532C6">
        <w:rPr>
          <w:b w:val="0"/>
          <w:bCs w:val="0"/>
          <w:sz w:val="24"/>
          <w:szCs w:val="24"/>
        </w:rPr>
        <w:t>(</w:t>
      </w:r>
      <w:r w:rsidR="00D532C6" w:rsidRPr="00D532C6">
        <w:rPr>
          <w:rFonts w:ascii="Segoe UI Symbol" w:hAnsi="Segoe UI Symbol" w:cs="Segoe UI Emoji"/>
          <w:b w:val="0"/>
          <w:bCs w:val="0"/>
          <w:sz w:val="16"/>
          <w:szCs w:val="16"/>
        </w:rPr>
        <w:t>⚫</w:t>
      </w:r>
      <w:r w:rsidR="00D532C6" w:rsidRPr="00D532C6">
        <w:rPr>
          <w:b w:val="0"/>
          <w:bCs w:val="0"/>
          <w:sz w:val="24"/>
          <w:szCs w:val="24"/>
        </w:rPr>
        <w:t xml:space="preserve"> </w:t>
      </w:r>
      <w:r w:rsidR="00D532C6">
        <w:rPr>
          <w:b w:val="0"/>
          <w:bCs w:val="0"/>
          <w:sz w:val="24"/>
          <w:szCs w:val="24"/>
        </w:rPr>
        <w:t>high school</w:t>
      </w:r>
      <w:r w:rsidR="00D532C6" w:rsidRPr="00D532C6">
        <w:rPr>
          <w:b w:val="0"/>
          <w:bCs w:val="0"/>
          <w:sz w:val="24"/>
          <w:szCs w:val="24"/>
        </w:rPr>
        <w:t xml:space="preserve"> </w:t>
      </w:r>
      <w:r w:rsidR="00D532C6">
        <w:rPr>
          <w:b w:val="0"/>
          <w:bCs w:val="0"/>
          <w:sz w:val="24"/>
          <w:szCs w:val="24"/>
        </w:rPr>
        <w:t>students</w:t>
      </w:r>
      <w:r w:rsidR="00D532C6" w:rsidRPr="00D532C6">
        <w:rPr>
          <w:b w:val="0"/>
          <w:bCs w:val="0"/>
          <w:sz w:val="24"/>
          <w:szCs w:val="24"/>
        </w:rPr>
        <w:t xml:space="preserve"> | </w:t>
      </w:r>
      <w:r w:rsidR="00D532C6" w:rsidRPr="00D532C6">
        <w:rPr>
          <w:rFonts w:ascii="Segoe UI Symbol" w:hAnsi="Segoe UI Symbol" w:cs="Segoe UI Emoji"/>
          <w:b w:val="0"/>
          <w:bCs w:val="0"/>
          <w:sz w:val="16"/>
          <w:szCs w:val="16"/>
        </w:rPr>
        <w:t>⚪</w:t>
      </w:r>
      <w:r w:rsidR="00D532C6" w:rsidRPr="00D532C6">
        <w:rPr>
          <w:b w:val="0"/>
          <w:bCs w:val="0"/>
          <w:sz w:val="24"/>
          <w:szCs w:val="24"/>
        </w:rPr>
        <w:t xml:space="preserve"> </w:t>
      </w:r>
      <w:r w:rsidR="00D532C6">
        <w:rPr>
          <w:b w:val="0"/>
          <w:bCs w:val="0"/>
          <w:sz w:val="24"/>
          <w:szCs w:val="24"/>
        </w:rPr>
        <w:t>under</w:t>
      </w:r>
      <w:r w:rsidR="00D532C6" w:rsidRPr="00D532C6">
        <w:rPr>
          <w:b w:val="0"/>
          <w:bCs w:val="0"/>
          <w:sz w:val="24"/>
          <w:szCs w:val="24"/>
        </w:rPr>
        <w:t xml:space="preserve">graduate </w:t>
      </w:r>
      <w:r w:rsidR="00D532C6">
        <w:rPr>
          <w:b w:val="0"/>
          <w:bCs w:val="0"/>
          <w:sz w:val="24"/>
          <w:szCs w:val="24"/>
        </w:rPr>
        <w:t>students</w:t>
      </w:r>
      <w:r w:rsidR="00D532C6" w:rsidRPr="00D532C6">
        <w:rPr>
          <w:b w:val="0"/>
          <w:bCs w:val="0"/>
          <w:sz w:val="24"/>
          <w:szCs w:val="24"/>
        </w:rPr>
        <w:t>)</w:t>
      </w:r>
    </w:p>
    <w:p w14:paraId="0AA4C3A4" w14:textId="77777777" w:rsidR="00F606E7" w:rsidRPr="00037599" w:rsidRDefault="00F606E7" w:rsidP="00F606E7">
      <w:pPr>
        <w:pStyle w:val="Heading3"/>
      </w:pPr>
      <w:r w:rsidRPr="00037599">
        <w:t>Iowa State University</w:t>
      </w:r>
    </w:p>
    <w:p w14:paraId="6DF21031" w14:textId="763296D3" w:rsidR="00F606E7" w:rsidRPr="00037599" w:rsidRDefault="00D532C6" w:rsidP="00F606E7">
      <w:pPr>
        <w:ind w:left="360"/>
      </w:pPr>
      <w:r w:rsidRPr="00D532C6">
        <w:rPr>
          <w:rFonts w:ascii="Segoe UI Symbol" w:hAnsi="Segoe UI Symbol" w:cs="Segoe UI Emoji"/>
          <w:sz w:val="16"/>
          <w:szCs w:val="16"/>
        </w:rPr>
        <w:t>⚪</w:t>
      </w:r>
      <w:r w:rsidR="001C0814" w:rsidRPr="00037599">
        <w:rPr>
          <w:b/>
          <w:bCs/>
        </w:rPr>
        <w:t xml:space="preserve">Darby Flatley, 2015-2016; remotely through 2017 </w:t>
      </w:r>
      <w:r w:rsidR="001C0814" w:rsidRPr="00037599">
        <w:t xml:space="preserve">(then Welk lab assistant; now physician assistant at Trouvaille Memory Care Suites) </w:t>
      </w:r>
      <w:r>
        <w:t xml:space="preserve"> </w:t>
      </w:r>
      <w:r w:rsidRPr="00D532C6">
        <w:rPr>
          <w:rFonts w:ascii="Segoe UI Symbol" w:hAnsi="Segoe UI Symbol" w:cs="Segoe UI Emoji"/>
          <w:sz w:val="16"/>
          <w:szCs w:val="16"/>
        </w:rPr>
        <w:t>⚪</w:t>
      </w:r>
      <w:r w:rsidR="00F606E7" w:rsidRPr="00037599">
        <w:rPr>
          <w:b/>
          <w:bCs/>
        </w:rPr>
        <w:t xml:space="preserve">Ayla </w:t>
      </w:r>
      <w:proofErr w:type="spellStart"/>
      <w:r w:rsidR="00F606E7" w:rsidRPr="00037599">
        <w:rPr>
          <w:b/>
          <w:bCs/>
        </w:rPr>
        <w:t>Heder</w:t>
      </w:r>
      <w:proofErr w:type="spellEnd"/>
      <w:r w:rsidR="001C0814" w:rsidRPr="00037599">
        <w:rPr>
          <w:b/>
          <w:bCs/>
        </w:rPr>
        <w:t>, 2015-2016</w:t>
      </w:r>
      <w:r w:rsidR="00F606E7" w:rsidRPr="00037599">
        <w:t xml:space="preserve"> (then Welk lab assistant; now project manager at Primary Health Care, Inc) </w:t>
      </w:r>
      <w:r>
        <w:t xml:space="preserve"> </w:t>
      </w:r>
      <w:r w:rsidRPr="00D532C6">
        <w:rPr>
          <w:rFonts w:ascii="Segoe UI Symbol" w:hAnsi="Segoe UI Symbol" w:cs="Segoe UI Emoji"/>
          <w:sz w:val="16"/>
          <w:szCs w:val="16"/>
        </w:rPr>
        <w:t>⚪</w:t>
      </w:r>
      <w:proofErr w:type="spellStart"/>
      <w:r w:rsidR="00F606E7" w:rsidRPr="00037599">
        <w:rPr>
          <w:b/>
          <w:bCs/>
        </w:rPr>
        <w:t>Bailie</w:t>
      </w:r>
      <w:proofErr w:type="spellEnd"/>
      <w:r w:rsidR="00F606E7" w:rsidRPr="00037599">
        <w:rPr>
          <w:b/>
          <w:bCs/>
        </w:rPr>
        <w:t xml:space="preserve"> </w:t>
      </w:r>
      <w:proofErr w:type="spellStart"/>
      <w:r w:rsidR="00F606E7" w:rsidRPr="00037599">
        <w:rPr>
          <w:b/>
          <w:bCs/>
        </w:rPr>
        <w:t>Kies</w:t>
      </w:r>
      <w:proofErr w:type="spellEnd"/>
      <w:r w:rsidR="001C0814" w:rsidRPr="00037599">
        <w:rPr>
          <w:b/>
          <w:bCs/>
        </w:rPr>
        <w:t>, 2015-2016</w:t>
      </w:r>
      <w:r w:rsidR="00F606E7" w:rsidRPr="00037599">
        <w:t xml:space="preserve"> (then Welk lab assistant; now registered dietician).</w:t>
      </w:r>
    </w:p>
    <w:p w14:paraId="7A6408AE" w14:textId="77777777" w:rsidR="00F606E7" w:rsidRPr="00037599" w:rsidRDefault="00F606E7" w:rsidP="00F606E7">
      <w:pPr>
        <w:pStyle w:val="Heading3"/>
      </w:pPr>
      <w:r w:rsidRPr="00037599">
        <w:t>University of Tennessee, Knoxville</w:t>
      </w:r>
    </w:p>
    <w:p w14:paraId="6AADF62A" w14:textId="0A0F30AF" w:rsidR="00F606E7" w:rsidRPr="00037599" w:rsidRDefault="00D532C6" w:rsidP="00F606E7">
      <w:pPr>
        <w:pStyle w:val="ListModifier"/>
        <w:ind w:left="360"/>
      </w:pPr>
      <w:r w:rsidRPr="00D532C6">
        <w:rPr>
          <w:rFonts w:ascii="Segoe UI Symbol" w:hAnsi="Segoe UI Symbol" w:cs="Segoe UI Emoji"/>
          <w:sz w:val="16"/>
          <w:szCs w:val="16"/>
        </w:rPr>
        <w:t>⚪</w:t>
      </w:r>
      <w:r w:rsidR="00F606E7" w:rsidRPr="00037599">
        <w:rPr>
          <w:b/>
          <w:bCs/>
        </w:rPr>
        <w:t>B. Jesse Clendenin, 2017-2019</w:t>
      </w:r>
      <w:r w:rsidR="00F606E7" w:rsidRPr="00037599">
        <w:t xml:space="preserve"> (then Crouter lab assistant; now medical student at Lincoln Memorial University)</w:t>
      </w:r>
      <w:r w:rsidR="00F606E7" w:rsidRPr="00037599">
        <w:rPr>
          <w:iCs/>
        </w:rPr>
        <w:t xml:space="preserve"> </w:t>
      </w:r>
      <w:r>
        <w:rPr>
          <w:iCs/>
        </w:rPr>
        <w:t xml:space="preserve"> </w:t>
      </w:r>
      <w:r w:rsidRPr="00D532C6">
        <w:rPr>
          <w:rFonts w:ascii="Segoe UI Symbol" w:hAnsi="Segoe UI Symbol" w:cs="Segoe UI Emoji"/>
          <w:sz w:val="16"/>
          <w:szCs w:val="16"/>
        </w:rPr>
        <w:t>⚪</w:t>
      </w:r>
      <w:r w:rsidR="00F606E7" w:rsidRPr="00037599">
        <w:rPr>
          <w:b/>
          <w:bCs/>
        </w:rPr>
        <w:t xml:space="preserve">Brice </w:t>
      </w:r>
      <w:proofErr w:type="spellStart"/>
      <w:r w:rsidR="00F606E7" w:rsidRPr="00037599">
        <w:rPr>
          <w:b/>
          <w:bCs/>
        </w:rPr>
        <w:t>Walkowski</w:t>
      </w:r>
      <w:proofErr w:type="spellEnd"/>
      <w:r w:rsidR="00F606E7" w:rsidRPr="00037599">
        <w:rPr>
          <w:b/>
          <w:bCs/>
        </w:rPr>
        <w:t>, 2018-2020</w:t>
      </w:r>
      <w:r w:rsidR="00F606E7" w:rsidRPr="00037599">
        <w:t xml:space="preserve"> (then Crouter lab assistant; </w:t>
      </w:r>
      <w:r w:rsidR="00027094">
        <w:t>now pursuing medical school</w:t>
      </w:r>
      <w:r w:rsidR="00F606E7" w:rsidRPr="00037599">
        <w:t>).</w:t>
      </w:r>
    </w:p>
    <w:p w14:paraId="2EC9AC4F" w14:textId="77777777" w:rsidR="00F606E7" w:rsidRPr="00037599" w:rsidRDefault="00F606E7" w:rsidP="00F606E7">
      <w:pPr>
        <w:pStyle w:val="Heading3"/>
      </w:pPr>
      <w:r w:rsidRPr="00037599">
        <w:t>Children’s Mercy Kansas City</w:t>
      </w:r>
    </w:p>
    <w:p w14:paraId="09E420A1" w14:textId="78605021" w:rsidR="00F606E7" w:rsidRPr="00037599" w:rsidRDefault="00D532C6" w:rsidP="00F606E7">
      <w:pPr>
        <w:pStyle w:val="ListModifier"/>
        <w:ind w:left="360"/>
      </w:pPr>
      <w:r w:rsidRPr="00D532C6">
        <w:rPr>
          <w:rFonts w:ascii="Segoe UI Symbol" w:hAnsi="Segoe UI Symbol" w:cs="Segoe UI Emoji"/>
          <w:sz w:val="16"/>
          <w:szCs w:val="16"/>
        </w:rPr>
        <w:t>⚪</w:t>
      </w:r>
      <w:r w:rsidR="00F606E7" w:rsidRPr="00037599">
        <w:rPr>
          <w:b/>
          <w:bCs/>
        </w:rPr>
        <w:t xml:space="preserve">Christine </w:t>
      </w:r>
      <w:proofErr w:type="spellStart"/>
      <w:r w:rsidR="00F606E7" w:rsidRPr="00037599">
        <w:rPr>
          <w:b/>
          <w:bCs/>
        </w:rPr>
        <w:t>Ibeagi</w:t>
      </w:r>
      <w:proofErr w:type="spellEnd"/>
      <w:r w:rsidR="00F606E7" w:rsidRPr="00037599">
        <w:rPr>
          <w:b/>
          <w:bCs/>
        </w:rPr>
        <w:t>, 2021</w:t>
      </w:r>
      <w:r w:rsidR="00F606E7" w:rsidRPr="00037599">
        <w:rPr>
          <w:iCs/>
        </w:rPr>
        <w:t xml:space="preserve"> (then summer research scholar in Shook lab; now senior at Missouri Southern State University)</w:t>
      </w:r>
      <w:r>
        <w:rPr>
          <w:iCs/>
        </w:rPr>
        <w:t xml:space="preserve">  </w:t>
      </w:r>
      <w:r w:rsidR="007C5188">
        <w:t xml:space="preserve">The following are my mentees </w:t>
      </w:r>
      <w:r w:rsidR="007C5188">
        <w:rPr>
          <w:iCs/>
        </w:rPr>
        <w:t xml:space="preserve">in the </w:t>
      </w:r>
      <w:hyperlink w:anchor="STAR" w:history="1">
        <w:r w:rsidR="007C5188" w:rsidRPr="00D532C6">
          <w:rPr>
            <w:rStyle w:val="Hyperlink"/>
            <w:iCs/>
          </w:rPr>
          <w:t>STAR 2.0</w:t>
        </w:r>
      </w:hyperlink>
      <w:r w:rsidR="007C5188">
        <w:rPr>
          <w:iCs/>
        </w:rPr>
        <w:t xml:space="preserve"> program: </w:t>
      </w:r>
      <w:r w:rsidRPr="00D532C6">
        <w:rPr>
          <w:rFonts w:ascii="Segoe UI Symbol" w:hAnsi="Segoe UI Symbol" w:cs="Segoe UI Emoji"/>
          <w:sz w:val="16"/>
          <w:szCs w:val="16"/>
        </w:rPr>
        <w:t>⚫</w:t>
      </w:r>
      <w:r w:rsidRPr="00D532C6">
        <w:t>Lauryn</w:t>
      </w:r>
      <w:r>
        <w:t xml:space="preserve"> Birmingham  </w:t>
      </w:r>
      <w:r w:rsidRPr="00D532C6">
        <w:rPr>
          <w:rFonts w:ascii="Segoe UI Symbol" w:hAnsi="Segoe UI Symbol" w:cs="Segoe UI Emoji"/>
          <w:sz w:val="16"/>
          <w:szCs w:val="16"/>
        </w:rPr>
        <w:t>⚫</w:t>
      </w:r>
      <w:proofErr w:type="spellStart"/>
      <w:r>
        <w:t>Tumusifu</w:t>
      </w:r>
      <w:proofErr w:type="spellEnd"/>
      <w:r>
        <w:t xml:space="preserve"> </w:t>
      </w:r>
      <w:proofErr w:type="spellStart"/>
      <w:r>
        <w:t>Ndagijimana</w:t>
      </w:r>
      <w:proofErr w:type="spellEnd"/>
      <w:r>
        <w:t xml:space="preserve">  </w:t>
      </w:r>
      <w:r w:rsidRPr="00D532C6">
        <w:rPr>
          <w:rFonts w:ascii="Segoe UI Symbol" w:hAnsi="Segoe UI Symbol" w:cs="Segoe UI Emoji"/>
          <w:sz w:val="16"/>
          <w:szCs w:val="16"/>
        </w:rPr>
        <w:t>⚫</w:t>
      </w:r>
      <w:r>
        <w:t xml:space="preserve">Sara Sadeghi  </w:t>
      </w:r>
      <w:r w:rsidRPr="00D532C6">
        <w:rPr>
          <w:rFonts w:ascii="Segoe UI Symbol" w:hAnsi="Segoe UI Symbol" w:cs="Segoe UI Emoji"/>
          <w:sz w:val="16"/>
          <w:szCs w:val="16"/>
        </w:rPr>
        <w:t>⚫</w:t>
      </w:r>
      <w:r>
        <w:t xml:space="preserve">Nedra </w:t>
      </w:r>
      <w:proofErr w:type="spellStart"/>
      <w:r>
        <w:t>Seigfreid</w:t>
      </w:r>
      <w:proofErr w:type="spellEnd"/>
      <w:r>
        <w:t xml:space="preserve">  </w:t>
      </w:r>
      <w:r w:rsidRPr="00D532C6">
        <w:rPr>
          <w:rFonts w:ascii="Segoe UI Symbol" w:hAnsi="Segoe UI Symbol" w:cs="Segoe UI Emoji"/>
          <w:sz w:val="16"/>
          <w:szCs w:val="16"/>
        </w:rPr>
        <w:t>⚫</w:t>
      </w:r>
      <w:proofErr w:type="spellStart"/>
      <w:r>
        <w:t>Shucayb</w:t>
      </w:r>
      <w:proofErr w:type="spellEnd"/>
      <w:r>
        <w:t xml:space="preserve"> </w:t>
      </w:r>
      <w:proofErr w:type="spellStart"/>
      <w:r>
        <w:t>Sheikhadan</w:t>
      </w:r>
      <w:proofErr w:type="spellEnd"/>
    </w:p>
    <w:p w14:paraId="1B0080A7" w14:textId="709E0BC4" w:rsidR="004628CE" w:rsidRPr="00037599" w:rsidRDefault="00205BB0" w:rsidP="00DF3305">
      <w:pPr>
        <w:pStyle w:val="Heading2"/>
        <w:spacing w:after="0"/>
        <w:rPr>
          <w:vanish/>
          <w:specVanish/>
        </w:rPr>
      </w:pPr>
      <w:r w:rsidRPr="00037599">
        <w:t>Teaching</w:t>
      </w:r>
      <w:r w:rsidR="007E0341" w:rsidRPr="00037599">
        <w:t xml:space="preserve"> Positions</w:t>
      </w:r>
    </w:p>
    <w:p w14:paraId="54AB2E1C" w14:textId="5D9334FA" w:rsidR="0054329B" w:rsidRPr="00037599" w:rsidRDefault="00DF3305" w:rsidP="00B73695">
      <w:pPr>
        <w:rPr>
          <w:sz w:val="20"/>
          <w:szCs w:val="20"/>
        </w:rPr>
      </w:pPr>
      <w:r w:rsidRPr="00037599">
        <w:rPr>
          <w:sz w:val="24"/>
          <w:szCs w:val="24"/>
        </w:rPr>
        <w:br/>
      </w:r>
      <w:r w:rsidR="00370CAF" w:rsidRPr="00037599">
        <w:rPr>
          <w:sz w:val="24"/>
          <w:szCs w:val="24"/>
        </w:rPr>
        <w:t>(</w:t>
      </w:r>
      <w:r w:rsidR="0054329B" w:rsidRPr="00037599">
        <w:rPr>
          <w:rFonts w:ascii="Segoe UI Symbol" w:hAnsi="Segoe UI Symbol" w:cs="Segoe UI Emoji"/>
          <w:sz w:val="16"/>
          <w:szCs w:val="16"/>
        </w:rPr>
        <w:t>⚫</w:t>
      </w:r>
      <w:r w:rsidR="0054329B" w:rsidRPr="00037599">
        <w:rPr>
          <w:sz w:val="24"/>
          <w:szCs w:val="24"/>
        </w:rPr>
        <w:t xml:space="preserve"> </w:t>
      </w:r>
      <w:r w:rsidR="00BF73A5" w:rsidRPr="00037599">
        <w:rPr>
          <w:sz w:val="24"/>
          <w:szCs w:val="24"/>
        </w:rPr>
        <w:t>u</w:t>
      </w:r>
      <w:r w:rsidR="0054329B" w:rsidRPr="00037599">
        <w:rPr>
          <w:sz w:val="24"/>
          <w:szCs w:val="24"/>
        </w:rPr>
        <w:t xml:space="preserve">ndergraduate </w:t>
      </w:r>
      <w:r w:rsidR="00563F25" w:rsidRPr="00037599">
        <w:rPr>
          <w:sz w:val="24"/>
          <w:szCs w:val="24"/>
        </w:rPr>
        <w:t>course</w:t>
      </w:r>
      <w:r w:rsidR="00460485" w:rsidRPr="00037599">
        <w:rPr>
          <w:sz w:val="24"/>
          <w:szCs w:val="24"/>
        </w:rPr>
        <w:t>s</w:t>
      </w:r>
      <w:r w:rsidR="00404117" w:rsidRPr="00037599">
        <w:rPr>
          <w:sz w:val="24"/>
          <w:szCs w:val="24"/>
        </w:rPr>
        <w:t xml:space="preserve"> | </w:t>
      </w:r>
      <w:r w:rsidR="00563F25" w:rsidRPr="00037599">
        <w:rPr>
          <w:rFonts w:ascii="Segoe UI Symbol" w:hAnsi="Segoe UI Symbol" w:cs="Segoe UI Emoji"/>
          <w:sz w:val="16"/>
          <w:szCs w:val="16"/>
        </w:rPr>
        <w:t>⚪</w:t>
      </w:r>
      <w:r w:rsidR="00563F25" w:rsidRPr="00037599">
        <w:rPr>
          <w:sz w:val="24"/>
          <w:szCs w:val="24"/>
        </w:rPr>
        <w:t xml:space="preserve"> </w:t>
      </w:r>
      <w:r w:rsidR="00BF73A5" w:rsidRPr="00037599">
        <w:rPr>
          <w:sz w:val="24"/>
          <w:szCs w:val="24"/>
        </w:rPr>
        <w:t>g</w:t>
      </w:r>
      <w:r w:rsidR="00563F25" w:rsidRPr="00037599">
        <w:rPr>
          <w:sz w:val="24"/>
          <w:szCs w:val="24"/>
        </w:rPr>
        <w:t>raduate course</w:t>
      </w:r>
      <w:r w:rsidR="00460485" w:rsidRPr="00037599">
        <w:rPr>
          <w:sz w:val="24"/>
          <w:szCs w:val="24"/>
        </w:rPr>
        <w:t>s</w:t>
      </w:r>
      <w:r w:rsidR="00404117" w:rsidRPr="00037599">
        <w:rPr>
          <w:sz w:val="24"/>
          <w:szCs w:val="24"/>
        </w:rPr>
        <w:t>)</w:t>
      </w:r>
    </w:p>
    <w:p w14:paraId="04F6B590" w14:textId="7ACA3C0E" w:rsidR="00205BB0" w:rsidRPr="00037599" w:rsidRDefault="00205BB0" w:rsidP="00205BB0">
      <w:pPr>
        <w:pStyle w:val="Heading3"/>
      </w:pPr>
      <w:r w:rsidRPr="00037599">
        <w:t>Undergraduate Teaching Assistant</w:t>
      </w:r>
      <w:r w:rsidR="00C06533" w:rsidRPr="00037599">
        <w:t xml:space="preserve"> (Iowa State University)</w:t>
      </w:r>
    </w:p>
    <w:p w14:paraId="27AF9E20" w14:textId="7FCAD832" w:rsidR="007B1247" w:rsidRPr="00037599" w:rsidRDefault="00205BB0" w:rsidP="00A8080F">
      <w:pPr>
        <w:pStyle w:val="ListModifier"/>
        <w:numPr>
          <w:ilvl w:val="0"/>
          <w:numId w:val="23"/>
        </w:numPr>
        <w:ind w:left="360"/>
      </w:pPr>
      <w:r w:rsidRPr="00037599">
        <w:t>BIOL 255L (</w:t>
      </w:r>
      <w:r w:rsidR="00246205" w:rsidRPr="00037599">
        <w:t xml:space="preserve">Laboratory Section: </w:t>
      </w:r>
      <w:r w:rsidRPr="00037599">
        <w:t>Human Anatomy)</w:t>
      </w:r>
      <w:r w:rsidRPr="00037599">
        <w:tab/>
      </w:r>
      <w:r w:rsidRPr="00037599">
        <w:rPr>
          <w:i/>
        </w:rPr>
        <w:t>Fall 2013</w:t>
      </w:r>
    </w:p>
    <w:p w14:paraId="0EE446F9" w14:textId="53487C66" w:rsidR="00205BB0" w:rsidRPr="00037599" w:rsidRDefault="00205BB0" w:rsidP="00205BB0">
      <w:pPr>
        <w:pStyle w:val="Heading3"/>
      </w:pPr>
      <w:r w:rsidRPr="00037599">
        <w:t>Graduate Teaching Assistant</w:t>
      </w:r>
      <w:r w:rsidR="00C06533" w:rsidRPr="00037599">
        <w:t xml:space="preserve"> (University of Tennessee, Knoxville)</w:t>
      </w:r>
    </w:p>
    <w:p w14:paraId="4D549F65" w14:textId="77AB3F79" w:rsidR="00205BB0" w:rsidRPr="00037599" w:rsidRDefault="00205BB0" w:rsidP="00A8080F">
      <w:pPr>
        <w:pStyle w:val="ListModifier"/>
        <w:numPr>
          <w:ilvl w:val="0"/>
          <w:numId w:val="23"/>
        </w:numPr>
        <w:ind w:left="360"/>
      </w:pPr>
      <w:r w:rsidRPr="00037599">
        <w:t>KNS 414 (</w:t>
      </w:r>
      <w:r w:rsidR="00246205" w:rsidRPr="00037599">
        <w:t xml:space="preserve">Laboratory Section: </w:t>
      </w:r>
      <w:r w:rsidRPr="00037599">
        <w:t>Fitness Testing and Exercise Prescription)</w:t>
      </w:r>
      <w:r w:rsidRPr="00037599">
        <w:tab/>
      </w:r>
      <w:r w:rsidRPr="00037599">
        <w:rPr>
          <w:i/>
        </w:rPr>
        <w:t>May Term 2017</w:t>
      </w:r>
    </w:p>
    <w:p w14:paraId="36EB8E40" w14:textId="77777777" w:rsidR="00A8080F" w:rsidRPr="00037599" w:rsidRDefault="00205BB0" w:rsidP="00A8080F">
      <w:pPr>
        <w:pStyle w:val="ListModifier"/>
        <w:numPr>
          <w:ilvl w:val="0"/>
          <w:numId w:val="24"/>
        </w:numPr>
        <w:ind w:left="360"/>
      </w:pPr>
      <w:r w:rsidRPr="00037599">
        <w:t>KNS 532 (</w:t>
      </w:r>
      <w:r w:rsidR="00246205" w:rsidRPr="00037599">
        <w:t xml:space="preserve">Laboratory Section: </w:t>
      </w:r>
      <w:r w:rsidRPr="00037599">
        <w:t>Exercise Physiology)</w:t>
      </w:r>
      <w:r w:rsidRPr="00037599">
        <w:tab/>
      </w:r>
      <w:r w:rsidRPr="00037599">
        <w:rPr>
          <w:i/>
        </w:rPr>
        <w:t>Fall 2017</w:t>
      </w:r>
      <w:r w:rsidR="003D4543" w:rsidRPr="00037599">
        <w:rPr>
          <w:i/>
        </w:rPr>
        <w:t>, Fall 2019</w:t>
      </w:r>
    </w:p>
    <w:p w14:paraId="2DE677B1" w14:textId="7B278A24" w:rsidR="003E50AA" w:rsidRPr="00037599" w:rsidRDefault="003E50AA" w:rsidP="00A8080F">
      <w:pPr>
        <w:pStyle w:val="ListModifier"/>
        <w:numPr>
          <w:ilvl w:val="0"/>
          <w:numId w:val="24"/>
        </w:numPr>
        <w:ind w:left="360"/>
      </w:pPr>
      <w:r w:rsidRPr="00037599">
        <w:t>SOWK 6</w:t>
      </w:r>
      <w:r w:rsidR="0058555F" w:rsidRPr="00037599">
        <w:t>65</w:t>
      </w:r>
      <w:r w:rsidR="00DA31F1" w:rsidRPr="00037599">
        <w:t xml:space="preserve"> (Advanced Quantitative Research Methods)</w:t>
      </w:r>
      <w:r w:rsidR="00DA31F1" w:rsidRPr="00037599">
        <w:tab/>
      </w:r>
      <w:r w:rsidR="00571E6F" w:rsidRPr="00037599">
        <w:rPr>
          <w:i/>
        </w:rPr>
        <w:t>Fall 2018</w:t>
      </w:r>
    </w:p>
    <w:p w14:paraId="72A6E5AD" w14:textId="42946DE3" w:rsidR="00D96603" w:rsidRPr="00037599" w:rsidRDefault="00D96603" w:rsidP="00C06533">
      <w:pPr>
        <w:pStyle w:val="Heading3"/>
      </w:pPr>
      <w:r w:rsidRPr="00037599">
        <w:t>Guest</w:t>
      </w:r>
      <w:r w:rsidR="00C06533" w:rsidRPr="00037599">
        <w:t xml:space="preserve"> Lecture</w:t>
      </w:r>
      <w:r w:rsidR="00905046" w:rsidRPr="00037599">
        <w:t>r</w:t>
      </w:r>
      <w:r w:rsidR="00C06533" w:rsidRPr="00037599">
        <w:t xml:space="preserve"> (University of Tennessee, Knoxville)</w:t>
      </w:r>
    </w:p>
    <w:p w14:paraId="3D29766B" w14:textId="77777777" w:rsidR="00A8080F" w:rsidRPr="00037599" w:rsidRDefault="00C06533" w:rsidP="00A8080F">
      <w:pPr>
        <w:pStyle w:val="ListModifier"/>
        <w:numPr>
          <w:ilvl w:val="0"/>
          <w:numId w:val="25"/>
        </w:numPr>
        <w:ind w:left="360"/>
        <w:rPr>
          <w:i/>
        </w:rPr>
      </w:pPr>
      <w:r w:rsidRPr="00037599">
        <w:t>“Current Research in the Applied Physiology Laboratory”</w:t>
      </w:r>
      <w:r w:rsidRPr="00037599">
        <w:tab/>
      </w:r>
      <w:r w:rsidRPr="00037599">
        <w:rPr>
          <w:i/>
        </w:rPr>
        <w:t>04/20/2017</w:t>
      </w:r>
      <w:r w:rsidRPr="00037599">
        <w:br/>
      </w:r>
      <w:r w:rsidR="00D96603" w:rsidRPr="00037599">
        <w:rPr>
          <w:i/>
        </w:rPr>
        <w:t>KNS 350 (Physical Activity Epidemiology)</w:t>
      </w:r>
    </w:p>
    <w:p w14:paraId="7AFA98A6" w14:textId="0EED357B" w:rsidR="00D96603" w:rsidRPr="00037599" w:rsidRDefault="00C06533" w:rsidP="00A8080F">
      <w:pPr>
        <w:pStyle w:val="ListModifier"/>
        <w:numPr>
          <w:ilvl w:val="0"/>
          <w:numId w:val="25"/>
        </w:numPr>
        <w:ind w:left="360"/>
        <w:rPr>
          <w:i/>
        </w:rPr>
      </w:pPr>
      <w:r w:rsidRPr="00037599">
        <w:t>“Physical Activity and Wellness”</w:t>
      </w:r>
      <w:r w:rsidRPr="00037599">
        <w:tab/>
      </w:r>
      <w:r w:rsidRPr="00037599">
        <w:rPr>
          <w:i/>
        </w:rPr>
        <w:t>09/13/2017</w:t>
      </w:r>
      <w:r w:rsidRPr="00037599">
        <w:br/>
      </w:r>
      <w:r w:rsidR="00D96603" w:rsidRPr="00037599">
        <w:rPr>
          <w:i/>
        </w:rPr>
        <w:t>FYS 129 (Wellness: The Art and Science)</w:t>
      </w:r>
    </w:p>
    <w:p w14:paraId="6C8D50FE" w14:textId="77777777" w:rsidR="00A8080F" w:rsidRPr="00037599" w:rsidRDefault="00C06533" w:rsidP="00A8080F">
      <w:pPr>
        <w:pStyle w:val="ListModifier"/>
        <w:numPr>
          <w:ilvl w:val="0"/>
          <w:numId w:val="26"/>
        </w:numPr>
        <w:ind w:left="360"/>
      </w:pPr>
      <w:r w:rsidRPr="00037599">
        <w:t xml:space="preserve">“Cardiovascular Physiology I” </w:t>
      </w:r>
      <w:r w:rsidRPr="00037599">
        <w:tab/>
      </w:r>
      <w:r w:rsidRPr="00037599">
        <w:rPr>
          <w:i/>
          <w:iCs/>
        </w:rPr>
        <w:t>10/18/2017</w:t>
      </w:r>
      <w:r w:rsidRPr="00037599">
        <w:br/>
      </w:r>
      <w:r w:rsidR="00DF6657" w:rsidRPr="00037599">
        <w:rPr>
          <w:i/>
          <w:iCs/>
        </w:rPr>
        <w:t>KNS 532 (Exercise Physiology)</w:t>
      </w:r>
    </w:p>
    <w:p w14:paraId="211700E1" w14:textId="1C0AFCB4" w:rsidR="00734311" w:rsidRPr="00037599" w:rsidRDefault="00C06533" w:rsidP="00A8080F">
      <w:pPr>
        <w:pStyle w:val="ListModifier"/>
        <w:numPr>
          <w:ilvl w:val="0"/>
          <w:numId w:val="26"/>
        </w:numPr>
        <w:ind w:left="360"/>
      </w:pPr>
      <w:r w:rsidRPr="00037599">
        <w:t xml:space="preserve">“Cardiovascular Physiology II” </w:t>
      </w:r>
      <w:r w:rsidRPr="00037599">
        <w:tab/>
      </w:r>
      <w:r w:rsidRPr="00037599">
        <w:rPr>
          <w:i/>
          <w:iCs/>
        </w:rPr>
        <w:t>10/23/2017</w:t>
      </w:r>
      <w:r w:rsidRPr="00037599">
        <w:rPr>
          <w:i/>
          <w:iCs/>
        </w:rPr>
        <w:br/>
        <w:t>KNS 532 (Exercise Physiology)</w:t>
      </w:r>
    </w:p>
    <w:p w14:paraId="7E31BE95" w14:textId="77777777" w:rsidR="00A8080F" w:rsidRPr="00037599" w:rsidRDefault="006818B8" w:rsidP="00A8080F">
      <w:pPr>
        <w:pStyle w:val="ListModifier"/>
        <w:numPr>
          <w:ilvl w:val="0"/>
          <w:numId w:val="27"/>
        </w:numPr>
        <w:ind w:left="360"/>
      </w:pPr>
      <w:r w:rsidRPr="00037599">
        <w:rPr>
          <w:iCs/>
        </w:rPr>
        <w:t>“</w:t>
      </w:r>
      <w:r w:rsidR="007B27DA" w:rsidRPr="00037599">
        <w:rPr>
          <w:iCs/>
        </w:rPr>
        <w:t>Assessing Energy Expenditure in Youth”</w:t>
      </w:r>
      <w:r w:rsidR="0002598C" w:rsidRPr="00037599">
        <w:rPr>
          <w:iCs/>
        </w:rPr>
        <w:t xml:space="preserve"> </w:t>
      </w:r>
      <w:r w:rsidR="0002598C" w:rsidRPr="00037599">
        <w:rPr>
          <w:iCs/>
        </w:rPr>
        <w:tab/>
      </w:r>
      <w:r w:rsidR="0002598C" w:rsidRPr="00037599">
        <w:rPr>
          <w:i/>
          <w:iCs/>
        </w:rPr>
        <w:t>02/0</w:t>
      </w:r>
      <w:r w:rsidR="0012232A" w:rsidRPr="00037599">
        <w:rPr>
          <w:i/>
          <w:iCs/>
        </w:rPr>
        <w:t>6</w:t>
      </w:r>
      <w:r w:rsidR="0002598C" w:rsidRPr="00037599">
        <w:rPr>
          <w:i/>
          <w:iCs/>
        </w:rPr>
        <w:t>/2020</w:t>
      </w:r>
      <w:r w:rsidR="00013515" w:rsidRPr="00037599">
        <w:rPr>
          <w:i/>
          <w:iCs/>
        </w:rPr>
        <w:br/>
        <w:t xml:space="preserve">KNS </w:t>
      </w:r>
      <w:r w:rsidR="00BD1762" w:rsidRPr="00037599">
        <w:rPr>
          <w:i/>
          <w:iCs/>
        </w:rPr>
        <w:t>365</w:t>
      </w:r>
      <w:r w:rsidR="00881F10" w:rsidRPr="00037599">
        <w:rPr>
          <w:i/>
          <w:iCs/>
        </w:rPr>
        <w:t xml:space="preserve"> (Pediatric Exercise </w:t>
      </w:r>
      <w:r w:rsidR="00540419" w:rsidRPr="00037599">
        <w:rPr>
          <w:i/>
          <w:iCs/>
        </w:rPr>
        <w:t>Science</w:t>
      </w:r>
      <w:r w:rsidR="00881F10" w:rsidRPr="00037599">
        <w:rPr>
          <w:i/>
          <w:iCs/>
        </w:rPr>
        <w:t>)</w:t>
      </w:r>
    </w:p>
    <w:p w14:paraId="20E0A1BC" w14:textId="77777777" w:rsidR="00186BFA" w:rsidRPr="00037599" w:rsidRDefault="00C15094" w:rsidP="00A8080F">
      <w:pPr>
        <w:pStyle w:val="ListModifier"/>
        <w:numPr>
          <w:ilvl w:val="0"/>
          <w:numId w:val="27"/>
        </w:numPr>
        <w:ind w:left="360"/>
      </w:pPr>
      <w:r w:rsidRPr="00037599">
        <w:rPr>
          <w:iCs/>
        </w:rPr>
        <w:t xml:space="preserve">“Measuring Physical Activity in Youth” </w:t>
      </w:r>
      <w:r w:rsidRPr="00037599">
        <w:rPr>
          <w:iCs/>
        </w:rPr>
        <w:tab/>
      </w:r>
      <w:r w:rsidRPr="00037599">
        <w:rPr>
          <w:i/>
          <w:iCs/>
        </w:rPr>
        <w:t>0</w:t>
      </w:r>
      <w:r w:rsidR="00372648" w:rsidRPr="00037599">
        <w:rPr>
          <w:i/>
          <w:iCs/>
        </w:rPr>
        <w:t>3</w:t>
      </w:r>
      <w:r w:rsidRPr="00037599">
        <w:rPr>
          <w:i/>
          <w:iCs/>
        </w:rPr>
        <w:t>/0</w:t>
      </w:r>
      <w:r w:rsidR="00372648" w:rsidRPr="00037599">
        <w:rPr>
          <w:i/>
          <w:iCs/>
        </w:rPr>
        <w:t>5</w:t>
      </w:r>
      <w:r w:rsidRPr="00037599">
        <w:rPr>
          <w:i/>
          <w:iCs/>
        </w:rPr>
        <w:t>/2020</w:t>
      </w:r>
      <w:r w:rsidRPr="00037599">
        <w:rPr>
          <w:i/>
          <w:iCs/>
        </w:rPr>
        <w:br/>
        <w:t>KNS 365 (Pediatric Exercise Science)</w:t>
      </w:r>
    </w:p>
    <w:p w14:paraId="6923C997" w14:textId="5C9686A7" w:rsidR="00820292" w:rsidRPr="00037599" w:rsidRDefault="00820292" w:rsidP="00820292">
      <w:pPr>
        <w:pStyle w:val="Heading1"/>
      </w:pPr>
      <w:r w:rsidRPr="00037599">
        <w:lastRenderedPageBreak/>
        <w:t>Grant Funding</w:t>
      </w:r>
    </w:p>
    <w:p w14:paraId="24BAF136" w14:textId="2732153A" w:rsidR="009E5306" w:rsidRDefault="009E5306" w:rsidP="00017E31">
      <w:pPr>
        <w:pStyle w:val="Heading2"/>
      </w:pPr>
      <w:r>
        <w:t>Current Research Support</w:t>
      </w:r>
    </w:p>
    <w:p w14:paraId="23577F0C" w14:textId="7A67A2F0" w:rsidR="009E5306" w:rsidRPr="00037599" w:rsidRDefault="009E5306" w:rsidP="009E5306">
      <w:pPr>
        <w:pStyle w:val="ListParagraph"/>
        <w:numPr>
          <w:ilvl w:val="0"/>
          <w:numId w:val="21"/>
        </w:numPr>
        <w:ind w:left="0" w:firstLine="0"/>
        <w:rPr>
          <w:vanish/>
          <w:u w:val="single"/>
          <w:specVanish/>
        </w:rPr>
      </w:pPr>
      <w:r>
        <w:rPr>
          <w:u w:val="single"/>
        </w:rPr>
        <w:t>Kenneth and Eva Smith Award</w:t>
      </w:r>
    </w:p>
    <w:p w14:paraId="6EB1BE2E" w14:textId="029D75AF" w:rsidR="009E5306" w:rsidRPr="00037599" w:rsidRDefault="009E5306" w:rsidP="009E5306">
      <w:pPr>
        <w:pStyle w:val="ListModifier"/>
        <w:ind w:firstLine="360"/>
        <w:rPr>
          <w:i/>
          <w:iCs/>
        </w:rPr>
      </w:pPr>
      <w:r w:rsidRPr="00037599">
        <w:rPr>
          <w:u w:val="single"/>
        </w:rPr>
        <w:t xml:space="preserve"> (</w:t>
      </w:r>
      <w:r>
        <w:rPr>
          <w:u w:val="single"/>
        </w:rPr>
        <w:t>Children’s Mercy Kansas City</w:t>
      </w:r>
      <w:r w:rsidRPr="00037599">
        <w:rPr>
          <w:u w:val="single"/>
        </w:rPr>
        <w:t>)</w:t>
      </w:r>
      <w:r w:rsidRPr="00037599">
        <w:rPr>
          <w:i/>
          <w:iCs/>
        </w:rPr>
        <w:tab/>
      </w:r>
      <w:r>
        <w:rPr>
          <w:i/>
          <w:iCs/>
        </w:rPr>
        <w:t>10/2021-09/2023</w:t>
      </w:r>
    </w:p>
    <w:p w14:paraId="33D9EE36" w14:textId="00E689D1" w:rsidR="009E5306" w:rsidRPr="00037599" w:rsidRDefault="009E5306" w:rsidP="009E5306">
      <w:pPr>
        <w:pStyle w:val="ListModifier"/>
        <w:ind w:left="1224" w:hanging="1224"/>
      </w:pPr>
      <w:r w:rsidRPr="00037599">
        <w:rPr>
          <w:b/>
          <w:bCs/>
        </w:rPr>
        <w:tab/>
        <w:t>Role:</w:t>
      </w:r>
      <w:r w:rsidRPr="00037599">
        <w:tab/>
      </w:r>
      <w:r w:rsidRPr="00037599">
        <w:tab/>
      </w:r>
      <w:r>
        <w:t>Key Personnel</w:t>
      </w:r>
      <w:r w:rsidRPr="00037599">
        <w:t xml:space="preserve"> (Primary Investigator: Shook)</w:t>
      </w:r>
    </w:p>
    <w:p w14:paraId="4A945F10" w14:textId="5B8C27B2" w:rsidR="009E5306" w:rsidRPr="00037599" w:rsidRDefault="009E5306" w:rsidP="009E5306">
      <w:pPr>
        <w:pStyle w:val="ListModifier"/>
        <w:ind w:left="1800" w:hanging="1800"/>
      </w:pPr>
      <w:r w:rsidRPr="00037599">
        <w:rPr>
          <w:b/>
          <w:bCs/>
        </w:rPr>
        <w:tab/>
        <w:t>Title:</w:t>
      </w:r>
      <w:r w:rsidRPr="00037599">
        <w:tab/>
        <w:t xml:space="preserve">Fitbit Teens: A </w:t>
      </w:r>
      <w:r>
        <w:t>measurement error approach to estimating energy balance in free-living adolescents</w:t>
      </w:r>
    </w:p>
    <w:p w14:paraId="390FD3A9" w14:textId="097A6B32" w:rsidR="009E5306" w:rsidRDefault="009E5306" w:rsidP="009E5306">
      <w:pPr>
        <w:pStyle w:val="ListModifier"/>
        <w:ind w:left="1800" w:hanging="1800"/>
      </w:pPr>
      <w:r w:rsidRPr="00037599">
        <w:rPr>
          <w:b/>
          <w:bCs/>
        </w:rPr>
        <w:tab/>
        <w:t>Details:</w:t>
      </w:r>
      <w:r w:rsidRPr="00037599">
        <w:tab/>
        <w:t xml:space="preserve">The goal of this study </w:t>
      </w:r>
      <w:r>
        <w:t xml:space="preserve">is </w:t>
      </w:r>
      <w:r w:rsidRPr="00037599">
        <w:t>to advance the assessment of energy balance in youth through measurement error modeling.</w:t>
      </w:r>
      <w:r>
        <w:t xml:space="preserve"> I will assist in managing and processing data from wearable activity monitors.</w:t>
      </w:r>
    </w:p>
    <w:p w14:paraId="386F0E05" w14:textId="30C14003" w:rsidR="00282CA2" w:rsidRDefault="00282CA2" w:rsidP="009E5306">
      <w:pPr>
        <w:pStyle w:val="ListModifier"/>
        <w:ind w:left="1800" w:hanging="1800"/>
      </w:pPr>
      <w:r>
        <w:rPr>
          <w:b/>
          <w:bCs/>
        </w:rPr>
        <w:tab/>
        <w:t>Amount:</w:t>
      </w:r>
      <w:r w:rsidRPr="00282CA2">
        <w:tab/>
        <w:t>$50,000</w:t>
      </w:r>
    </w:p>
    <w:p w14:paraId="2B8102A1" w14:textId="4E54AD9B" w:rsidR="00D532C6" w:rsidRPr="00037599" w:rsidRDefault="00D532C6" w:rsidP="00D532C6">
      <w:pPr>
        <w:pStyle w:val="ListParagraph"/>
        <w:numPr>
          <w:ilvl w:val="0"/>
          <w:numId w:val="21"/>
        </w:numPr>
        <w:ind w:left="360"/>
        <w:rPr>
          <w:vanish/>
          <w:u w:val="single"/>
          <w:specVanish/>
        </w:rPr>
      </w:pPr>
      <w:bookmarkStart w:id="0" w:name="STAR"/>
      <w:bookmarkEnd w:id="0"/>
      <w:r>
        <w:rPr>
          <w:u w:val="single"/>
        </w:rPr>
        <w:t>STAR 2.0</w:t>
      </w:r>
      <w:r w:rsidRPr="00037599">
        <w:rPr>
          <w:u w:val="single"/>
        </w:rPr>
        <w:t xml:space="preserve"> </w:t>
      </w:r>
      <w:r>
        <w:rPr>
          <w:u w:val="single"/>
        </w:rPr>
        <w:t xml:space="preserve">mini grant </w:t>
      </w:r>
      <w:r w:rsidRPr="00037599">
        <w:rPr>
          <w:u w:val="single"/>
        </w:rPr>
        <w:t>(</w:t>
      </w:r>
      <w:r w:rsidR="00C1124E">
        <w:rPr>
          <w:u w:val="single"/>
        </w:rPr>
        <w:t>Children’s Mercy Kansas City</w:t>
      </w:r>
      <w:r w:rsidRPr="00037599">
        <w:rPr>
          <w:u w:val="single"/>
        </w:rPr>
        <w:t>)</w:t>
      </w:r>
    </w:p>
    <w:p w14:paraId="0F4E9C0E" w14:textId="64933534" w:rsidR="00D532C6" w:rsidRPr="00037599" w:rsidRDefault="00D532C6" w:rsidP="00D532C6">
      <w:pPr>
        <w:pStyle w:val="ListModifier"/>
        <w:rPr>
          <w:i/>
          <w:iCs/>
        </w:rPr>
      </w:pPr>
      <w:r w:rsidRPr="00037599">
        <w:tab/>
      </w:r>
      <w:r w:rsidR="00343E4D">
        <w:rPr>
          <w:i/>
          <w:iCs/>
        </w:rPr>
        <w:t>06/2022-07/2022</w:t>
      </w:r>
    </w:p>
    <w:p w14:paraId="55C57617" w14:textId="77777777" w:rsidR="00D532C6" w:rsidRPr="00037599" w:rsidRDefault="00D532C6" w:rsidP="00D532C6">
      <w:pPr>
        <w:pStyle w:val="ListModifier"/>
      </w:pPr>
      <w:r w:rsidRPr="00037599">
        <w:rPr>
          <w:b/>
          <w:bCs/>
        </w:rPr>
        <w:tab/>
        <w:t>Role:</w:t>
      </w:r>
      <w:r w:rsidRPr="00037599">
        <w:tab/>
      </w:r>
      <w:r>
        <w:t>Co-lead mentor with Carlson</w:t>
      </w:r>
    </w:p>
    <w:p w14:paraId="55B2129D" w14:textId="6B533151" w:rsidR="00D532C6" w:rsidRDefault="00D532C6" w:rsidP="00D532C6">
      <w:pPr>
        <w:pStyle w:val="ListModifier"/>
        <w:ind w:left="1800" w:hanging="1800"/>
      </w:pPr>
      <w:r w:rsidRPr="00037599">
        <w:rPr>
          <w:b/>
          <w:bCs/>
        </w:rPr>
        <w:tab/>
        <w:t>Details:</w:t>
      </w:r>
      <w:r w:rsidRPr="00037599">
        <w:tab/>
        <w:t xml:space="preserve">The </w:t>
      </w:r>
      <w:r>
        <w:t xml:space="preserve">purpose of the Summer Training in Academic Research (STAR) </w:t>
      </w:r>
      <w:r w:rsidR="00AA27B2">
        <w:t xml:space="preserve">2.0 </w:t>
      </w:r>
      <w:r>
        <w:t xml:space="preserve">program is to provide high school students from underrepresented backgrounds with a mentored research training experience during a six-week summer program, culminating in manuscript submission for peer review. </w:t>
      </w:r>
      <w:r w:rsidR="00282CA2">
        <w:t>Our</w:t>
      </w:r>
      <w:r>
        <w:t xml:space="preserve"> project is focused on validating estimates of total sleep and sleep stages from a Garmin </w:t>
      </w:r>
      <w:proofErr w:type="spellStart"/>
      <w:r>
        <w:t>Vivofit</w:t>
      </w:r>
      <w:proofErr w:type="spellEnd"/>
      <w:r>
        <w:t xml:space="preserve"> 4 device against gold standard polysomnography collected during overnight sleep studies in the Children’s Mercy Sleep Clinic.</w:t>
      </w:r>
    </w:p>
    <w:p w14:paraId="1951E916" w14:textId="4552CC6B" w:rsidR="00D532C6" w:rsidRDefault="00D532C6" w:rsidP="00D532C6">
      <w:pPr>
        <w:pStyle w:val="ListModifier"/>
        <w:ind w:left="1800" w:hanging="1800"/>
      </w:pPr>
      <w:r>
        <w:rPr>
          <w:b/>
          <w:bCs/>
        </w:rPr>
        <w:tab/>
        <w:t>Amount:</w:t>
      </w:r>
      <w:r>
        <w:tab/>
        <w:t>$2</w:t>
      </w:r>
      <w:r w:rsidR="00282CA2">
        <w:t>,</w:t>
      </w:r>
      <w:r>
        <w:t>000</w:t>
      </w:r>
    </w:p>
    <w:p w14:paraId="2CAAC849" w14:textId="77777777" w:rsidR="00523A77" w:rsidRPr="00037599" w:rsidRDefault="00523A77" w:rsidP="00523A77">
      <w:pPr>
        <w:pStyle w:val="ListParagraph"/>
        <w:numPr>
          <w:ilvl w:val="0"/>
          <w:numId w:val="21"/>
        </w:numPr>
        <w:ind w:left="360"/>
        <w:rPr>
          <w:vanish/>
          <w:u w:val="single"/>
          <w:specVanish/>
        </w:rPr>
      </w:pPr>
      <w:r w:rsidRPr="00037599">
        <w:rPr>
          <w:u w:val="single"/>
        </w:rPr>
        <w:t>R01DK129428 (National Institutes of Health)</w:t>
      </w:r>
    </w:p>
    <w:p w14:paraId="2ED26074" w14:textId="5D907236" w:rsidR="00523A77" w:rsidRPr="00037599" w:rsidRDefault="00523A77" w:rsidP="00523A77">
      <w:pPr>
        <w:pStyle w:val="ListModifier"/>
        <w:rPr>
          <w:i/>
          <w:iCs/>
        </w:rPr>
      </w:pPr>
      <w:r w:rsidRPr="00037599">
        <w:tab/>
      </w:r>
      <w:r w:rsidR="00282CA2">
        <w:rPr>
          <w:i/>
          <w:iCs/>
        </w:rPr>
        <w:t>05/2022-04/2026</w:t>
      </w:r>
    </w:p>
    <w:p w14:paraId="57CB0400" w14:textId="4D216F36" w:rsidR="00523A77" w:rsidRPr="00037599" w:rsidRDefault="00523A77" w:rsidP="00523A77">
      <w:pPr>
        <w:pStyle w:val="ListModifier"/>
      </w:pPr>
      <w:r w:rsidRPr="00037599">
        <w:rPr>
          <w:b/>
          <w:bCs/>
        </w:rPr>
        <w:tab/>
        <w:t>Role:</w:t>
      </w:r>
      <w:r w:rsidRPr="00037599">
        <w:tab/>
        <w:t>Consultant (Primary Investigator</w:t>
      </w:r>
      <w:r w:rsidR="006A2E4C">
        <w:t>s</w:t>
      </w:r>
      <w:r w:rsidRPr="00037599">
        <w:t>: Crouter</w:t>
      </w:r>
      <w:r w:rsidR="006A2E4C">
        <w:t xml:space="preserve"> and Ding</w:t>
      </w:r>
      <w:r w:rsidRPr="00037599">
        <w:t>)</w:t>
      </w:r>
    </w:p>
    <w:p w14:paraId="2265673E" w14:textId="15A7D43C" w:rsidR="00523A77" w:rsidRPr="00037599" w:rsidRDefault="00523A77" w:rsidP="00523A77">
      <w:pPr>
        <w:pStyle w:val="ListModifier"/>
        <w:ind w:left="1800" w:hanging="1800"/>
      </w:pPr>
      <w:r w:rsidRPr="00037599">
        <w:rPr>
          <w:b/>
          <w:bCs/>
        </w:rPr>
        <w:tab/>
        <w:t>Title:</w:t>
      </w:r>
      <w:r w:rsidRPr="00037599">
        <w:tab/>
        <w:t>Use of accelerometer and gyroscope data to improve precision of estimates of physical activity type and energy expenditure in free-living adults</w:t>
      </w:r>
    </w:p>
    <w:p w14:paraId="6BD52557" w14:textId="72264851" w:rsidR="00523A77" w:rsidRDefault="00523A77" w:rsidP="00282CA2">
      <w:pPr>
        <w:pStyle w:val="ListModifier"/>
        <w:ind w:left="1800" w:hanging="1800"/>
      </w:pPr>
      <w:r w:rsidRPr="00037599">
        <w:rPr>
          <w:b/>
          <w:bCs/>
        </w:rPr>
        <w:tab/>
        <w:t>Details:</w:t>
      </w:r>
      <w:r w:rsidRPr="00037599">
        <w:tab/>
        <w:t xml:space="preserve">The goal of this study </w:t>
      </w:r>
      <w:r w:rsidR="00282CA2">
        <w:t>is</w:t>
      </w:r>
      <w:r w:rsidRPr="00037599">
        <w:t xml:space="preserve"> to pair multi-sensor physical activity monitoring with advanced machine learning to improve the precision of physical activity estimates. In response to PA-18-856: Diet and Physical Activity Assessment Methodology.</w:t>
      </w:r>
    </w:p>
    <w:p w14:paraId="41B13C45" w14:textId="2EA9DB67" w:rsidR="00282CA2" w:rsidRDefault="00282CA2" w:rsidP="00282CA2">
      <w:pPr>
        <w:pStyle w:val="ListModifier"/>
        <w:ind w:left="1800" w:hanging="1800"/>
      </w:pPr>
      <w:r>
        <w:rPr>
          <w:b/>
          <w:bCs/>
        </w:rPr>
        <w:tab/>
        <w:t>Amount:</w:t>
      </w:r>
      <w:r>
        <w:tab/>
        <w:t>$2,591,294</w:t>
      </w:r>
    </w:p>
    <w:p w14:paraId="54296050" w14:textId="563C74D7" w:rsidR="00456D26" w:rsidRDefault="00456D26" w:rsidP="00456D26">
      <w:pPr>
        <w:pStyle w:val="Heading2"/>
      </w:pPr>
      <w:r>
        <w:t>Applications Under Review</w:t>
      </w:r>
    </w:p>
    <w:p w14:paraId="5738E080" w14:textId="77777777" w:rsidR="003A21C7" w:rsidRPr="00037599" w:rsidRDefault="003A21C7" w:rsidP="003A21C7">
      <w:pPr>
        <w:pStyle w:val="ListParagraph"/>
        <w:numPr>
          <w:ilvl w:val="0"/>
          <w:numId w:val="21"/>
        </w:numPr>
        <w:ind w:left="360"/>
        <w:rPr>
          <w:vanish/>
          <w:u w:val="single"/>
          <w:specVanish/>
        </w:rPr>
      </w:pPr>
      <w:r w:rsidRPr="00037599">
        <w:rPr>
          <w:u w:val="single"/>
        </w:rPr>
        <w:t>F32HL163951 (National Institutes of Health)</w:t>
      </w:r>
    </w:p>
    <w:p w14:paraId="3C096A70" w14:textId="757CDDFD" w:rsidR="003A21C7" w:rsidRPr="00037599" w:rsidRDefault="003A21C7" w:rsidP="003A21C7">
      <w:pPr>
        <w:pStyle w:val="ListModifier"/>
        <w:ind w:left="360"/>
        <w:rPr>
          <w:i/>
          <w:iCs/>
        </w:rPr>
      </w:pPr>
      <w:r w:rsidRPr="00037599">
        <w:tab/>
      </w:r>
      <w:r>
        <w:rPr>
          <w:i/>
          <w:iCs/>
        </w:rPr>
        <w:t>Res</w:t>
      </w:r>
      <w:r w:rsidRPr="00037599">
        <w:rPr>
          <w:i/>
          <w:iCs/>
        </w:rPr>
        <w:t xml:space="preserve">ubmitted </w:t>
      </w:r>
      <w:r>
        <w:rPr>
          <w:i/>
          <w:iCs/>
        </w:rPr>
        <w:t>April 2022</w:t>
      </w:r>
    </w:p>
    <w:p w14:paraId="50451FA8" w14:textId="77777777" w:rsidR="003A21C7" w:rsidRPr="00037599" w:rsidRDefault="003A21C7" w:rsidP="003A21C7">
      <w:pPr>
        <w:pStyle w:val="ListModifier"/>
      </w:pPr>
      <w:r w:rsidRPr="00037599">
        <w:tab/>
      </w:r>
      <w:r w:rsidRPr="00037599">
        <w:rPr>
          <w:b/>
          <w:bCs/>
        </w:rPr>
        <w:t>Role:</w:t>
      </w:r>
      <w:r w:rsidRPr="00037599">
        <w:tab/>
        <w:t>Primary Investigator</w:t>
      </w:r>
    </w:p>
    <w:p w14:paraId="06DC4920" w14:textId="3A65BC3D" w:rsidR="003A21C7" w:rsidRPr="00037599" w:rsidRDefault="003A21C7" w:rsidP="003A21C7">
      <w:pPr>
        <w:pStyle w:val="ListModifier"/>
        <w:ind w:left="1800" w:hanging="1800"/>
      </w:pPr>
      <w:r w:rsidRPr="00037599">
        <w:tab/>
      </w:r>
      <w:r w:rsidRPr="00037599">
        <w:rPr>
          <w:b/>
          <w:bCs/>
        </w:rPr>
        <w:t>Title:</w:t>
      </w:r>
      <w:r w:rsidRPr="00037599">
        <w:tab/>
      </w:r>
      <w:r>
        <w:t>Occupational and non-occupational physical activity have differential associations with cardiovascular versus glycemic biomarkers in the Hispanic Community Health Study/Study of Latinos (HCHS/SOL)</w:t>
      </w:r>
    </w:p>
    <w:p w14:paraId="4BEE02FA" w14:textId="14790216" w:rsidR="003A21C7" w:rsidRDefault="003A21C7" w:rsidP="003A21C7">
      <w:pPr>
        <w:pStyle w:val="ListModifier"/>
        <w:ind w:left="1800" w:hanging="1800"/>
      </w:pPr>
      <w:r w:rsidRPr="00037599">
        <w:rPr>
          <w:b/>
          <w:bCs/>
        </w:rPr>
        <w:tab/>
        <w:t>Details:</w:t>
      </w:r>
      <w:r w:rsidRPr="00037599">
        <w:tab/>
        <w:t xml:space="preserve">The goal of this project </w:t>
      </w:r>
      <w:r>
        <w:t>is</w:t>
      </w:r>
      <w:r w:rsidRPr="00037599">
        <w:t xml:space="preserve"> to provide me training and experience related to research </w:t>
      </w:r>
      <w:proofErr w:type="gramStart"/>
      <w:r w:rsidRPr="00037599">
        <w:t>in the area of</w:t>
      </w:r>
      <w:proofErr w:type="gramEnd"/>
      <w:r w:rsidRPr="00037599">
        <w:t xml:space="preserve"> physical activity epidemiology, specifically </w:t>
      </w:r>
      <w:r>
        <w:t xml:space="preserve">related to occupational physical activity and </w:t>
      </w:r>
      <w:r w:rsidRPr="00037599">
        <w:t>cardiovascular</w:t>
      </w:r>
      <w:r>
        <w:t>/glycemic health</w:t>
      </w:r>
      <w:r w:rsidRPr="00037599">
        <w:t xml:space="preserve"> in an at-risk and underrepresented population. In response to PA-21-048: Ruth L. </w:t>
      </w:r>
      <w:proofErr w:type="spellStart"/>
      <w:r w:rsidRPr="00037599">
        <w:t>Kirschstein</w:t>
      </w:r>
      <w:proofErr w:type="spellEnd"/>
      <w:r w:rsidRPr="00037599">
        <w:t xml:space="preserve"> National Research Service Award (NRSA) Individual Postdoctoral Fellowship (Parent F32).</w:t>
      </w:r>
    </w:p>
    <w:p w14:paraId="0151B7F9" w14:textId="308E08D3" w:rsidR="00282CA2" w:rsidRDefault="00282CA2" w:rsidP="003A21C7">
      <w:pPr>
        <w:pStyle w:val="ListModifier"/>
        <w:ind w:left="1800" w:hanging="1800"/>
      </w:pPr>
      <w:r>
        <w:rPr>
          <w:b/>
          <w:bCs/>
        </w:rPr>
        <w:tab/>
        <w:t>Requested:</w:t>
      </w:r>
      <w:r w:rsidRPr="00282CA2">
        <w:tab/>
        <w:t>$</w:t>
      </w:r>
      <w:r>
        <w:t>147,556</w:t>
      </w:r>
    </w:p>
    <w:p w14:paraId="469752B1" w14:textId="48D5223E" w:rsidR="00133A51" w:rsidRPr="00037599" w:rsidRDefault="008F3D83" w:rsidP="00484A03">
      <w:pPr>
        <w:pStyle w:val="Heading2"/>
      </w:pPr>
      <w:r w:rsidRPr="00037599">
        <w:lastRenderedPageBreak/>
        <w:t>Applications Not Funded</w:t>
      </w:r>
    </w:p>
    <w:p w14:paraId="7FCCB753" w14:textId="78A881C8" w:rsidR="00133A51" w:rsidRPr="00037599" w:rsidRDefault="00133A51" w:rsidP="00C766E1">
      <w:pPr>
        <w:pStyle w:val="ListParagraph"/>
        <w:numPr>
          <w:ilvl w:val="0"/>
          <w:numId w:val="21"/>
        </w:numPr>
        <w:ind w:left="0" w:firstLine="0"/>
        <w:rPr>
          <w:vanish/>
          <w:u w:val="single"/>
          <w:specVanish/>
        </w:rPr>
      </w:pPr>
      <w:r w:rsidRPr="00037599">
        <w:rPr>
          <w:u w:val="single"/>
        </w:rPr>
        <w:t>R01DK</w:t>
      </w:r>
      <w:r w:rsidR="00387E9D" w:rsidRPr="00037599">
        <w:rPr>
          <w:u w:val="single"/>
        </w:rPr>
        <w:t>129662</w:t>
      </w:r>
      <w:r w:rsidRPr="00037599">
        <w:rPr>
          <w:u w:val="single"/>
        </w:rPr>
        <w:t xml:space="preserve"> (National Institutes of Health)</w:t>
      </w:r>
    </w:p>
    <w:p w14:paraId="6BA1DE04" w14:textId="208BE774" w:rsidR="00133A51" w:rsidRPr="00037599" w:rsidRDefault="00133A51" w:rsidP="00D444B7">
      <w:pPr>
        <w:pStyle w:val="ListModifier"/>
        <w:ind w:firstLine="360"/>
        <w:rPr>
          <w:i/>
          <w:iCs/>
        </w:rPr>
      </w:pPr>
      <w:r w:rsidRPr="00037599">
        <w:tab/>
      </w:r>
      <w:r w:rsidR="00153EFC" w:rsidRPr="00037599">
        <w:rPr>
          <w:i/>
          <w:iCs/>
        </w:rPr>
        <w:t>Res</w:t>
      </w:r>
      <w:r w:rsidRPr="00037599">
        <w:rPr>
          <w:i/>
          <w:iCs/>
        </w:rPr>
        <w:t>ubmitted October 2020</w:t>
      </w:r>
    </w:p>
    <w:p w14:paraId="3BCF2AD3" w14:textId="4A89061D" w:rsidR="00133A51" w:rsidRPr="00037599" w:rsidRDefault="00D444B7" w:rsidP="00D444B7">
      <w:pPr>
        <w:pStyle w:val="ListModifier"/>
        <w:ind w:left="1224" w:hanging="1224"/>
      </w:pPr>
      <w:r w:rsidRPr="00037599">
        <w:rPr>
          <w:b/>
          <w:bCs/>
        </w:rPr>
        <w:tab/>
      </w:r>
      <w:r w:rsidR="00133A51" w:rsidRPr="00037599">
        <w:rPr>
          <w:b/>
          <w:bCs/>
        </w:rPr>
        <w:t>Role:</w:t>
      </w:r>
      <w:r w:rsidR="00133A51" w:rsidRPr="00037599">
        <w:tab/>
      </w:r>
      <w:r w:rsidRPr="00037599">
        <w:tab/>
      </w:r>
      <w:r w:rsidR="00133A51" w:rsidRPr="00037599">
        <w:t>Co-Investigator (Primary Investigator: Carlson)</w:t>
      </w:r>
    </w:p>
    <w:p w14:paraId="6AA435B7" w14:textId="31D029C6" w:rsidR="00133A51" w:rsidRPr="00037599" w:rsidRDefault="00D444B7" w:rsidP="00697901">
      <w:pPr>
        <w:pStyle w:val="ListModifier"/>
        <w:ind w:left="1800" w:hanging="1800"/>
      </w:pPr>
      <w:r w:rsidRPr="00037599">
        <w:rPr>
          <w:b/>
          <w:bCs/>
        </w:rPr>
        <w:tab/>
      </w:r>
      <w:r w:rsidR="00133A51" w:rsidRPr="00037599">
        <w:rPr>
          <w:b/>
          <w:bCs/>
        </w:rPr>
        <w:t>Title:</w:t>
      </w:r>
      <w:r w:rsidR="00133A51" w:rsidRPr="00037599">
        <w:tab/>
        <w:t xml:space="preserve">Scaling </w:t>
      </w:r>
      <w:r w:rsidR="009E5306">
        <w:t>u</w:t>
      </w:r>
      <w:r w:rsidR="00133A51" w:rsidRPr="00037599">
        <w:t xml:space="preserve">p Ecological Video Identification of Physical Activity (EVIP) for </w:t>
      </w:r>
      <w:r w:rsidR="009E5306">
        <w:t>c</w:t>
      </w:r>
      <w:r w:rsidR="00133A51" w:rsidRPr="00037599">
        <w:t>ommunity-</w:t>
      </w:r>
      <w:r w:rsidR="009E5306">
        <w:t>b</w:t>
      </w:r>
      <w:r w:rsidR="00133A51" w:rsidRPr="00037599">
        <w:t xml:space="preserve">ased </w:t>
      </w:r>
      <w:r w:rsidR="009E5306">
        <w:t>r</w:t>
      </w:r>
      <w:r w:rsidR="00133A51" w:rsidRPr="00037599">
        <w:t>esearch</w:t>
      </w:r>
    </w:p>
    <w:p w14:paraId="79CDD3DA" w14:textId="2F959387" w:rsidR="00133A51" w:rsidRDefault="00D444B7" w:rsidP="00697901">
      <w:pPr>
        <w:pStyle w:val="ListModifier"/>
        <w:ind w:left="1800" w:hanging="1800"/>
      </w:pPr>
      <w:r w:rsidRPr="00037599">
        <w:rPr>
          <w:b/>
          <w:bCs/>
        </w:rPr>
        <w:tab/>
      </w:r>
      <w:r w:rsidR="00133A51" w:rsidRPr="00037599">
        <w:rPr>
          <w:b/>
          <w:bCs/>
        </w:rPr>
        <w:t>Details:</w:t>
      </w:r>
      <w:r w:rsidR="00133A51" w:rsidRPr="00037599">
        <w:tab/>
        <w:t>The goal of this study is to advance computer vision approaches for providing automated ecological physical activity assessment in parks, schools, and sports facilities. In response to PA-18-856: Diet and Physical Activity Assessment Methodology.</w:t>
      </w:r>
    </w:p>
    <w:p w14:paraId="55EBC13B" w14:textId="77777777" w:rsidR="009369ED" w:rsidRPr="00037599" w:rsidRDefault="009369ED" w:rsidP="009369ED">
      <w:pPr>
        <w:pStyle w:val="ListParagraph"/>
        <w:numPr>
          <w:ilvl w:val="0"/>
          <w:numId w:val="21"/>
        </w:numPr>
        <w:ind w:left="0" w:firstLine="0"/>
        <w:rPr>
          <w:vanish/>
          <w:u w:val="single"/>
          <w:specVanish/>
        </w:rPr>
      </w:pPr>
      <w:r w:rsidRPr="00037599">
        <w:rPr>
          <w:u w:val="single"/>
        </w:rPr>
        <w:t>Collaborative Pilot Award</w:t>
      </w:r>
    </w:p>
    <w:p w14:paraId="5060CF65" w14:textId="77777777" w:rsidR="009369ED" w:rsidRPr="00037599" w:rsidRDefault="009369ED" w:rsidP="009369ED">
      <w:pPr>
        <w:pStyle w:val="ListModifier"/>
        <w:ind w:firstLine="360"/>
        <w:rPr>
          <w:i/>
          <w:iCs/>
        </w:rPr>
      </w:pPr>
      <w:r w:rsidRPr="00037599">
        <w:rPr>
          <w:u w:val="single"/>
        </w:rPr>
        <w:t xml:space="preserve"> (Internal; see details)</w:t>
      </w:r>
      <w:r w:rsidRPr="00037599">
        <w:rPr>
          <w:i/>
          <w:iCs/>
        </w:rPr>
        <w:tab/>
        <w:t>Submitted November 2020</w:t>
      </w:r>
    </w:p>
    <w:p w14:paraId="2D01432A" w14:textId="77777777" w:rsidR="009369ED" w:rsidRPr="00037599" w:rsidRDefault="009369ED" w:rsidP="009369ED">
      <w:pPr>
        <w:pStyle w:val="ListModifier"/>
        <w:ind w:left="1224" w:hanging="1224"/>
      </w:pPr>
      <w:r w:rsidRPr="00037599">
        <w:rPr>
          <w:b/>
          <w:bCs/>
        </w:rPr>
        <w:tab/>
        <w:t>Role:</w:t>
      </w:r>
      <w:r w:rsidRPr="00037599">
        <w:tab/>
      </w:r>
      <w:r w:rsidRPr="00037599">
        <w:tab/>
        <w:t>Co-Investigator (Primary Investigators: Shook and Creasy)</w:t>
      </w:r>
    </w:p>
    <w:p w14:paraId="247A6432" w14:textId="77777777" w:rsidR="009369ED" w:rsidRPr="00037599" w:rsidRDefault="009369ED" w:rsidP="009369ED">
      <w:pPr>
        <w:pStyle w:val="ListModifier"/>
        <w:ind w:left="1800" w:hanging="1800"/>
      </w:pPr>
      <w:r w:rsidRPr="00037599">
        <w:rPr>
          <w:b/>
          <w:bCs/>
        </w:rPr>
        <w:tab/>
        <w:t>Title:</w:t>
      </w:r>
      <w:r w:rsidRPr="00037599">
        <w:tab/>
        <w:t>Fitbit Teens: A novel estimation of energy balance through the calibration of consumer devices in free-living adolescents</w:t>
      </w:r>
    </w:p>
    <w:p w14:paraId="18497A76" w14:textId="11877E62" w:rsidR="009369ED" w:rsidRDefault="009369ED" w:rsidP="009369ED">
      <w:pPr>
        <w:pStyle w:val="ListModifier"/>
        <w:ind w:left="1800" w:hanging="1800"/>
      </w:pPr>
      <w:r w:rsidRPr="00037599">
        <w:rPr>
          <w:b/>
          <w:bCs/>
        </w:rPr>
        <w:tab/>
        <w:t>Details:</w:t>
      </w:r>
      <w:r w:rsidRPr="00037599">
        <w:tab/>
        <w:t xml:space="preserve">The goal of this pilot study was to advance the assessment of energy balance in youth </w:t>
      </w:r>
      <w:proofErr w:type="gramStart"/>
      <w:r w:rsidRPr="00037599">
        <w:t>through the use of</w:t>
      </w:r>
      <w:proofErr w:type="gramEnd"/>
      <w:r w:rsidRPr="00037599">
        <w:t xml:space="preserve"> measurement error modeling. In response to a collaborative pilot program of Children’s Mercy Kansas City and the Colorado Nutrition and Obesity Research Center.</w:t>
      </w:r>
    </w:p>
    <w:p w14:paraId="306A6770" w14:textId="77777777" w:rsidR="009369ED" w:rsidRPr="00037599" w:rsidRDefault="009369ED" w:rsidP="009369ED">
      <w:pPr>
        <w:pStyle w:val="ListParagraph"/>
        <w:numPr>
          <w:ilvl w:val="0"/>
          <w:numId w:val="21"/>
        </w:numPr>
        <w:ind w:left="360"/>
        <w:rPr>
          <w:vanish/>
          <w:u w:val="single"/>
          <w:specVanish/>
        </w:rPr>
      </w:pPr>
      <w:r w:rsidRPr="00037599">
        <w:rPr>
          <w:u w:val="single"/>
        </w:rPr>
        <w:t>R01DKxxxxxx (National Institutes of Health)</w:t>
      </w:r>
    </w:p>
    <w:p w14:paraId="7D0EFAA4" w14:textId="77777777" w:rsidR="009369ED" w:rsidRPr="00037599" w:rsidRDefault="009369ED" w:rsidP="009369ED">
      <w:pPr>
        <w:pStyle w:val="ListModifier"/>
        <w:rPr>
          <w:i/>
          <w:iCs/>
        </w:rPr>
      </w:pPr>
      <w:r w:rsidRPr="00037599">
        <w:tab/>
      </w:r>
      <w:r w:rsidRPr="00037599">
        <w:rPr>
          <w:i/>
          <w:iCs/>
        </w:rPr>
        <w:t>Submitted June 2021</w:t>
      </w:r>
    </w:p>
    <w:p w14:paraId="42B2664E" w14:textId="77777777" w:rsidR="009369ED" w:rsidRPr="00037599" w:rsidRDefault="009369ED" w:rsidP="009369ED">
      <w:pPr>
        <w:pStyle w:val="ListModifier"/>
      </w:pPr>
      <w:r w:rsidRPr="00037599">
        <w:rPr>
          <w:b/>
          <w:bCs/>
        </w:rPr>
        <w:tab/>
        <w:t>Role:</w:t>
      </w:r>
      <w:r w:rsidRPr="00037599">
        <w:tab/>
        <w:t>Key personnel (Primary Investigator: Shook)</w:t>
      </w:r>
    </w:p>
    <w:p w14:paraId="510B9A92" w14:textId="77777777" w:rsidR="009369ED" w:rsidRPr="00037599" w:rsidRDefault="009369ED" w:rsidP="009369ED">
      <w:pPr>
        <w:pStyle w:val="ListModifier"/>
        <w:ind w:left="1440" w:hanging="1440"/>
      </w:pPr>
      <w:r w:rsidRPr="00037599">
        <w:rPr>
          <w:b/>
          <w:bCs/>
        </w:rPr>
        <w:tab/>
        <w:t>Title:</w:t>
      </w:r>
      <w:r w:rsidRPr="00037599">
        <w:tab/>
      </w:r>
      <w:r w:rsidRPr="00037599">
        <w:tab/>
        <w:t xml:space="preserve">A </w:t>
      </w:r>
      <w:r>
        <w:t>m</w:t>
      </w:r>
      <w:r w:rsidRPr="00037599">
        <w:t xml:space="preserve">easurement </w:t>
      </w:r>
      <w:r>
        <w:t>e</w:t>
      </w:r>
      <w:r w:rsidRPr="00037599">
        <w:t xml:space="preserve">rror </w:t>
      </w:r>
      <w:r>
        <w:t>a</w:t>
      </w:r>
      <w:r w:rsidRPr="00037599">
        <w:t xml:space="preserve">pproach to </w:t>
      </w:r>
      <w:r>
        <w:t>e</w:t>
      </w:r>
      <w:r w:rsidRPr="00037599">
        <w:t xml:space="preserve">stimating </w:t>
      </w:r>
      <w:r>
        <w:t>e</w:t>
      </w:r>
      <w:r w:rsidRPr="00037599">
        <w:t xml:space="preserve">nergy </w:t>
      </w:r>
      <w:r>
        <w:t>b</w:t>
      </w:r>
      <w:r w:rsidRPr="00037599">
        <w:t xml:space="preserve">alance in </w:t>
      </w:r>
      <w:r>
        <w:t>f</w:t>
      </w:r>
      <w:r w:rsidRPr="00037599">
        <w:t>ree-</w:t>
      </w:r>
      <w:r>
        <w:t>l</w:t>
      </w:r>
      <w:r w:rsidRPr="00037599">
        <w:t xml:space="preserve">iving </w:t>
      </w:r>
      <w:r>
        <w:t>a</w:t>
      </w:r>
      <w:r w:rsidRPr="00037599">
        <w:t>dults</w:t>
      </w:r>
    </w:p>
    <w:p w14:paraId="4535C3E2" w14:textId="77777777" w:rsidR="009369ED" w:rsidRPr="00037599" w:rsidRDefault="009369ED" w:rsidP="009369ED">
      <w:pPr>
        <w:pStyle w:val="ListModifier"/>
        <w:ind w:left="1800" w:hanging="1800"/>
      </w:pPr>
      <w:r w:rsidRPr="00037599">
        <w:rPr>
          <w:b/>
          <w:bCs/>
        </w:rPr>
        <w:tab/>
        <w:t>Details:</w:t>
      </w:r>
      <w:r w:rsidRPr="00037599">
        <w:tab/>
        <w:t>The goal of this study was to use measurement error modeling to improve utility of smart scales and smart watches for assessing energy intake via the intake balance method. In response to PA-18-857: Diet and Physical Activity Assessment Methodology.</w:t>
      </w:r>
    </w:p>
    <w:p w14:paraId="1EB58130" w14:textId="77777777" w:rsidR="009369ED" w:rsidRPr="00037599" w:rsidRDefault="009369ED" w:rsidP="009369ED">
      <w:pPr>
        <w:pStyle w:val="ListParagraph"/>
        <w:numPr>
          <w:ilvl w:val="0"/>
          <w:numId w:val="21"/>
        </w:numPr>
        <w:ind w:left="360"/>
        <w:rPr>
          <w:vanish/>
          <w:u w:val="single"/>
          <w:specVanish/>
        </w:rPr>
      </w:pPr>
      <w:r w:rsidRPr="00037599">
        <w:rPr>
          <w:u w:val="single"/>
        </w:rPr>
        <w:t>R01CA255858 (National Institutes of Health)</w:t>
      </w:r>
    </w:p>
    <w:p w14:paraId="3429E1E9" w14:textId="77777777" w:rsidR="009369ED" w:rsidRPr="00037599" w:rsidRDefault="009369ED" w:rsidP="009369ED">
      <w:pPr>
        <w:pStyle w:val="ListModifier"/>
        <w:rPr>
          <w:i/>
          <w:iCs/>
        </w:rPr>
      </w:pPr>
      <w:r w:rsidRPr="00037599">
        <w:tab/>
      </w:r>
      <w:r w:rsidRPr="00037599">
        <w:rPr>
          <w:i/>
          <w:iCs/>
        </w:rPr>
        <w:t>Resubmitted July 2021</w:t>
      </w:r>
    </w:p>
    <w:p w14:paraId="45CC6875" w14:textId="77777777" w:rsidR="009369ED" w:rsidRPr="00037599" w:rsidRDefault="009369ED" w:rsidP="009369ED">
      <w:pPr>
        <w:pStyle w:val="ListModifier"/>
      </w:pPr>
      <w:r w:rsidRPr="00037599">
        <w:rPr>
          <w:b/>
          <w:bCs/>
        </w:rPr>
        <w:tab/>
        <w:t>Role:</w:t>
      </w:r>
      <w:r w:rsidRPr="00037599">
        <w:tab/>
        <w:t>Consultant (Primary Investigator: Welk)</w:t>
      </w:r>
    </w:p>
    <w:p w14:paraId="4DD02EEA" w14:textId="77777777" w:rsidR="009369ED" w:rsidRPr="00037599" w:rsidRDefault="009369ED" w:rsidP="009369ED">
      <w:pPr>
        <w:pStyle w:val="ListModifier"/>
        <w:ind w:left="1440" w:hanging="1440"/>
      </w:pPr>
      <w:r w:rsidRPr="00037599">
        <w:rPr>
          <w:b/>
          <w:bCs/>
        </w:rPr>
        <w:tab/>
        <w:t>Title:</w:t>
      </w:r>
      <w:r w:rsidRPr="00037599">
        <w:tab/>
      </w:r>
      <w:r w:rsidRPr="00037599">
        <w:tab/>
        <w:t xml:space="preserve">Measurement </w:t>
      </w:r>
      <w:r>
        <w:t>e</w:t>
      </w:r>
      <w:r w:rsidRPr="00037599">
        <w:t xml:space="preserve">rror </w:t>
      </w:r>
      <w:r>
        <w:t>m</w:t>
      </w:r>
      <w:r w:rsidRPr="00037599">
        <w:t xml:space="preserve">odeling to </w:t>
      </w:r>
      <w:r>
        <w:t>e</w:t>
      </w:r>
      <w:r w:rsidRPr="00037599">
        <w:t xml:space="preserve">nhance </w:t>
      </w:r>
      <w:r>
        <w:t>c</w:t>
      </w:r>
      <w:r w:rsidRPr="00037599">
        <w:t xml:space="preserve">alibration of the </w:t>
      </w:r>
      <w:r>
        <w:t>y</w:t>
      </w:r>
      <w:r w:rsidRPr="00037599">
        <w:t xml:space="preserve">outh </w:t>
      </w:r>
      <w:r>
        <w:t>a</w:t>
      </w:r>
      <w:r w:rsidRPr="00037599">
        <w:t xml:space="preserve">ctivity </w:t>
      </w:r>
      <w:r>
        <w:t>p</w:t>
      </w:r>
      <w:r w:rsidRPr="00037599">
        <w:t>rofile</w:t>
      </w:r>
    </w:p>
    <w:p w14:paraId="55079394" w14:textId="46A49BC0" w:rsidR="009369ED" w:rsidRDefault="009369ED" w:rsidP="009369ED">
      <w:pPr>
        <w:pStyle w:val="ListModifier"/>
        <w:ind w:left="1800" w:hanging="1800"/>
      </w:pPr>
      <w:r w:rsidRPr="00037599">
        <w:rPr>
          <w:b/>
          <w:bCs/>
        </w:rPr>
        <w:tab/>
        <w:t>Details:</w:t>
      </w:r>
      <w:r w:rsidRPr="00037599">
        <w:tab/>
        <w:t>The goal of this study was to refine the utility of the Youth Activity Profile for national applications and surveillance. In response to PA-18-856: Diet and Physical Activity Assessment Methodology.</w:t>
      </w:r>
    </w:p>
    <w:p w14:paraId="3506405E" w14:textId="4FC116CA" w:rsidR="0090317D" w:rsidRPr="00863603" w:rsidRDefault="0090317D" w:rsidP="0090317D">
      <w:pPr>
        <w:pStyle w:val="ListModifier"/>
        <w:numPr>
          <w:ilvl w:val="0"/>
          <w:numId w:val="21"/>
        </w:numPr>
        <w:spacing w:before="160"/>
        <w:ind w:left="360"/>
      </w:pPr>
      <w:r w:rsidRPr="00863603">
        <w:rPr>
          <w:u w:val="single"/>
        </w:rPr>
        <w:t>TL1</w:t>
      </w:r>
      <w:r>
        <w:rPr>
          <w:u w:val="single"/>
        </w:rPr>
        <w:t xml:space="preserve"> Award</w:t>
      </w:r>
      <w:r w:rsidRPr="00863603">
        <w:rPr>
          <w:u w:val="single"/>
        </w:rPr>
        <w:t xml:space="preserve"> (Internal/National Institutes of Health)</w:t>
      </w:r>
      <w:r>
        <w:tab/>
      </w:r>
      <w:r>
        <w:rPr>
          <w:i/>
          <w:iCs/>
        </w:rPr>
        <w:t>Submitted January 2022</w:t>
      </w:r>
    </w:p>
    <w:p w14:paraId="4BE02B1E" w14:textId="77777777" w:rsidR="0090317D" w:rsidRPr="00037599" w:rsidRDefault="0090317D" w:rsidP="0090317D">
      <w:pPr>
        <w:pStyle w:val="ListModifier"/>
      </w:pPr>
      <w:r>
        <w:rPr>
          <w:b/>
          <w:bCs/>
        </w:rPr>
        <w:tab/>
      </w:r>
      <w:r w:rsidRPr="00037599">
        <w:rPr>
          <w:b/>
          <w:bCs/>
        </w:rPr>
        <w:t>Role:</w:t>
      </w:r>
      <w:r w:rsidRPr="00037599">
        <w:tab/>
      </w:r>
      <w:r>
        <w:t>Primary Investigator/Trainee</w:t>
      </w:r>
    </w:p>
    <w:p w14:paraId="71E2F6FC" w14:textId="77777777" w:rsidR="0090317D" w:rsidRPr="00037599" w:rsidRDefault="0090317D" w:rsidP="0090317D">
      <w:pPr>
        <w:pStyle w:val="ListModifier"/>
        <w:ind w:left="1800" w:hanging="1800"/>
      </w:pPr>
      <w:r>
        <w:rPr>
          <w:b/>
          <w:bCs/>
        </w:rPr>
        <w:tab/>
      </w:r>
      <w:r w:rsidRPr="00037599">
        <w:rPr>
          <w:b/>
          <w:bCs/>
        </w:rPr>
        <w:t>Title:</w:t>
      </w:r>
      <w:r w:rsidRPr="00037599">
        <w:tab/>
      </w:r>
      <w:r>
        <w:t>Occupational and non-occupational physical activity have differential associations with cardiovascular disease versus diabetes in the Hispanic Community Health Study/Study of Latinos (HCHS/SOL)</w:t>
      </w:r>
    </w:p>
    <w:p w14:paraId="160E1347" w14:textId="56C0D369" w:rsidR="0090317D" w:rsidRPr="00037599" w:rsidRDefault="0090317D" w:rsidP="0090317D">
      <w:pPr>
        <w:pStyle w:val="ListModifier"/>
        <w:ind w:left="1800" w:hanging="1800"/>
      </w:pPr>
      <w:r>
        <w:rPr>
          <w:b/>
          <w:bCs/>
        </w:rPr>
        <w:tab/>
      </w:r>
      <w:r w:rsidRPr="00037599">
        <w:rPr>
          <w:b/>
          <w:bCs/>
        </w:rPr>
        <w:t>Details:</w:t>
      </w:r>
      <w:r w:rsidRPr="00037599">
        <w:tab/>
      </w:r>
      <w:r w:rsidRPr="00863603">
        <w:t xml:space="preserve">The goal of this project </w:t>
      </w:r>
      <w:r>
        <w:t>was</w:t>
      </w:r>
      <w:r w:rsidRPr="00863603">
        <w:t xml:space="preserve"> to provide me training and experience related to research </w:t>
      </w:r>
      <w:proofErr w:type="gramStart"/>
      <w:r w:rsidRPr="00863603">
        <w:t>in the area of</w:t>
      </w:r>
      <w:proofErr w:type="gramEnd"/>
      <w:r w:rsidRPr="00863603">
        <w:t xml:space="preserve"> </w:t>
      </w:r>
      <w:r>
        <w:t>population health</w:t>
      </w:r>
      <w:r w:rsidRPr="00863603">
        <w:t xml:space="preserve">, specifically prevention of cardiovascular and cardiometabolic disease in an at-risk and underrepresented population. In response to </w:t>
      </w:r>
      <w:r>
        <w:t>an internal RFA at the University of Kansas Medical Center, as part of the Frontiers Clinical and Translational Science Institute programming (</w:t>
      </w:r>
      <w:r w:rsidRPr="00DA14A6">
        <w:t>UL1TR002366</w:t>
      </w:r>
      <w:r>
        <w:t>)</w:t>
      </w:r>
      <w:r w:rsidRPr="00863603">
        <w:t>.</w:t>
      </w:r>
    </w:p>
    <w:p w14:paraId="2CAC9705" w14:textId="6BB03B9A" w:rsidR="00ED2EF4" w:rsidRPr="00037599" w:rsidRDefault="00BF490D" w:rsidP="00ED2EF4">
      <w:pPr>
        <w:pStyle w:val="Heading1"/>
      </w:pPr>
      <w:r w:rsidRPr="00037599">
        <w:lastRenderedPageBreak/>
        <w:t>Scholarly Works</w:t>
      </w:r>
    </w:p>
    <w:p w14:paraId="3F6AC18F" w14:textId="07D92890" w:rsidR="00AA70DB" w:rsidRPr="00037599" w:rsidRDefault="00ED2EF4" w:rsidP="009E1EC3">
      <w:pPr>
        <w:pStyle w:val="Heading2"/>
      </w:pPr>
      <w:r w:rsidRPr="00037599">
        <w:t>Peer-</w:t>
      </w:r>
      <w:r w:rsidR="009D1BE6" w:rsidRPr="00037599">
        <w:t>R</w:t>
      </w:r>
      <w:r w:rsidRPr="00037599">
        <w:t xml:space="preserve">eviewed </w:t>
      </w:r>
      <w:r w:rsidR="009D1BE6" w:rsidRPr="00037599">
        <w:t>Publications</w:t>
      </w:r>
    </w:p>
    <w:p w14:paraId="129F5C63" w14:textId="77B851E1" w:rsidR="00CA2699" w:rsidRPr="00037599" w:rsidRDefault="009D1BE6" w:rsidP="005207C8">
      <w:pPr>
        <w:pStyle w:val="ListParagraph"/>
        <w:numPr>
          <w:ilvl w:val="0"/>
          <w:numId w:val="1"/>
        </w:numPr>
      </w:pPr>
      <w:r w:rsidRPr="00037599">
        <w:rPr>
          <w:b/>
        </w:rPr>
        <w:t>Hibbing P</w:t>
      </w:r>
      <w:r w:rsidRPr="00037599">
        <w:t>, Kim Y, Saint-Maurice PF, &amp; Welk GJ. (2016) Impact of activity outcome and measurement instrument on estimates of youth compliance with physical activity guidelines: A cross-sectional study</w:t>
      </w:r>
      <w:r w:rsidR="00A167FB" w:rsidRPr="00037599">
        <w:t>.</w:t>
      </w:r>
      <w:r w:rsidRPr="00037599">
        <w:t xml:space="preserve"> </w:t>
      </w:r>
      <w:r w:rsidRPr="00037599">
        <w:rPr>
          <w:i/>
        </w:rPr>
        <w:t xml:space="preserve">BMC </w:t>
      </w:r>
      <w:r w:rsidRPr="00037599">
        <w:rPr>
          <w:i/>
          <w:szCs w:val="24"/>
        </w:rPr>
        <w:t>Public Health</w:t>
      </w:r>
      <w:r w:rsidR="00A167FB" w:rsidRPr="00037599">
        <w:rPr>
          <w:szCs w:val="24"/>
        </w:rPr>
        <w:t xml:space="preserve"> [internet]</w:t>
      </w:r>
      <w:r w:rsidRPr="00037599">
        <w:rPr>
          <w:szCs w:val="24"/>
        </w:rPr>
        <w:t>. 16</w:t>
      </w:r>
      <w:r w:rsidR="00661670" w:rsidRPr="00037599">
        <w:rPr>
          <w:szCs w:val="24"/>
        </w:rPr>
        <w:t>, 223</w:t>
      </w:r>
      <w:r w:rsidR="00A167FB" w:rsidRPr="00037599">
        <w:rPr>
          <w:szCs w:val="24"/>
        </w:rPr>
        <w:t xml:space="preserve">. </w:t>
      </w:r>
      <w:proofErr w:type="spellStart"/>
      <w:r w:rsidR="00A167FB" w:rsidRPr="00037599">
        <w:rPr>
          <w:szCs w:val="24"/>
        </w:rPr>
        <w:t>doi</w:t>
      </w:r>
      <w:proofErr w:type="spellEnd"/>
      <w:r w:rsidR="00A167FB" w:rsidRPr="00037599">
        <w:rPr>
          <w:szCs w:val="24"/>
        </w:rPr>
        <w:t>: 10.1186/s12889-016-2901-8.</w:t>
      </w:r>
    </w:p>
    <w:p w14:paraId="4D0B3292" w14:textId="010242D3" w:rsidR="009D1BE6" w:rsidRPr="00037599" w:rsidRDefault="00CA2699" w:rsidP="005207C8">
      <w:pPr>
        <w:pStyle w:val="ListParagraph"/>
        <w:numPr>
          <w:ilvl w:val="0"/>
          <w:numId w:val="1"/>
        </w:numPr>
      </w:pPr>
      <w:proofErr w:type="spellStart"/>
      <w:r w:rsidRPr="00037599">
        <w:t>Stegemöller</w:t>
      </w:r>
      <w:proofErr w:type="spellEnd"/>
      <w:r w:rsidRPr="00037599">
        <w:t xml:space="preserve"> EL, </w:t>
      </w:r>
      <w:proofErr w:type="spellStart"/>
      <w:r w:rsidRPr="00037599">
        <w:t>Radig</w:t>
      </w:r>
      <w:proofErr w:type="spellEnd"/>
      <w:r w:rsidRPr="00037599">
        <w:t xml:space="preserve"> H, </w:t>
      </w:r>
      <w:r w:rsidRPr="00037599">
        <w:rPr>
          <w:b/>
        </w:rPr>
        <w:t>Hibbing P</w:t>
      </w:r>
      <w:r w:rsidRPr="00037599">
        <w:t xml:space="preserve">, Wingate J, </w:t>
      </w:r>
      <w:r w:rsidR="00791256">
        <w:t xml:space="preserve">&amp; </w:t>
      </w:r>
      <w:r w:rsidRPr="00037599">
        <w:t>Sapienza C. (201</w:t>
      </w:r>
      <w:r w:rsidR="00F123BD" w:rsidRPr="00037599">
        <w:t>7</w:t>
      </w:r>
      <w:r w:rsidRPr="00037599">
        <w:t xml:space="preserve">) Effects of singing on voice, respiratory control, and quality of life in persons with Parkinson’s Disease. </w:t>
      </w:r>
      <w:r w:rsidRPr="00037599">
        <w:rPr>
          <w:i/>
        </w:rPr>
        <w:t>Disability and Rehabilitation</w:t>
      </w:r>
      <w:r w:rsidRPr="00037599">
        <w:t xml:space="preserve">. 39(6), 594-600. </w:t>
      </w:r>
      <w:proofErr w:type="spellStart"/>
      <w:r w:rsidRPr="00037599">
        <w:t>doi</w:t>
      </w:r>
      <w:proofErr w:type="spellEnd"/>
      <w:r w:rsidRPr="00037599">
        <w:t>: 10.3109/09638288.2016.1152610.</w:t>
      </w:r>
      <w:r w:rsidR="006A347B" w:rsidRPr="00037599">
        <w:t xml:space="preserve"> </w:t>
      </w:r>
    </w:p>
    <w:p w14:paraId="473C4D76" w14:textId="51BB5E72" w:rsidR="0026118C" w:rsidRPr="00037599" w:rsidRDefault="0026118C" w:rsidP="005207C8">
      <w:pPr>
        <w:pStyle w:val="ListParagraph"/>
        <w:numPr>
          <w:ilvl w:val="0"/>
          <w:numId w:val="1"/>
        </w:numPr>
        <w:rPr>
          <w:shd w:val="clear" w:color="auto" w:fill="FFFFFF"/>
        </w:rPr>
      </w:pPr>
      <w:proofErr w:type="spellStart"/>
      <w:r w:rsidRPr="00037599">
        <w:t>Stegemöller</w:t>
      </w:r>
      <w:proofErr w:type="spellEnd"/>
      <w:r w:rsidRPr="00037599">
        <w:t xml:space="preserve"> EL, </w:t>
      </w:r>
      <w:r w:rsidRPr="00037599">
        <w:rPr>
          <w:b/>
        </w:rPr>
        <w:t>Hibbing P</w:t>
      </w:r>
      <w:r w:rsidRPr="00037599">
        <w:t xml:space="preserve">, </w:t>
      </w:r>
      <w:proofErr w:type="spellStart"/>
      <w:r w:rsidRPr="00037599">
        <w:t>Radig</w:t>
      </w:r>
      <w:proofErr w:type="spellEnd"/>
      <w:r w:rsidRPr="00037599">
        <w:t xml:space="preserve"> H, &amp; Wingate J. (</w:t>
      </w:r>
      <w:r w:rsidR="00993355" w:rsidRPr="00037599">
        <w:t>2017</w:t>
      </w:r>
      <w:r w:rsidRPr="00037599">
        <w:t xml:space="preserve">) Therapeutic singing as an early intervention strategy for swallowing in persons with Parkinson’s Disease. </w:t>
      </w:r>
      <w:r w:rsidRPr="00037599">
        <w:rPr>
          <w:i/>
        </w:rPr>
        <w:t>Complementary Therapies in Medicine</w:t>
      </w:r>
      <w:r w:rsidRPr="00037599">
        <w:t>. 31, 127-133.</w:t>
      </w:r>
      <w:r w:rsidR="003024C5" w:rsidRPr="00037599">
        <w:t xml:space="preserve"> </w:t>
      </w:r>
      <w:proofErr w:type="spellStart"/>
      <w:r w:rsidR="003024C5" w:rsidRPr="00037599">
        <w:t>doi</w:t>
      </w:r>
      <w:proofErr w:type="spellEnd"/>
      <w:r w:rsidR="003024C5" w:rsidRPr="00037599">
        <w:t>: 10.1016/j.ctim.2017.03.002.</w:t>
      </w:r>
    </w:p>
    <w:p w14:paraId="74CDFD52" w14:textId="54F8F913" w:rsidR="0026118C" w:rsidRPr="00037599" w:rsidRDefault="0026118C" w:rsidP="005207C8">
      <w:pPr>
        <w:pStyle w:val="ListParagraph"/>
        <w:numPr>
          <w:ilvl w:val="0"/>
          <w:numId w:val="1"/>
        </w:numPr>
        <w:rPr>
          <w:u w:val="single"/>
        </w:rPr>
      </w:pPr>
      <w:r w:rsidRPr="00037599">
        <w:t xml:space="preserve">Ellingson L, </w:t>
      </w:r>
      <w:r w:rsidRPr="00037599">
        <w:rPr>
          <w:b/>
        </w:rPr>
        <w:t>Hibbing P</w:t>
      </w:r>
      <w:r w:rsidRPr="00037599">
        <w:t xml:space="preserve">, Kim Y, Frey-Law L, Saint-Maurice P, &amp; Welk G. </w:t>
      </w:r>
      <w:r w:rsidR="00993355" w:rsidRPr="00037599">
        <w:t xml:space="preserve">(2017) </w:t>
      </w:r>
      <w:r w:rsidRPr="00037599">
        <w:t xml:space="preserve">Lab-based validation of different data processing methods for wrist-worn </w:t>
      </w:r>
      <w:proofErr w:type="spellStart"/>
      <w:r w:rsidRPr="00037599">
        <w:t>ActiGraph</w:t>
      </w:r>
      <w:proofErr w:type="spellEnd"/>
      <w:r w:rsidRPr="00037599">
        <w:t xml:space="preserve"> accelerometers in adults. </w:t>
      </w:r>
      <w:r w:rsidRPr="00037599">
        <w:rPr>
          <w:i/>
        </w:rPr>
        <w:t>Physiological Measurement</w:t>
      </w:r>
      <w:r w:rsidRPr="00037599">
        <w:t>. 38(6), 1045-1060.</w:t>
      </w:r>
      <w:r w:rsidR="003024C5" w:rsidRPr="00037599">
        <w:t xml:space="preserve"> </w:t>
      </w:r>
      <w:proofErr w:type="spellStart"/>
      <w:r w:rsidR="003024C5" w:rsidRPr="00037599">
        <w:t>doi</w:t>
      </w:r>
      <w:proofErr w:type="spellEnd"/>
      <w:r w:rsidR="003024C5" w:rsidRPr="00037599">
        <w:t>: 10.1088/1361-6579/aa6d00.</w:t>
      </w:r>
      <w:r w:rsidRPr="00037599">
        <w:rPr>
          <w:shd w:val="clear" w:color="auto" w:fill="FFFFFF"/>
        </w:rPr>
        <w:br/>
      </w:r>
      <w:r w:rsidR="00F551E2" w:rsidRPr="00037599">
        <w:rPr>
          <w:sz w:val="8"/>
          <w:szCs w:val="8"/>
          <w:u w:val="single"/>
        </w:rPr>
        <w:br/>
      </w:r>
      <w:r w:rsidR="00F551E2" w:rsidRPr="00037599">
        <w:t xml:space="preserve">*Selected as a Highlight of 2017 by </w:t>
      </w:r>
      <w:r w:rsidR="00F551E2" w:rsidRPr="00037599">
        <w:rPr>
          <w:i/>
        </w:rPr>
        <w:t>Physiological Measurement</w:t>
      </w:r>
      <w:r w:rsidR="00F551E2" w:rsidRPr="00037599">
        <w:t xml:space="preserve">. See </w:t>
      </w:r>
      <w:hyperlink r:id="rId9" w:history="1">
        <w:r w:rsidR="00F551E2" w:rsidRPr="00037599">
          <w:rPr>
            <w:rStyle w:val="Hyperlink"/>
          </w:rPr>
          <w:t>http://iopscience.iop.org/journal/0967-3334/page/Highlights_of_2017</w:t>
        </w:r>
      </w:hyperlink>
      <w:r w:rsidR="00F551E2" w:rsidRPr="00037599">
        <w:t>.</w:t>
      </w:r>
    </w:p>
    <w:p w14:paraId="4D55E05C" w14:textId="182C5FE3" w:rsidR="00522119" w:rsidRPr="00037599" w:rsidRDefault="009D1BE6" w:rsidP="005207C8">
      <w:pPr>
        <w:pStyle w:val="ListParagraph"/>
        <w:numPr>
          <w:ilvl w:val="0"/>
          <w:numId w:val="1"/>
        </w:numPr>
        <w:rPr>
          <w:u w:val="single"/>
        </w:rPr>
      </w:pPr>
      <w:r w:rsidRPr="00037599">
        <w:t xml:space="preserve">Kim Y, </w:t>
      </w:r>
      <w:r w:rsidRPr="00037599">
        <w:rPr>
          <w:b/>
        </w:rPr>
        <w:t>Hibbing P</w:t>
      </w:r>
      <w:r w:rsidRPr="00037599">
        <w:t xml:space="preserve">, Saint-Maurice PF, Ellingson LD, Hennessy E, Wolff-Hughes </w:t>
      </w:r>
      <w:r w:rsidR="00F54975" w:rsidRPr="00037599">
        <w:t>DL</w:t>
      </w:r>
      <w:r w:rsidR="0034694B" w:rsidRPr="00037599">
        <w:t xml:space="preserve">, </w:t>
      </w:r>
      <w:proofErr w:type="spellStart"/>
      <w:r w:rsidR="0034694B" w:rsidRPr="00037599">
        <w:t>Perna</w:t>
      </w:r>
      <w:proofErr w:type="spellEnd"/>
      <w:r w:rsidR="0034694B" w:rsidRPr="00037599">
        <w:t xml:space="preserve"> FM, </w:t>
      </w:r>
      <w:r w:rsidR="00FA6783" w:rsidRPr="00037599">
        <w:t xml:space="preserve">&amp; </w:t>
      </w:r>
      <w:r w:rsidRPr="00037599">
        <w:t>Welk GJ. (</w:t>
      </w:r>
      <w:r w:rsidR="00993355" w:rsidRPr="00037599">
        <w:t>2017</w:t>
      </w:r>
      <w:r w:rsidRPr="00037599">
        <w:t xml:space="preserve">) Surveillance of youth physical activity and sedentary behavior with wrist accelerometry. </w:t>
      </w:r>
      <w:r w:rsidRPr="00037599">
        <w:rPr>
          <w:i/>
        </w:rPr>
        <w:t>American Journal of Preventative Medicine</w:t>
      </w:r>
      <w:r w:rsidRPr="00037599">
        <w:t>.</w:t>
      </w:r>
      <w:r w:rsidR="00993355" w:rsidRPr="00037599">
        <w:t xml:space="preserve"> 52(6), 872-879.</w:t>
      </w:r>
      <w:r w:rsidR="003024C5" w:rsidRPr="00037599">
        <w:t xml:space="preserve"> </w:t>
      </w:r>
      <w:proofErr w:type="spellStart"/>
      <w:r w:rsidR="003024C5" w:rsidRPr="00037599">
        <w:t>doi</w:t>
      </w:r>
      <w:proofErr w:type="spellEnd"/>
      <w:r w:rsidR="003024C5" w:rsidRPr="00037599">
        <w:t>: 10.1016/j.amepre.2017.01.012.</w:t>
      </w:r>
    </w:p>
    <w:p w14:paraId="39CA6852" w14:textId="79673817" w:rsidR="00434C9B" w:rsidRPr="00037599" w:rsidRDefault="009D1BE6" w:rsidP="005207C8">
      <w:pPr>
        <w:pStyle w:val="ListParagraph"/>
        <w:numPr>
          <w:ilvl w:val="0"/>
          <w:numId w:val="1"/>
        </w:numPr>
        <w:rPr>
          <w:shd w:val="clear" w:color="auto" w:fill="FFFFFF"/>
        </w:rPr>
      </w:pPr>
      <w:r w:rsidRPr="00037599">
        <w:t xml:space="preserve">Saint-Maurice PF, Kim Y, </w:t>
      </w:r>
      <w:r w:rsidRPr="00037599">
        <w:rPr>
          <w:b/>
        </w:rPr>
        <w:t>Hibbing P</w:t>
      </w:r>
      <w:r w:rsidRPr="00037599">
        <w:t xml:space="preserve">, Oh A, </w:t>
      </w:r>
      <w:proofErr w:type="spellStart"/>
      <w:r w:rsidRPr="00037599">
        <w:t>Perna</w:t>
      </w:r>
      <w:proofErr w:type="spellEnd"/>
      <w:r w:rsidRPr="00037599">
        <w:t xml:space="preserve"> FM, &amp; Welk GJ. (</w:t>
      </w:r>
      <w:r w:rsidR="00993355" w:rsidRPr="00037599">
        <w:t>2017</w:t>
      </w:r>
      <w:r w:rsidRPr="00037599">
        <w:t xml:space="preserve">) </w:t>
      </w:r>
      <w:r w:rsidR="003024C5" w:rsidRPr="00037599">
        <w:t xml:space="preserve">Calibration and </w:t>
      </w:r>
      <w:r w:rsidR="00C91577" w:rsidRPr="00037599">
        <w:t>v</w:t>
      </w:r>
      <w:r w:rsidR="003024C5" w:rsidRPr="00037599">
        <w:t xml:space="preserve">alidation of the </w:t>
      </w:r>
      <w:r w:rsidR="00F85077" w:rsidRPr="00037599">
        <w:t>Y</w:t>
      </w:r>
      <w:r w:rsidR="003024C5" w:rsidRPr="00037599">
        <w:t xml:space="preserve">outh </w:t>
      </w:r>
      <w:r w:rsidR="00F85077" w:rsidRPr="00037599">
        <w:t>A</w:t>
      </w:r>
      <w:r w:rsidR="003024C5" w:rsidRPr="00037599">
        <w:t xml:space="preserve">ctivity </w:t>
      </w:r>
      <w:r w:rsidR="00F85077" w:rsidRPr="00037599">
        <w:t>P</w:t>
      </w:r>
      <w:r w:rsidR="003024C5" w:rsidRPr="00037599">
        <w:t xml:space="preserve">rofile: The FLASHE </w:t>
      </w:r>
      <w:r w:rsidR="00C91577" w:rsidRPr="00037599">
        <w:t>s</w:t>
      </w:r>
      <w:r w:rsidR="003024C5" w:rsidRPr="00037599">
        <w:t>tudy</w:t>
      </w:r>
      <w:r w:rsidRPr="00037599">
        <w:t xml:space="preserve">. </w:t>
      </w:r>
      <w:r w:rsidRPr="00037599">
        <w:rPr>
          <w:i/>
        </w:rPr>
        <w:t>American Journal of Preventative Medicine</w:t>
      </w:r>
      <w:r w:rsidRPr="00037599">
        <w:t>.</w:t>
      </w:r>
      <w:r w:rsidR="00993355" w:rsidRPr="00037599">
        <w:t xml:space="preserve"> 52(6), 880-887.</w:t>
      </w:r>
      <w:r w:rsidR="003024C5" w:rsidRPr="00037599">
        <w:t xml:space="preserve"> </w:t>
      </w:r>
      <w:proofErr w:type="spellStart"/>
      <w:r w:rsidR="003024C5" w:rsidRPr="00037599">
        <w:t>doi</w:t>
      </w:r>
      <w:proofErr w:type="spellEnd"/>
      <w:r w:rsidR="003024C5" w:rsidRPr="00037599">
        <w:t>: 10.1016/j.amepre.2016.12.010.</w:t>
      </w:r>
    </w:p>
    <w:p w14:paraId="74241AA4" w14:textId="07DFC624" w:rsidR="003024C5" w:rsidRPr="00037599" w:rsidRDefault="003024C5" w:rsidP="005207C8">
      <w:pPr>
        <w:pStyle w:val="ListParagraph"/>
        <w:numPr>
          <w:ilvl w:val="0"/>
          <w:numId w:val="1"/>
        </w:numPr>
        <w:rPr>
          <w:shd w:val="clear" w:color="auto" w:fill="FFFFFF"/>
        </w:rPr>
      </w:pPr>
      <w:r w:rsidRPr="00037599">
        <w:t xml:space="preserve">Bai Y, </w:t>
      </w:r>
      <w:r w:rsidRPr="00037599">
        <w:rPr>
          <w:b/>
        </w:rPr>
        <w:t>Hibbing P</w:t>
      </w:r>
      <w:r w:rsidRPr="00037599">
        <w:t xml:space="preserve">, Mantis K, &amp; Welk GJ. (2018) Comparative evaluation of heart rate-based monitors: Apple Watch vs Fitbit Charge HR. </w:t>
      </w:r>
      <w:r w:rsidRPr="00037599">
        <w:rPr>
          <w:i/>
        </w:rPr>
        <w:t>Journal of Sports Sciences</w:t>
      </w:r>
      <w:r w:rsidRPr="00037599">
        <w:t xml:space="preserve">. 36(15), 1734-1741. </w:t>
      </w:r>
      <w:proofErr w:type="spellStart"/>
      <w:r w:rsidRPr="00037599">
        <w:t>doi</w:t>
      </w:r>
      <w:proofErr w:type="spellEnd"/>
      <w:r w:rsidRPr="00037599">
        <w:t>: 10.1080/02640414.2017.1412235.</w:t>
      </w:r>
    </w:p>
    <w:p w14:paraId="3F688A85" w14:textId="2EC10941" w:rsidR="00EC7C26" w:rsidRPr="00037599" w:rsidRDefault="00071C67" w:rsidP="005207C8">
      <w:pPr>
        <w:pStyle w:val="ListParagraph"/>
        <w:numPr>
          <w:ilvl w:val="0"/>
          <w:numId w:val="1"/>
        </w:numPr>
        <w:rPr>
          <w:shd w:val="clear" w:color="auto" w:fill="FFFFFF"/>
        </w:rPr>
      </w:pPr>
      <w:r w:rsidRPr="00037599">
        <w:t xml:space="preserve">Dixon PM, Saint-Maurice PF, Kim Y, </w:t>
      </w:r>
      <w:r w:rsidRPr="00037599">
        <w:rPr>
          <w:b/>
        </w:rPr>
        <w:t>Hibbing P</w:t>
      </w:r>
      <w:r w:rsidRPr="00037599">
        <w:t>, Bai Y, &amp; Welk GJ. (</w:t>
      </w:r>
      <w:r w:rsidR="00EA558F" w:rsidRPr="00037599">
        <w:t>201</w:t>
      </w:r>
      <w:r w:rsidR="006E67E1" w:rsidRPr="00037599">
        <w:t>8</w:t>
      </w:r>
      <w:r w:rsidRPr="00037599">
        <w:t xml:space="preserve">) A primer on the use of equivalence testing for evaluating measurement agreement. </w:t>
      </w:r>
      <w:r w:rsidRPr="00037599">
        <w:rPr>
          <w:i/>
        </w:rPr>
        <w:t>Medicine and Science in Sports and Exercise</w:t>
      </w:r>
      <w:r w:rsidRPr="00037599">
        <w:t>.</w:t>
      </w:r>
      <w:r w:rsidR="00EA558F" w:rsidRPr="00037599">
        <w:t xml:space="preserve"> </w:t>
      </w:r>
      <w:r w:rsidR="00CF5546" w:rsidRPr="00037599">
        <w:t xml:space="preserve">50(4), 837-845. </w:t>
      </w:r>
      <w:proofErr w:type="spellStart"/>
      <w:r w:rsidR="00EA558F" w:rsidRPr="00037599">
        <w:t>doi</w:t>
      </w:r>
      <w:proofErr w:type="spellEnd"/>
      <w:r w:rsidR="00EA558F" w:rsidRPr="00037599">
        <w:t xml:space="preserve">: 10.1249/MSS.0000000000001481. </w:t>
      </w:r>
    </w:p>
    <w:p w14:paraId="193C4CA7" w14:textId="17C4B71A" w:rsidR="00A1686F" w:rsidRPr="00037599" w:rsidRDefault="00A1686F" w:rsidP="005207C8">
      <w:pPr>
        <w:pStyle w:val="ListParagraph"/>
        <w:numPr>
          <w:ilvl w:val="0"/>
          <w:numId w:val="1"/>
        </w:numPr>
        <w:rPr>
          <w:shd w:val="clear" w:color="auto" w:fill="FFFFFF"/>
        </w:rPr>
      </w:pPr>
      <w:r w:rsidRPr="00037599">
        <w:rPr>
          <w:b/>
        </w:rPr>
        <w:t>Hibbing PR</w:t>
      </w:r>
      <w:r w:rsidRPr="00037599">
        <w:t>, Ellingson LD, Dixon PM, &amp; Welk GJ. (</w:t>
      </w:r>
      <w:r w:rsidR="00925600" w:rsidRPr="00037599">
        <w:t>201</w:t>
      </w:r>
      <w:r w:rsidR="00FB3C98" w:rsidRPr="00037599">
        <w:t>8</w:t>
      </w:r>
      <w:r w:rsidRPr="00037599">
        <w:t xml:space="preserve">) Adapted Sojourn models to estimate activity intensity in youth: A suite of tools. </w:t>
      </w:r>
      <w:r w:rsidRPr="00037599">
        <w:rPr>
          <w:i/>
        </w:rPr>
        <w:t>Medicine and Science in Sports and Exercise</w:t>
      </w:r>
      <w:r w:rsidRPr="00037599">
        <w:t>.</w:t>
      </w:r>
      <w:r w:rsidRPr="00037599">
        <w:rPr>
          <w:shd w:val="clear" w:color="auto" w:fill="FFFFFF"/>
        </w:rPr>
        <w:t xml:space="preserve"> </w:t>
      </w:r>
      <w:r w:rsidR="00FB3C98" w:rsidRPr="00037599">
        <w:rPr>
          <w:shd w:val="clear" w:color="auto" w:fill="FFFFFF"/>
        </w:rPr>
        <w:t>50(4)</w:t>
      </w:r>
      <w:r w:rsidR="00925763" w:rsidRPr="00037599">
        <w:rPr>
          <w:shd w:val="clear" w:color="auto" w:fill="FFFFFF"/>
        </w:rPr>
        <w:t xml:space="preserve">, 846-854. </w:t>
      </w:r>
      <w:proofErr w:type="spellStart"/>
      <w:r w:rsidR="00925600" w:rsidRPr="00037599">
        <w:rPr>
          <w:shd w:val="clear" w:color="auto" w:fill="FFFFFF"/>
        </w:rPr>
        <w:t>doi</w:t>
      </w:r>
      <w:proofErr w:type="spellEnd"/>
      <w:r w:rsidR="00925600" w:rsidRPr="00037599">
        <w:rPr>
          <w:shd w:val="clear" w:color="auto" w:fill="FFFFFF"/>
        </w:rPr>
        <w:t>: 10.1249/MSS.0000000000001486.</w:t>
      </w:r>
    </w:p>
    <w:p w14:paraId="170D603A" w14:textId="70B111AC" w:rsidR="003024C5" w:rsidRPr="00037599" w:rsidRDefault="003024C5" w:rsidP="005207C8">
      <w:pPr>
        <w:pStyle w:val="ListParagraph"/>
        <w:numPr>
          <w:ilvl w:val="0"/>
          <w:numId w:val="1"/>
        </w:numPr>
        <w:rPr>
          <w:shd w:val="clear" w:color="auto" w:fill="FFFFFF"/>
        </w:rPr>
      </w:pPr>
      <w:r w:rsidRPr="00037599">
        <w:rPr>
          <w:b/>
        </w:rPr>
        <w:t>Hibbing PR</w:t>
      </w:r>
      <w:r w:rsidRPr="00037599">
        <w:t xml:space="preserve">, </w:t>
      </w:r>
      <w:proofErr w:type="spellStart"/>
      <w:r w:rsidRPr="00037599">
        <w:t>LaMunion</w:t>
      </w:r>
      <w:proofErr w:type="spellEnd"/>
      <w:r w:rsidRPr="00037599">
        <w:t xml:space="preserve"> SR, Kaplan AS, &amp; Crouter SE. (2018) </w:t>
      </w:r>
      <w:r w:rsidR="00354177" w:rsidRPr="00037599">
        <w:t xml:space="preserve">Estimating </w:t>
      </w:r>
      <w:r w:rsidR="003152E9" w:rsidRPr="00037599">
        <w:t>e</w:t>
      </w:r>
      <w:r w:rsidR="00354177" w:rsidRPr="00037599">
        <w:t xml:space="preserve">nergy </w:t>
      </w:r>
      <w:r w:rsidR="003152E9" w:rsidRPr="00037599">
        <w:t>e</w:t>
      </w:r>
      <w:r w:rsidR="00354177" w:rsidRPr="00037599">
        <w:t xml:space="preserve">xpenditure with </w:t>
      </w:r>
      <w:proofErr w:type="spellStart"/>
      <w:r w:rsidR="00354177" w:rsidRPr="00037599">
        <w:t>ActiGraph</w:t>
      </w:r>
      <w:proofErr w:type="spellEnd"/>
      <w:r w:rsidR="00354177" w:rsidRPr="00037599">
        <w:t xml:space="preserve"> GT9X </w:t>
      </w:r>
      <w:r w:rsidR="003152E9" w:rsidRPr="00037599">
        <w:t>i</w:t>
      </w:r>
      <w:r w:rsidR="00354177" w:rsidRPr="00037599">
        <w:t xml:space="preserve">nertial </w:t>
      </w:r>
      <w:r w:rsidR="003152E9" w:rsidRPr="00037599">
        <w:t>m</w:t>
      </w:r>
      <w:r w:rsidR="00354177" w:rsidRPr="00037599">
        <w:t xml:space="preserve">easurement </w:t>
      </w:r>
      <w:r w:rsidR="003152E9" w:rsidRPr="00037599">
        <w:t>u</w:t>
      </w:r>
      <w:r w:rsidR="00354177" w:rsidRPr="00037599">
        <w:t>nit</w:t>
      </w:r>
      <w:r w:rsidRPr="00037599">
        <w:t xml:space="preserve">. </w:t>
      </w:r>
      <w:r w:rsidRPr="00037599">
        <w:rPr>
          <w:i/>
        </w:rPr>
        <w:t>Medicine and Science in Sports and Exercise</w:t>
      </w:r>
      <w:r w:rsidRPr="00037599">
        <w:t xml:space="preserve">. 50(5), 1093-1102. </w:t>
      </w:r>
      <w:proofErr w:type="spellStart"/>
      <w:r w:rsidRPr="00037599">
        <w:t>doi</w:t>
      </w:r>
      <w:proofErr w:type="spellEnd"/>
      <w:r w:rsidRPr="00037599">
        <w:t>: 10.1249/MSS.0000000000001532.</w:t>
      </w:r>
    </w:p>
    <w:p w14:paraId="2E046DDF" w14:textId="0687155B" w:rsidR="003024C5" w:rsidRPr="00037599" w:rsidRDefault="003024C5" w:rsidP="005207C8">
      <w:pPr>
        <w:pStyle w:val="ListParagraph"/>
        <w:numPr>
          <w:ilvl w:val="0"/>
          <w:numId w:val="1"/>
        </w:numPr>
        <w:rPr>
          <w:shd w:val="clear" w:color="auto" w:fill="FFFFFF"/>
        </w:rPr>
      </w:pPr>
      <w:proofErr w:type="spellStart"/>
      <w:r w:rsidRPr="00037599">
        <w:t>Stegemöller</w:t>
      </w:r>
      <w:proofErr w:type="spellEnd"/>
      <w:r w:rsidRPr="00037599">
        <w:t xml:space="preserve"> EL, </w:t>
      </w:r>
      <w:proofErr w:type="spellStart"/>
      <w:r w:rsidRPr="00037599">
        <w:t>Tatz</w:t>
      </w:r>
      <w:proofErr w:type="spellEnd"/>
      <w:r w:rsidRPr="00037599">
        <w:t xml:space="preserve"> JR, </w:t>
      </w:r>
      <w:proofErr w:type="spellStart"/>
      <w:r w:rsidRPr="00037599">
        <w:t>Warnecke</w:t>
      </w:r>
      <w:proofErr w:type="spellEnd"/>
      <w:r w:rsidRPr="00037599">
        <w:t xml:space="preserve"> A, </w:t>
      </w:r>
      <w:r w:rsidRPr="00037599">
        <w:rPr>
          <w:b/>
        </w:rPr>
        <w:t>Hibbing P</w:t>
      </w:r>
      <w:r w:rsidRPr="00037599">
        <w:t xml:space="preserve">, Bates B, &amp; Zaman A. (2018) Influence of music style and rate on repetitive finger tapping. </w:t>
      </w:r>
      <w:r w:rsidRPr="00037599">
        <w:rPr>
          <w:i/>
        </w:rPr>
        <w:t>Motor Control</w:t>
      </w:r>
      <w:r w:rsidRPr="00037599">
        <w:t xml:space="preserve">. </w:t>
      </w:r>
      <w:r w:rsidR="00135C02" w:rsidRPr="00037599">
        <w:t>22(4)</w:t>
      </w:r>
      <w:r w:rsidR="00844089" w:rsidRPr="00037599">
        <w:t xml:space="preserve">, 472-485. </w:t>
      </w:r>
      <w:proofErr w:type="spellStart"/>
      <w:r w:rsidRPr="00037599">
        <w:t>doi</w:t>
      </w:r>
      <w:proofErr w:type="spellEnd"/>
      <w:r w:rsidRPr="00037599">
        <w:t>: 10.1123/mc.2017-0081.</w:t>
      </w:r>
      <w:r w:rsidR="003B1809">
        <w:br/>
      </w:r>
    </w:p>
    <w:p w14:paraId="37951F75" w14:textId="7F12E7C8" w:rsidR="004255D5" w:rsidRPr="00037599" w:rsidRDefault="00AF2CB5" w:rsidP="005207C8">
      <w:pPr>
        <w:pStyle w:val="ListParagraph"/>
        <w:numPr>
          <w:ilvl w:val="0"/>
          <w:numId w:val="1"/>
        </w:numPr>
        <w:rPr>
          <w:shd w:val="clear" w:color="auto" w:fill="FFFFFF"/>
        </w:rPr>
      </w:pPr>
      <w:r w:rsidRPr="00037599">
        <w:lastRenderedPageBreak/>
        <w:t xml:space="preserve">Toth LP, Park S, Pittman WL, </w:t>
      </w:r>
      <w:proofErr w:type="spellStart"/>
      <w:r w:rsidRPr="00037599">
        <w:t>Sarisaltik</w:t>
      </w:r>
      <w:proofErr w:type="spellEnd"/>
      <w:r w:rsidRPr="00037599">
        <w:t xml:space="preserve"> D, </w:t>
      </w:r>
      <w:r w:rsidRPr="00037599">
        <w:rPr>
          <w:b/>
        </w:rPr>
        <w:t>Hibbing PR</w:t>
      </w:r>
      <w:r w:rsidRPr="00037599">
        <w:t>, Morton A, Springer CM, Crouter SE, &amp; Basse</w:t>
      </w:r>
      <w:r w:rsidR="003B4D43">
        <w:t>t</w:t>
      </w:r>
      <w:r w:rsidRPr="00037599">
        <w:t>t DR. (</w:t>
      </w:r>
      <w:r w:rsidR="00213705" w:rsidRPr="00037599">
        <w:t>2018</w:t>
      </w:r>
      <w:r w:rsidRPr="00037599">
        <w:t xml:space="preserve">) </w:t>
      </w:r>
      <w:r w:rsidR="00213705" w:rsidRPr="00037599">
        <w:t xml:space="preserve">Validity of </w:t>
      </w:r>
      <w:r w:rsidR="003152E9" w:rsidRPr="00037599">
        <w:t>a</w:t>
      </w:r>
      <w:r w:rsidR="00213705" w:rsidRPr="00037599">
        <w:t xml:space="preserve">ctivity </w:t>
      </w:r>
      <w:r w:rsidR="003152E9" w:rsidRPr="00037599">
        <w:t>t</w:t>
      </w:r>
      <w:r w:rsidR="00213705" w:rsidRPr="00037599">
        <w:t xml:space="preserve">racker </w:t>
      </w:r>
      <w:r w:rsidR="003152E9" w:rsidRPr="00037599">
        <w:t>s</w:t>
      </w:r>
      <w:r w:rsidR="00213705" w:rsidRPr="00037599">
        <w:t xml:space="preserve">tep </w:t>
      </w:r>
      <w:r w:rsidR="003152E9" w:rsidRPr="00037599">
        <w:t>c</w:t>
      </w:r>
      <w:r w:rsidR="00213705" w:rsidRPr="00037599">
        <w:t xml:space="preserve">ounts during </w:t>
      </w:r>
      <w:r w:rsidR="003152E9" w:rsidRPr="00037599">
        <w:t>w</w:t>
      </w:r>
      <w:r w:rsidR="00213705" w:rsidRPr="00037599">
        <w:t xml:space="preserve">alking, </w:t>
      </w:r>
      <w:r w:rsidR="003152E9" w:rsidRPr="00037599">
        <w:t>r</w:t>
      </w:r>
      <w:r w:rsidR="00213705" w:rsidRPr="00037599">
        <w:t xml:space="preserve">unning, and </w:t>
      </w:r>
      <w:r w:rsidR="003152E9" w:rsidRPr="00037599">
        <w:t>a</w:t>
      </w:r>
      <w:r w:rsidR="00213705" w:rsidRPr="00037599">
        <w:t xml:space="preserve">ctivities of </w:t>
      </w:r>
      <w:r w:rsidR="003152E9" w:rsidRPr="00037599">
        <w:t>d</w:t>
      </w:r>
      <w:r w:rsidR="00213705" w:rsidRPr="00037599">
        <w:t xml:space="preserve">aily </w:t>
      </w:r>
      <w:r w:rsidR="003152E9" w:rsidRPr="00037599">
        <w:t>l</w:t>
      </w:r>
      <w:r w:rsidR="00213705" w:rsidRPr="00037599">
        <w:t>iving</w:t>
      </w:r>
      <w:r w:rsidRPr="00037599">
        <w:t xml:space="preserve">. </w:t>
      </w:r>
      <w:r w:rsidRPr="00037599">
        <w:rPr>
          <w:i/>
        </w:rPr>
        <w:t>Translational Journal of the American College of Sports Medicine</w:t>
      </w:r>
      <w:r w:rsidRPr="00037599">
        <w:t>.</w:t>
      </w:r>
      <w:r w:rsidR="00213705" w:rsidRPr="00037599">
        <w:t xml:space="preserve"> 3(7), 52-59. </w:t>
      </w:r>
      <w:proofErr w:type="spellStart"/>
      <w:r w:rsidR="00213705" w:rsidRPr="00037599">
        <w:t>doi</w:t>
      </w:r>
      <w:proofErr w:type="spellEnd"/>
      <w:r w:rsidR="00213705" w:rsidRPr="00037599">
        <w:t>: 10.1249/TJX.0000000000000057.</w:t>
      </w:r>
    </w:p>
    <w:p w14:paraId="6B04EE1E" w14:textId="79C59920" w:rsidR="002F67A2" w:rsidRPr="00037599" w:rsidRDefault="002F67A2" w:rsidP="005207C8">
      <w:pPr>
        <w:pStyle w:val="ListParagraph"/>
        <w:numPr>
          <w:ilvl w:val="0"/>
          <w:numId w:val="1"/>
        </w:numPr>
        <w:rPr>
          <w:shd w:val="clear" w:color="auto" w:fill="FFFFFF"/>
        </w:rPr>
      </w:pPr>
      <w:proofErr w:type="spellStart"/>
      <w:r w:rsidRPr="00037599">
        <w:t>Stegemöller</w:t>
      </w:r>
      <w:proofErr w:type="spellEnd"/>
      <w:r w:rsidRPr="00037599">
        <w:t xml:space="preserve"> EL,</w:t>
      </w:r>
      <w:r w:rsidRPr="00037599">
        <w:rPr>
          <w:b/>
        </w:rPr>
        <w:t xml:space="preserve"> </w:t>
      </w:r>
      <w:proofErr w:type="spellStart"/>
      <w:r w:rsidRPr="00037599">
        <w:t>Izbicki</w:t>
      </w:r>
      <w:proofErr w:type="spellEnd"/>
      <w:r w:rsidRPr="00037599">
        <w:t xml:space="preserve"> P, &amp; </w:t>
      </w:r>
      <w:r w:rsidRPr="00037599">
        <w:rPr>
          <w:b/>
        </w:rPr>
        <w:t>Hibbing P</w:t>
      </w:r>
      <w:r w:rsidRPr="00037599">
        <w:t xml:space="preserve"> (</w:t>
      </w:r>
      <w:r w:rsidR="007430D8" w:rsidRPr="00037599">
        <w:t>2018</w:t>
      </w:r>
      <w:r w:rsidRPr="00037599">
        <w:t xml:space="preserve">). The </w:t>
      </w:r>
      <w:r w:rsidR="003152E9" w:rsidRPr="00037599">
        <w:t>i</w:t>
      </w:r>
      <w:r w:rsidRPr="00037599">
        <w:t xml:space="preserve">nfluence of </w:t>
      </w:r>
      <w:r w:rsidR="003152E9" w:rsidRPr="00037599">
        <w:t>m</w:t>
      </w:r>
      <w:r w:rsidRPr="00037599">
        <w:t xml:space="preserve">oving with </w:t>
      </w:r>
      <w:r w:rsidR="003152E9" w:rsidRPr="00037599">
        <w:t>m</w:t>
      </w:r>
      <w:r w:rsidRPr="00037599">
        <w:t xml:space="preserve">usic on </w:t>
      </w:r>
      <w:r w:rsidR="003152E9" w:rsidRPr="00037599">
        <w:t>m</w:t>
      </w:r>
      <w:r w:rsidRPr="00037599">
        <w:t xml:space="preserve">otor </w:t>
      </w:r>
      <w:r w:rsidR="003152E9" w:rsidRPr="00037599">
        <w:t>c</w:t>
      </w:r>
      <w:r w:rsidRPr="00037599">
        <w:t xml:space="preserve">ortical </w:t>
      </w:r>
      <w:r w:rsidR="003152E9" w:rsidRPr="00037599">
        <w:t>a</w:t>
      </w:r>
      <w:r w:rsidRPr="00037599">
        <w:t xml:space="preserve">ctivity. </w:t>
      </w:r>
      <w:r w:rsidRPr="00037599">
        <w:rPr>
          <w:i/>
        </w:rPr>
        <w:t>Neuroscience Letters</w:t>
      </w:r>
      <w:r w:rsidRPr="00037599">
        <w:t>.</w:t>
      </w:r>
      <w:r w:rsidR="00E75FAF" w:rsidRPr="00037599">
        <w:t xml:space="preserve"> </w:t>
      </w:r>
      <w:r w:rsidR="007430D8" w:rsidRPr="00037599">
        <w:t>683, 27-32</w:t>
      </w:r>
      <w:r w:rsidR="00E75FAF" w:rsidRPr="00037599">
        <w:t xml:space="preserve">. </w:t>
      </w:r>
      <w:proofErr w:type="spellStart"/>
      <w:r w:rsidR="00080158" w:rsidRPr="00037599">
        <w:t>doi</w:t>
      </w:r>
      <w:proofErr w:type="spellEnd"/>
      <w:r w:rsidR="00E75FAF" w:rsidRPr="00037599">
        <w:t xml:space="preserve">: </w:t>
      </w:r>
      <w:r w:rsidR="00080158" w:rsidRPr="00037599">
        <w:t>10.1016/j.neulet.2018.06.030.</w:t>
      </w:r>
    </w:p>
    <w:p w14:paraId="2ACE7084" w14:textId="2C90494D" w:rsidR="00411120" w:rsidRPr="00037599" w:rsidRDefault="00411120" w:rsidP="005207C8">
      <w:pPr>
        <w:pStyle w:val="ListParagraph"/>
        <w:numPr>
          <w:ilvl w:val="0"/>
          <w:numId w:val="1"/>
        </w:numPr>
      </w:pPr>
      <w:proofErr w:type="spellStart"/>
      <w:r w:rsidRPr="00037599">
        <w:t>Gharghabi</w:t>
      </w:r>
      <w:proofErr w:type="spellEnd"/>
      <w:r w:rsidRPr="00037599">
        <w:t xml:space="preserve"> S, Yeh CM, Ding Y, Ding W, </w:t>
      </w:r>
      <w:r w:rsidRPr="00037599">
        <w:rPr>
          <w:b/>
        </w:rPr>
        <w:t>Hibbing P</w:t>
      </w:r>
      <w:r w:rsidRPr="00037599">
        <w:t xml:space="preserve">, </w:t>
      </w:r>
      <w:proofErr w:type="spellStart"/>
      <w:r w:rsidRPr="00037599">
        <w:t>LaMunion</w:t>
      </w:r>
      <w:proofErr w:type="spellEnd"/>
      <w:r w:rsidRPr="00037599">
        <w:t xml:space="preserve"> S, Kaplan A, Crouter SE, &amp; Keogh E. (</w:t>
      </w:r>
      <w:r w:rsidR="00160433" w:rsidRPr="00037599">
        <w:t>2018</w:t>
      </w:r>
      <w:r w:rsidRPr="00037599">
        <w:t xml:space="preserve">) Domain </w:t>
      </w:r>
      <w:r w:rsidR="003152E9" w:rsidRPr="00037599">
        <w:t>a</w:t>
      </w:r>
      <w:r w:rsidRPr="00037599">
        <w:t xml:space="preserve">gnostic </w:t>
      </w:r>
      <w:r w:rsidR="003152E9" w:rsidRPr="00037599">
        <w:t>o</w:t>
      </w:r>
      <w:r w:rsidRPr="00037599">
        <w:t xml:space="preserve">nline </w:t>
      </w:r>
      <w:r w:rsidR="003152E9" w:rsidRPr="00037599">
        <w:t>s</w:t>
      </w:r>
      <w:r w:rsidRPr="00037599">
        <w:t xml:space="preserve">emantic </w:t>
      </w:r>
      <w:r w:rsidR="003152E9" w:rsidRPr="00037599">
        <w:t>s</w:t>
      </w:r>
      <w:r w:rsidRPr="00037599">
        <w:t xml:space="preserve">egmentation for </w:t>
      </w:r>
      <w:r w:rsidR="003152E9" w:rsidRPr="00037599">
        <w:t>m</w:t>
      </w:r>
      <w:r w:rsidRPr="00037599">
        <w:t>ulti-</w:t>
      </w:r>
      <w:r w:rsidR="003152E9" w:rsidRPr="00037599">
        <w:t>d</w:t>
      </w:r>
      <w:r w:rsidRPr="00037599">
        <w:t xml:space="preserve">imensional </w:t>
      </w:r>
      <w:r w:rsidR="003152E9" w:rsidRPr="00037599">
        <w:t>t</w:t>
      </w:r>
      <w:r w:rsidRPr="00037599">
        <w:t xml:space="preserve">ime </w:t>
      </w:r>
      <w:r w:rsidR="003152E9" w:rsidRPr="00037599">
        <w:t>s</w:t>
      </w:r>
      <w:r w:rsidRPr="00037599">
        <w:t xml:space="preserve">eries. </w:t>
      </w:r>
      <w:r w:rsidRPr="00037599">
        <w:rPr>
          <w:i/>
        </w:rPr>
        <w:t>Data Mining and Knowledge Discovery</w:t>
      </w:r>
      <w:r w:rsidRPr="00037599">
        <w:t>.</w:t>
      </w:r>
      <w:r w:rsidR="00160433" w:rsidRPr="00037599">
        <w:t xml:space="preserve"> </w:t>
      </w:r>
      <w:r w:rsidR="00274E51" w:rsidRPr="00037599">
        <w:t xml:space="preserve">33(1), 96-130. </w:t>
      </w:r>
      <w:proofErr w:type="spellStart"/>
      <w:r w:rsidR="00366436" w:rsidRPr="00037599">
        <w:t>doi</w:t>
      </w:r>
      <w:proofErr w:type="spellEnd"/>
      <w:r w:rsidR="00366436" w:rsidRPr="00037599">
        <w:t xml:space="preserve">: </w:t>
      </w:r>
      <w:r w:rsidR="005F294B" w:rsidRPr="00037599">
        <w:t>10.1007/s10618-018-0589-3.</w:t>
      </w:r>
    </w:p>
    <w:p w14:paraId="4D0A784E" w14:textId="3658DF5F" w:rsidR="002E1540" w:rsidRPr="00037599" w:rsidRDefault="002E1540" w:rsidP="005207C8">
      <w:pPr>
        <w:pStyle w:val="ListParagraph"/>
        <w:numPr>
          <w:ilvl w:val="0"/>
          <w:numId w:val="1"/>
        </w:numPr>
      </w:pPr>
      <w:r w:rsidRPr="00037599">
        <w:t xml:space="preserve">Crouter SE, </w:t>
      </w:r>
      <w:r w:rsidRPr="00037599">
        <w:rPr>
          <w:b/>
        </w:rPr>
        <w:t>Hibbing PR</w:t>
      </w:r>
      <w:r w:rsidRPr="00037599">
        <w:t xml:space="preserve">, &amp; </w:t>
      </w:r>
      <w:proofErr w:type="spellStart"/>
      <w:r w:rsidRPr="00037599">
        <w:t>LaMunion</w:t>
      </w:r>
      <w:proofErr w:type="spellEnd"/>
      <w:r w:rsidRPr="00037599">
        <w:t xml:space="preserve"> SR. (</w:t>
      </w:r>
      <w:r w:rsidR="00934D9D" w:rsidRPr="00037599">
        <w:t>2018</w:t>
      </w:r>
      <w:r w:rsidRPr="00037599">
        <w:t xml:space="preserve">) Use of objective measures to estimate sedentary time in youth. </w:t>
      </w:r>
      <w:r w:rsidRPr="00037599">
        <w:rPr>
          <w:i/>
        </w:rPr>
        <w:t xml:space="preserve">Journal for the Measurement of Physical </w:t>
      </w:r>
      <w:proofErr w:type="spellStart"/>
      <w:r w:rsidRPr="00037599">
        <w:rPr>
          <w:i/>
        </w:rPr>
        <w:t>Behaviour</w:t>
      </w:r>
      <w:proofErr w:type="spellEnd"/>
      <w:r w:rsidRPr="00037599">
        <w:t>.</w:t>
      </w:r>
      <w:r w:rsidR="005E0652" w:rsidRPr="00037599">
        <w:rPr>
          <w:i/>
        </w:rPr>
        <w:t xml:space="preserve"> </w:t>
      </w:r>
      <w:r w:rsidR="005E0652" w:rsidRPr="00037599">
        <w:t>1(3)</w:t>
      </w:r>
      <w:r w:rsidR="00B66FCE" w:rsidRPr="00037599">
        <w:t xml:space="preserve">, 136-142. </w:t>
      </w:r>
      <w:proofErr w:type="spellStart"/>
      <w:r w:rsidR="00B66FCE" w:rsidRPr="00037599">
        <w:t>doi</w:t>
      </w:r>
      <w:proofErr w:type="spellEnd"/>
      <w:r w:rsidR="00B66FCE" w:rsidRPr="00037599">
        <w:t>: 10.1123/jmpb.2018-0007.</w:t>
      </w:r>
    </w:p>
    <w:p w14:paraId="03408727" w14:textId="0A7E1588" w:rsidR="000A0B98" w:rsidRPr="00037599" w:rsidRDefault="000A0B98" w:rsidP="005207C8">
      <w:pPr>
        <w:pStyle w:val="ListParagraph"/>
        <w:numPr>
          <w:ilvl w:val="0"/>
          <w:numId w:val="1"/>
        </w:numPr>
      </w:pPr>
      <w:r w:rsidRPr="00037599">
        <w:t xml:space="preserve">Toth LP, Park S, Pittman WL, </w:t>
      </w:r>
      <w:proofErr w:type="spellStart"/>
      <w:r w:rsidRPr="00037599">
        <w:t>Sarisaltik</w:t>
      </w:r>
      <w:proofErr w:type="spellEnd"/>
      <w:r w:rsidRPr="00037599">
        <w:t xml:space="preserve"> D, </w:t>
      </w:r>
      <w:r w:rsidRPr="00037599">
        <w:rPr>
          <w:b/>
        </w:rPr>
        <w:t>Hibbing PR</w:t>
      </w:r>
      <w:r w:rsidRPr="00037599">
        <w:t>, Morton AL, Springer CM, Crouter SE, &amp; Bassett DR. (</w:t>
      </w:r>
      <w:r w:rsidR="00DE1BC8" w:rsidRPr="00037599">
        <w:t>2019</w:t>
      </w:r>
      <w:r w:rsidRPr="00037599">
        <w:t>) Effect</w:t>
      </w:r>
      <w:r w:rsidR="00E36929" w:rsidRPr="00037599">
        <w:t>s</w:t>
      </w:r>
      <w:r w:rsidRPr="00037599">
        <w:t xml:space="preserve"> of brief intermittent walking bouts on step count accuracy of wearable devices. </w:t>
      </w:r>
      <w:r w:rsidRPr="00037599">
        <w:rPr>
          <w:i/>
        </w:rPr>
        <w:t xml:space="preserve">Journal for the Measurement of Physical </w:t>
      </w:r>
      <w:proofErr w:type="spellStart"/>
      <w:r w:rsidRPr="00037599">
        <w:rPr>
          <w:i/>
        </w:rPr>
        <w:t>Behaviour</w:t>
      </w:r>
      <w:proofErr w:type="spellEnd"/>
      <w:r w:rsidRPr="00037599">
        <w:t>.</w:t>
      </w:r>
      <w:r w:rsidR="00DE1BC8" w:rsidRPr="00037599">
        <w:t xml:space="preserve"> 2(1), </w:t>
      </w:r>
      <w:r w:rsidR="00580E59" w:rsidRPr="00037599">
        <w:t>13-</w:t>
      </w:r>
      <w:r w:rsidR="00A82E69" w:rsidRPr="00037599">
        <w:t xml:space="preserve">21. </w:t>
      </w:r>
      <w:proofErr w:type="spellStart"/>
      <w:r w:rsidR="00A82E69" w:rsidRPr="00037599">
        <w:t>doi</w:t>
      </w:r>
      <w:proofErr w:type="spellEnd"/>
      <w:r w:rsidR="00A82E69" w:rsidRPr="00037599">
        <w:t>: 10.1123/jmpb.2018-0050.</w:t>
      </w:r>
    </w:p>
    <w:p w14:paraId="7C77D662" w14:textId="220CC9F7" w:rsidR="00563EA4" w:rsidRPr="00037599" w:rsidRDefault="00563EA4" w:rsidP="005207C8">
      <w:pPr>
        <w:pStyle w:val="ListParagraph"/>
        <w:numPr>
          <w:ilvl w:val="0"/>
          <w:numId w:val="1"/>
        </w:numPr>
      </w:pPr>
      <w:r w:rsidRPr="00037599">
        <w:t xml:space="preserve">Noonan RJ, Christian D, Boddy LM, Saint-Maurice PF, Welk GJ, </w:t>
      </w:r>
      <w:r w:rsidRPr="00037599">
        <w:rPr>
          <w:b/>
        </w:rPr>
        <w:t>Hibbing PR</w:t>
      </w:r>
      <w:r w:rsidRPr="00037599">
        <w:t xml:space="preserve">, &amp; Fairclough SJ. (2019) Accelerometer and self-reported measures of sedentary </w:t>
      </w:r>
      <w:proofErr w:type="spellStart"/>
      <w:r w:rsidRPr="00037599">
        <w:t>behaviour</w:t>
      </w:r>
      <w:proofErr w:type="spellEnd"/>
      <w:r w:rsidRPr="00037599">
        <w:t xml:space="preserve"> and associations with adiposity in UK youth. </w:t>
      </w:r>
      <w:r w:rsidRPr="00037599">
        <w:rPr>
          <w:i/>
        </w:rPr>
        <w:t>Journal of Sports Sciences</w:t>
      </w:r>
      <w:r w:rsidRPr="00037599">
        <w:t>.</w:t>
      </w:r>
      <w:r w:rsidR="0091290D" w:rsidRPr="00037599">
        <w:t xml:space="preserve"> </w:t>
      </w:r>
      <w:r w:rsidR="009D648B" w:rsidRPr="00037599">
        <w:t>37(16)</w:t>
      </w:r>
      <w:r w:rsidR="00114420" w:rsidRPr="00037599">
        <w:t>, 1919-1925</w:t>
      </w:r>
      <w:r w:rsidR="0091290D" w:rsidRPr="00037599">
        <w:t xml:space="preserve">. </w:t>
      </w:r>
      <w:proofErr w:type="spellStart"/>
      <w:r w:rsidR="0091290D" w:rsidRPr="00037599">
        <w:t>doi</w:t>
      </w:r>
      <w:proofErr w:type="spellEnd"/>
      <w:r w:rsidR="0091290D" w:rsidRPr="00037599">
        <w:t xml:space="preserve">: </w:t>
      </w:r>
      <w:r w:rsidR="00F85584" w:rsidRPr="00037599">
        <w:t>10.1080/02640414.2019.1605649</w:t>
      </w:r>
      <w:r w:rsidR="00736F77" w:rsidRPr="00037599">
        <w:t>.</w:t>
      </w:r>
    </w:p>
    <w:p w14:paraId="51E20756" w14:textId="5FACCE1D" w:rsidR="00E17A9F" w:rsidRPr="00037599" w:rsidRDefault="00E17A9F" w:rsidP="005207C8">
      <w:pPr>
        <w:pStyle w:val="ListParagraph"/>
        <w:numPr>
          <w:ilvl w:val="0"/>
          <w:numId w:val="1"/>
        </w:numPr>
      </w:pPr>
      <w:r w:rsidRPr="00037599">
        <w:t xml:space="preserve">Park S, Toth LP, </w:t>
      </w:r>
      <w:r w:rsidRPr="00037599">
        <w:rPr>
          <w:b/>
        </w:rPr>
        <w:t>Hibbing PR</w:t>
      </w:r>
      <w:r w:rsidRPr="00037599">
        <w:t xml:space="preserve">, Springer CM, Kaplan AS, </w:t>
      </w:r>
      <w:proofErr w:type="spellStart"/>
      <w:r w:rsidRPr="00037599">
        <w:t>Feyerabend</w:t>
      </w:r>
      <w:proofErr w:type="spellEnd"/>
      <w:r w:rsidRPr="00037599">
        <w:t xml:space="preserve"> MD, Crouter SE, &amp; Bassett DR. (2019) Dominant vs non-dominant wrist placement of activity monitors: Impact on steps per day. </w:t>
      </w:r>
      <w:r w:rsidRPr="00037599">
        <w:rPr>
          <w:i/>
        </w:rPr>
        <w:t xml:space="preserve">Journal for the Measurement of Physical </w:t>
      </w:r>
      <w:proofErr w:type="spellStart"/>
      <w:r w:rsidRPr="00037599">
        <w:rPr>
          <w:i/>
        </w:rPr>
        <w:t>Behaviour</w:t>
      </w:r>
      <w:proofErr w:type="spellEnd"/>
      <w:r w:rsidRPr="00037599">
        <w:t xml:space="preserve">. 2(2), 118-123. </w:t>
      </w:r>
      <w:proofErr w:type="spellStart"/>
      <w:r w:rsidRPr="00037599">
        <w:t>doi</w:t>
      </w:r>
      <w:proofErr w:type="spellEnd"/>
      <w:r w:rsidRPr="00037599">
        <w:t>: 10.1123/jmpb.2018-0060.</w:t>
      </w:r>
    </w:p>
    <w:p w14:paraId="7899F39B" w14:textId="036C1005" w:rsidR="004E3ED1" w:rsidRPr="00037599" w:rsidRDefault="004E3ED1" w:rsidP="005207C8">
      <w:pPr>
        <w:pStyle w:val="ListParagraph"/>
        <w:numPr>
          <w:ilvl w:val="0"/>
          <w:numId w:val="1"/>
        </w:numPr>
      </w:pPr>
      <w:r w:rsidRPr="00037599">
        <w:t xml:space="preserve">Fairclough SJ, Christian DL, Saint-Maurice PF, </w:t>
      </w:r>
      <w:r w:rsidRPr="00037599">
        <w:rPr>
          <w:b/>
        </w:rPr>
        <w:t>Hibbing PR</w:t>
      </w:r>
      <w:r w:rsidRPr="00037599">
        <w:t xml:space="preserve">, Noonan RJ, Welk GJ, Dixon P, &amp; Boddy LM. (2019) Calibration and validation of the </w:t>
      </w:r>
      <w:r w:rsidR="00F85077" w:rsidRPr="00037599">
        <w:t>Y</w:t>
      </w:r>
      <w:r w:rsidRPr="00037599">
        <w:t xml:space="preserve">outh </w:t>
      </w:r>
      <w:r w:rsidR="00F85077" w:rsidRPr="00037599">
        <w:t>A</w:t>
      </w:r>
      <w:r w:rsidRPr="00037599">
        <w:t xml:space="preserve">ctivity </w:t>
      </w:r>
      <w:r w:rsidR="00F85077" w:rsidRPr="00037599">
        <w:t>P</w:t>
      </w:r>
      <w:r w:rsidRPr="00037599">
        <w:t xml:space="preserve">rofile as a physical activity and sedentary </w:t>
      </w:r>
      <w:proofErr w:type="spellStart"/>
      <w:r w:rsidRPr="00037599">
        <w:t>behaviour</w:t>
      </w:r>
      <w:proofErr w:type="spellEnd"/>
      <w:r w:rsidRPr="00037599">
        <w:t xml:space="preserve"> surveillance tool for English youth. </w:t>
      </w:r>
      <w:r w:rsidRPr="00037599">
        <w:rPr>
          <w:i/>
        </w:rPr>
        <w:t xml:space="preserve">International Journal of Environmental Research and Public Health </w:t>
      </w:r>
      <w:r w:rsidRPr="00037599">
        <w:rPr>
          <w:iCs/>
        </w:rPr>
        <w:t>[</w:t>
      </w:r>
      <w:r w:rsidR="00583823" w:rsidRPr="00037599">
        <w:rPr>
          <w:iCs/>
        </w:rPr>
        <w:t>internet</w:t>
      </w:r>
      <w:r w:rsidRPr="00037599">
        <w:rPr>
          <w:iCs/>
        </w:rPr>
        <w:t>]</w:t>
      </w:r>
      <w:r w:rsidRPr="00037599">
        <w:t xml:space="preserve">. </w:t>
      </w:r>
      <w:r w:rsidR="00583823" w:rsidRPr="00037599">
        <w:t xml:space="preserve">16(19). </w:t>
      </w:r>
      <w:proofErr w:type="spellStart"/>
      <w:r w:rsidRPr="00037599">
        <w:t>doi</w:t>
      </w:r>
      <w:proofErr w:type="spellEnd"/>
      <w:r w:rsidRPr="00037599">
        <w:t>: 10.3390/ijerph16193711.</w:t>
      </w:r>
    </w:p>
    <w:p w14:paraId="00704F28" w14:textId="63AF4F5B" w:rsidR="00020A4F" w:rsidRPr="00037599" w:rsidRDefault="00020A4F" w:rsidP="005207C8">
      <w:pPr>
        <w:pStyle w:val="ListParagraph"/>
        <w:numPr>
          <w:ilvl w:val="0"/>
          <w:numId w:val="1"/>
        </w:numPr>
      </w:pPr>
      <w:r w:rsidRPr="00037599">
        <w:t xml:space="preserve">Ellingson L, </w:t>
      </w:r>
      <w:r w:rsidRPr="00037599">
        <w:rPr>
          <w:b/>
        </w:rPr>
        <w:t>Hibbing PR</w:t>
      </w:r>
      <w:r w:rsidRPr="00037599">
        <w:t xml:space="preserve">, Welk GJ, Dailey D, </w:t>
      </w:r>
      <w:proofErr w:type="spellStart"/>
      <w:r w:rsidRPr="00037599">
        <w:t>Rakel</w:t>
      </w:r>
      <w:proofErr w:type="spellEnd"/>
      <w:r w:rsidRPr="00037599">
        <w:t xml:space="preserve"> B, </w:t>
      </w:r>
      <w:proofErr w:type="spellStart"/>
      <w:r w:rsidRPr="00037599">
        <w:t>Crofford</w:t>
      </w:r>
      <w:proofErr w:type="spellEnd"/>
      <w:r w:rsidRPr="00037599">
        <w:t xml:space="preserve"> LJ, </w:t>
      </w:r>
      <w:proofErr w:type="spellStart"/>
      <w:r w:rsidRPr="00037599">
        <w:t>Sluka</w:t>
      </w:r>
      <w:proofErr w:type="spellEnd"/>
      <w:r w:rsidRPr="00037599">
        <w:t xml:space="preserve"> KA, &amp; Frey-Law LA. (2019) Choice of processing method for wrist-worn accelerometers influences interpretation of free-living physical activity data in a clinical sample. </w:t>
      </w:r>
      <w:r w:rsidRPr="00037599">
        <w:rPr>
          <w:i/>
        </w:rPr>
        <w:t xml:space="preserve">Journal for the Measurement of Physical </w:t>
      </w:r>
      <w:proofErr w:type="spellStart"/>
      <w:r w:rsidRPr="00037599">
        <w:rPr>
          <w:i/>
        </w:rPr>
        <w:t>Behaviour</w:t>
      </w:r>
      <w:proofErr w:type="spellEnd"/>
      <w:r w:rsidRPr="00037599">
        <w:t>. 2(4)</w:t>
      </w:r>
      <w:r w:rsidR="005035FC" w:rsidRPr="00037599">
        <w:t>, 228-2</w:t>
      </w:r>
      <w:r w:rsidR="00C91DFC" w:rsidRPr="00037599">
        <w:t>36</w:t>
      </w:r>
      <w:r w:rsidRPr="00037599">
        <w:t xml:space="preserve">. </w:t>
      </w:r>
      <w:proofErr w:type="spellStart"/>
      <w:r w:rsidRPr="00037599">
        <w:t>doi</w:t>
      </w:r>
      <w:proofErr w:type="spellEnd"/>
      <w:r w:rsidRPr="00037599">
        <w:t>: 10.1123/jmpb.2018-0062.</w:t>
      </w:r>
    </w:p>
    <w:p w14:paraId="08869378" w14:textId="57843118" w:rsidR="008E2759" w:rsidRPr="00037599" w:rsidRDefault="008E2759" w:rsidP="005207C8">
      <w:pPr>
        <w:pStyle w:val="ListParagraph"/>
        <w:numPr>
          <w:ilvl w:val="0"/>
          <w:numId w:val="1"/>
        </w:numPr>
      </w:pPr>
      <w:r w:rsidRPr="00037599">
        <w:t xml:space="preserve">Crouter SE, </w:t>
      </w:r>
      <w:proofErr w:type="spellStart"/>
      <w:r w:rsidRPr="00037599">
        <w:t>LaMunion</w:t>
      </w:r>
      <w:proofErr w:type="spellEnd"/>
      <w:r w:rsidRPr="00037599">
        <w:t xml:space="preserve"> SR, </w:t>
      </w:r>
      <w:r w:rsidRPr="00037599">
        <w:rPr>
          <w:b/>
        </w:rPr>
        <w:t>Hibbing PR</w:t>
      </w:r>
      <w:r w:rsidRPr="00037599">
        <w:t>, Kaplan AS, &amp; Bassett DR. (</w:t>
      </w:r>
      <w:r w:rsidR="00AD2634" w:rsidRPr="00037599">
        <w:t>2019</w:t>
      </w:r>
      <w:r w:rsidRPr="00037599">
        <w:t xml:space="preserve">) Accuracy of the </w:t>
      </w:r>
      <w:proofErr w:type="spellStart"/>
      <w:r w:rsidRPr="00037599">
        <w:t>Cosmed</w:t>
      </w:r>
      <w:proofErr w:type="spellEnd"/>
      <w:r w:rsidRPr="00037599">
        <w:t xml:space="preserve"> K5 portable calorimeter. </w:t>
      </w:r>
      <w:proofErr w:type="spellStart"/>
      <w:r w:rsidRPr="00037599">
        <w:rPr>
          <w:i/>
          <w:iCs/>
        </w:rPr>
        <w:t>PLoS</w:t>
      </w:r>
      <w:proofErr w:type="spellEnd"/>
      <w:r w:rsidRPr="00037599">
        <w:rPr>
          <w:i/>
          <w:iCs/>
        </w:rPr>
        <w:t xml:space="preserve"> ONE</w:t>
      </w:r>
      <w:r w:rsidRPr="00037599">
        <w:t xml:space="preserve"> [internet].</w:t>
      </w:r>
      <w:r w:rsidR="002D237B" w:rsidRPr="00037599">
        <w:t xml:space="preserve"> 14(</w:t>
      </w:r>
      <w:r w:rsidR="00A4243D" w:rsidRPr="00037599">
        <w:t>12)</w:t>
      </w:r>
      <w:r w:rsidR="0096163C" w:rsidRPr="00037599">
        <w:t>.</w:t>
      </w:r>
      <w:r w:rsidR="00C37637" w:rsidRPr="00037599">
        <w:t xml:space="preserve"> </w:t>
      </w:r>
      <w:proofErr w:type="spellStart"/>
      <w:r w:rsidR="00C37637" w:rsidRPr="00037599">
        <w:t>doi</w:t>
      </w:r>
      <w:proofErr w:type="spellEnd"/>
      <w:r w:rsidR="00C37637" w:rsidRPr="00037599">
        <w:t>:</w:t>
      </w:r>
      <w:r w:rsidR="00AC70AE" w:rsidRPr="00037599">
        <w:t xml:space="preserve"> </w:t>
      </w:r>
      <w:r w:rsidR="00D501FF" w:rsidRPr="00037599">
        <w:t>10.1371/journal.pone.0226290</w:t>
      </w:r>
      <w:r w:rsidR="00AC70AE" w:rsidRPr="00037599">
        <w:t>.</w:t>
      </w:r>
    </w:p>
    <w:p w14:paraId="457A1E0D" w14:textId="055C5A29" w:rsidR="00EF475F" w:rsidRPr="00037599" w:rsidRDefault="00EF475F" w:rsidP="005207C8">
      <w:pPr>
        <w:pStyle w:val="ListParagraph"/>
        <w:numPr>
          <w:ilvl w:val="0"/>
          <w:numId w:val="1"/>
        </w:numPr>
      </w:pPr>
      <w:proofErr w:type="spellStart"/>
      <w:r w:rsidRPr="00037599">
        <w:t>LaMunion</w:t>
      </w:r>
      <w:proofErr w:type="spellEnd"/>
      <w:r w:rsidRPr="00037599">
        <w:t xml:space="preserve"> SR, Blythe AL, </w:t>
      </w:r>
      <w:r w:rsidRPr="00037599">
        <w:rPr>
          <w:b/>
        </w:rPr>
        <w:t>Hibbing PR</w:t>
      </w:r>
      <w:r w:rsidRPr="00037599">
        <w:t>, Kaplan AS, Clendenin BJ, &amp; Crouter SE. (</w:t>
      </w:r>
      <w:r w:rsidR="00B949D1" w:rsidRPr="00037599">
        <w:t>2020</w:t>
      </w:r>
      <w:r w:rsidRPr="00037599">
        <w:t xml:space="preserve">) Use of consumer monitors for estimating energy expenditure in youth. </w:t>
      </w:r>
      <w:r w:rsidRPr="00037599">
        <w:rPr>
          <w:i/>
        </w:rPr>
        <w:t>Applied Physiology, Nutrition, and Metabolism</w:t>
      </w:r>
      <w:r w:rsidRPr="00037599">
        <w:t xml:space="preserve">. </w:t>
      </w:r>
      <w:r w:rsidR="00A33F58" w:rsidRPr="00037599">
        <w:t xml:space="preserve">45(2), 161-168. </w:t>
      </w:r>
      <w:proofErr w:type="spellStart"/>
      <w:r w:rsidRPr="00037599">
        <w:t>doi</w:t>
      </w:r>
      <w:proofErr w:type="spellEnd"/>
      <w:r w:rsidRPr="00037599">
        <w:t>: 10.1139/apnm-2019-0129.</w:t>
      </w:r>
    </w:p>
    <w:p w14:paraId="26F6B3EB" w14:textId="42FB94B6" w:rsidR="00AD4336" w:rsidRPr="00037599" w:rsidRDefault="00AD4336" w:rsidP="005207C8">
      <w:pPr>
        <w:pStyle w:val="ListParagraph"/>
        <w:numPr>
          <w:ilvl w:val="0"/>
          <w:numId w:val="1"/>
        </w:numPr>
      </w:pPr>
      <w:r w:rsidRPr="00037599">
        <w:t xml:space="preserve">Ehrlich SF, Casteel AJ, Crouter SE, </w:t>
      </w:r>
      <w:r w:rsidRPr="00037599">
        <w:rPr>
          <w:b/>
        </w:rPr>
        <w:t>Hibbing PR</w:t>
      </w:r>
      <w:r w:rsidRPr="00037599">
        <w:t xml:space="preserve">, </w:t>
      </w:r>
      <w:proofErr w:type="spellStart"/>
      <w:r w:rsidRPr="00037599">
        <w:t>Hedderson</w:t>
      </w:r>
      <w:proofErr w:type="spellEnd"/>
      <w:r w:rsidRPr="00037599">
        <w:t xml:space="preserve"> MM, Brown SD, </w:t>
      </w:r>
      <w:proofErr w:type="spellStart"/>
      <w:r w:rsidRPr="00037599">
        <w:t>Galarce</w:t>
      </w:r>
      <w:proofErr w:type="spellEnd"/>
      <w:r w:rsidRPr="00037599">
        <w:t xml:space="preserve"> M, Coe D, Bassett D, &amp; Ferrara A. (2020) Alternative wear-time estimation methods compared to traditional diary logs for wrist-worn </w:t>
      </w:r>
      <w:proofErr w:type="spellStart"/>
      <w:r w:rsidRPr="00037599">
        <w:t>ActiGraph</w:t>
      </w:r>
      <w:proofErr w:type="spellEnd"/>
      <w:r w:rsidRPr="00037599">
        <w:t xml:space="preserve"> accelerometers in pregnant women. </w:t>
      </w:r>
      <w:r w:rsidRPr="00037599">
        <w:rPr>
          <w:i/>
          <w:iCs/>
        </w:rPr>
        <w:t xml:space="preserve">Journal for the Measurement of Physical </w:t>
      </w:r>
      <w:proofErr w:type="spellStart"/>
      <w:r w:rsidRPr="00037599">
        <w:rPr>
          <w:i/>
          <w:iCs/>
        </w:rPr>
        <w:t>Behaviour</w:t>
      </w:r>
      <w:proofErr w:type="spellEnd"/>
      <w:r w:rsidRPr="00037599">
        <w:t xml:space="preserve">. 3(2), 110-117. </w:t>
      </w:r>
      <w:proofErr w:type="spellStart"/>
      <w:r w:rsidRPr="00037599">
        <w:t>doi</w:t>
      </w:r>
      <w:proofErr w:type="spellEnd"/>
      <w:r w:rsidRPr="00037599">
        <w:t>: 10.1123/jmpb.2019-0049.</w:t>
      </w:r>
    </w:p>
    <w:p w14:paraId="249F49FC" w14:textId="4884DE56" w:rsidR="001C7AE1" w:rsidRPr="00037599" w:rsidRDefault="001C7AE1" w:rsidP="005207C8">
      <w:pPr>
        <w:pStyle w:val="ListParagraph"/>
        <w:numPr>
          <w:ilvl w:val="0"/>
          <w:numId w:val="1"/>
        </w:numPr>
      </w:pPr>
      <w:r w:rsidRPr="00037599">
        <w:rPr>
          <w:b/>
        </w:rPr>
        <w:t>Hibbing PR</w:t>
      </w:r>
      <w:r w:rsidRPr="00037599">
        <w:t xml:space="preserve">, Bassett DR, Coe DP, </w:t>
      </w:r>
      <w:proofErr w:type="spellStart"/>
      <w:r w:rsidRPr="00037599">
        <w:t>LaMunion</w:t>
      </w:r>
      <w:proofErr w:type="spellEnd"/>
      <w:r w:rsidRPr="00037599">
        <w:t xml:space="preserve"> SR, &amp; Crouter SE. (2020) Youth metabolic equivalents differ depending on operational definitions. </w:t>
      </w:r>
      <w:r w:rsidRPr="00037599">
        <w:rPr>
          <w:i/>
        </w:rPr>
        <w:t>Medicine and Science in Sports and Exercise</w:t>
      </w:r>
      <w:r w:rsidRPr="00037599">
        <w:t xml:space="preserve">. 52(8), 1846-1853. </w:t>
      </w:r>
      <w:proofErr w:type="spellStart"/>
      <w:r w:rsidRPr="00037599">
        <w:t>doi</w:t>
      </w:r>
      <w:proofErr w:type="spellEnd"/>
      <w:r w:rsidRPr="00037599">
        <w:t>: 10.1249/MSS.0000000000002299.</w:t>
      </w:r>
    </w:p>
    <w:p w14:paraId="725C5337" w14:textId="2C526960" w:rsidR="004C587A" w:rsidRPr="00037599" w:rsidRDefault="004C587A" w:rsidP="005207C8">
      <w:pPr>
        <w:pStyle w:val="ListParagraph"/>
        <w:numPr>
          <w:ilvl w:val="0"/>
          <w:numId w:val="1"/>
        </w:numPr>
      </w:pPr>
      <w:r w:rsidRPr="00037599">
        <w:rPr>
          <w:b/>
        </w:rPr>
        <w:lastRenderedPageBreak/>
        <w:t>Hibbing PR</w:t>
      </w:r>
      <w:r w:rsidRPr="00037599">
        <w:t>, Bassett DR, &amp; Crouter SE. (</w:t>
      </w:r>
      <w:r w:rsidR="00541B8A" w:rsidRPr="00037599">
        <w:t>2020</w:t>
      </w:r>
      <w:r w:rsidRPr="00037599">
        <w:t xml:space="preserve">) </w:t>
      </w:r>
      <w:r w:rsidR="00C915EF" w:rsidRPr="00037599">
        <w:t xml:space="preserve">Modifying accelerometer </w:t>
      </w:r>
      <w:proofErr w:type="gramStart"/>
      <w:r w:rsidR="00C915EF" w:rsidRPr="00037599">
        <w:t>cut-points</w:t>
      </w:r>
      <w:proofErr w:type="gramEnd"/>
      <w:r w:rsidR="00C915EF" w:rsidRPr="00037599">
        <w:t xml:space="preserve"> affects criterion validity in simulated free-living for adolescents and adults</w:t>
      </w:r>
      <w:r w:rsidRPr="00037599">
        <w:t xml:space="preserve">. </w:t>
      </w:r>
      <w:r w:rsidRPr="00037599">
        <w:rPr>
          <w:i/>
        </w:rPr>
        <w:t>Research Quarterly for Exercise and Sport</w:t>
      </w:r>
      <w:r w:rsidR="00E0799B" w:rsidRPr="00037599">
        <w:t>.</w:t>
      </w:r>
      <w:r w:rsidR="007D4D44" w:rsidRPr="00037599">
        <w:t xml:space="preserve"> </w:t>
      </w:r>
      <w:r w:rsidR="00F2120F" w:rsidRPr="00037599">
        <w:t xml:space="preserve">91(3), 514-524. </w:t>
      </w:r>
      <w:proofErr w:type="spellStart"/>
      <w:r w:rsidR="007D4D44" w:rsidRPr="00037599">
        <w:t>doi</w:t>
      </w:r>
      <w:proofErr w:type="spellEnd"/>
      <w:r w:rsidR="007D4D44" w:rsidRPr="00037599">
        <w:t xml:space="preserve">: </w:t>
      </w:r>
      <w:r w:rsidR="00B862EA" w:rsidRPr="00037599">
        <w:t>10.1080/02701367.2019.1688227.</w:t>
      </w:r>
    </w:p>
    <w:p w14:paraId="1F7ED53D" w14:textId="20543E38" w:rsidR="003B462C" w:rsidRPr="00037599" w:rsidRDefault="00A3433B" w:rsidP="005207C8">
      <w:pPr>
        <w:pStyle w:val="ListParagraph"/>
        <w:numPr>
          <w:ilvl w:val="0"/>
          <w:numId w:val="1"/>
        </w:numPr>
      </w:pPr>
      <w:r w:rsidRPr="00037599">
        <w:rPr>
          <w:b/>
        </w:rPr>
        <w:t>Hibbing PR</w:t>
      </w:r>
      <w:r w:rsidRPr="00037599">
        <w:t xml:space="preserve">, </w:t>
      </w:r>
      <w:proofErr w:type="spellStart"/>
      <w:r w:rsidRPr="00037599">
        <w:t>LaMunion</w:t>
      </w:r>
      <w:proofErr w:type="spellEnd"/>
      <w:r w:rsidRPr="00037599">
        <w:t xml:space="preserve"> SR, </w:t>
      </w:r>
      <w:proofErr w:type="spellStart"/>
      <w:r w:rsidRPr="00037599">
        <w:t>Hilafu</w:t>
      </w:r>
      <w:proofErr w:type="spellEnd"/>
      <w:r w:rsidRPr="00037599">
        <w:t xml:space="preserve"> H, &amp; Crouter SE. (</w:t>
      </w:r>
      <w:r w:rsidR="00A943E4" w:rsidRPr="00037599">
        <w:t>2020</w:t>
      </w:r>
      <w:r w:rsidRPr="00037599">
        <w:t xml:space="preserve">) Evaluating the performance of sensor-based bout detection algorithms: The transition pairing method. </w:t>
      </w:r>
      <w:r w:rsidRPr="00037599">
        <w:rPr>
          <w:i/>
          <w:iCs/>
        </w:rPr>
        <w:t xml:space="preserve">Journal for the Measurement of Physical </w:t>
      </w:r>
      <w:proofErr w:type="spellStart"/>
      <w:r w:rsidRPr="00037599">
        <w:rPr>
          <w:i/>
          <w:iCs/>
        </w:rPr>
        <w:t>Behaviour</w:t>
      </w:r>
      <w:proofErr w:type="spellEnd"/>
      <w:r w:rsidR="00DB4B9C" w:rsidRPr="00037599">
        <w:t>.</w:t>
      </w:r>
      <w:r w:rsidR="00C576ED" w:rsidRPr="00037599">
        <w:t xml:space="preserve"> </w:t>
      </w:r>
      <w:r w:rsidR="00AD01C1" w:rsidRPr="00037599">
        <w:t xml:space="preserve">3(3), 219-227. </w:t>
      </w:r>
      <w:proofErr w:type="spellStart"/>
      <w:r w:rsidR="00C576ED" w:rsidRPr="00037599">
        <w:t>doi</w:t>
      </w:r>
      <w:proofErr w:type="spellEnd"/>
      <w:r w:rsidR="00C576ED" w:rsidRPr="00037599">
        <w:t xml:space="preserve">: </w:t>
      </w:r>
      <w:r w:rsidR="00982F09" w:rsidRPr="00037599">
        <w:t>10.1123/jmpb.2019-0039.</w:t>
      </w:r>
    </w:p>
    <w:p w14:paraId="7D0BB074" w14:textId="77777777" w:rsidR="00661670" w:rsidRPr="00037599" w:rsidRDefault="00661670" w:rsidP="00661670">
      <w:pPr>
        <w:pStyle w:val="ListParagraph"/>
        <w:numPr>
          <w:ilvl w:val="0"/>
          <w:numId w:val="1"/>
        </w:numPr>
      </w:pPr>
      <w:r w:rsidRPr="00037599">
        <w:t xml:space="preserve">Bruce JM, Cozart JS, Shook RP, </w:t>
      </w:r>
      <w:proofErr w:type="spellStart"/>
      <w:r w:rsidRPr="00037599">
        <w:t>Ruppen</w:t>
      </w:r>
      <w:proofErr w:type="spellEnd"/>
      <w:r w:rsidRPr="00037599">
        <w:t xml:space="preserve"> SP, </w:t>
      </w:r>
      <w:proofErr w:type="spellStart"/>
      <w:r w:rsidRPr="00037599">
        <w:t>Siengsukon</w:t>
      </w:r>
      <w:proofErr w:type="spellEnd"/>
      <w:r w:rsidRPr="00037599">
        <w:t xml:space="preserve"> C, Simon S, </w:t>
      </w:r>
      <w:proofErr w:type="spellStart"/>
      <w:r w:rsidRPr="00037599">
        <w:t>Befort</w:t>
      </w:r>
      <w:proofErr w:type="spellEnd"/>
      <w:r w:rsidRPr="00037599">
        <w:t xml:space="preserve"> C, Lynch S, Mahmoud R, Drees B, </w:t>
      </w:r>
      <w:proofErr w:type="spellStart"/>
      <w:r w:rsidRPr="00037599">
        <w:t>Norouzinia</w:t>
      </w:r>
      <w:proofErr w:type="spellEnd"/>
      <w:r w:rsidRPr="00037599">
        <w:t xml:space="preserve"> AN, </w:t>
      </w:r>
      <w:proofErr w:type="spellStart"/>
      <w:r w:rsidRPr="00037599">
        <w:t>Bradish</w:t>
      </w:r>
      <w:proofErr w:type="spellEnd"/>
      <w:r w:rsidRPr="00037599">
        <w:t xml:space="preserve"> T, Posson P, </w:t>
      </w:r>
      <w:r w:rsidRPr="00037599">
        <w:rPr>
          <w:b/>
          <w:bCs/>
        </w:rPr>
        <w:t>Hibbing PR</w:t>
      </w:r>
      <w:r w:rsidRPr="00037599">
        <w:t>, &amp; Bruce AS. (2021) Modifying diet and exercise in MS (</w:t>
      </w:r>
      <w:proofErr w:type="spellStart"/>
      <w:r w:rsidRPr="00037599">
        <w:t>MoDEMS</w:t>
      </w:r>
      <w:proofErr w:type="spellEnd"/>
      <w:r w:rsidRPr="00037599">
        <w:t xml:space="preserve">): Study design and protocol for a telehealth weight loss intervention for adults with obesity &amp; multiple sclerosis. </w:t>
      </w:r>
      <w:r w:rsidRPr="00037599">
        <w:rPr>
          <w:i/>
          <w:iCs/>
        </w:rPr>
        <w:t>Contemporary Clinical Trials</w:t>
      </w:r>
      <w:r w:rsidRPr="00037599">
        <w:t xml:space="preserve"> [internet]. 107, 106495. </w:t>
      </w:r>
      <w:proofErr w:type="spellStart"/>
      <w:r w:rsidRPr="00037599">
        <w:t>doi</w:t>
      </w:r>
      <w:proofErr w:type="spellEnd"/>
      <w:r w:rsidRPr="00037599">
        <w:t>: 10.1016/j.cct.2021.106495.</w:t>
      </w:r>
    </w:p>
    <w:p w14:paraId="35813739" w14:textId="40106D8A" w:rsidR="00262057" w:rsidRPr="00037599" w:rsidRDefault="00262057" w:rsidP="00262057">
      <w:pPr>
        <w:pStyle w:val="ListParagraph"/>
        <w:numPr>
          <w:ilvl w:val="0"/>
          <w:numId w:val="1"/>
        </w:numPr>
      </w:pPr>
      <w:proofErr w:type="spellStart"/>
      <w:r w:rsidRPr="00037599">
        <w:t>Stegemöller</w:t>
      </w:r>
      <w:proofErr w:type="spellEnd"/>
      <w:r w:rsidRPr="00037599">
        <w:t xml:space="preserve"> EL, Ferguson T, Zaman A, </w:t>
      </w:r>
      <w:r w:rsidRPr="00037599">
        <w:rPr>
          <w:b/>
          <w:bCs/>
        </w:rPr>
        <w:t>Hibbing P</w:t>
      </w:r>
      <w:r w:rsidRPr="00037599">
        <w:t xml:space="preserve">, </w:t>
      </w:r>
      <w:proofErr w:type="spellStart"/>
      <w:r w:rsidRPr="00037599">
        <w:t>Izbicki</w:t>
      </w:r>
      <w:proofErr w:type="spellEnd"/>
      <w:r w:rsidRPr="00037599">
        <w:t xml:space="preserve"> P, &amp; </w:t>
      </w:r>
      <w:proofErr w:type="spellStart"/>
      <w:r w:rsidRPr="00037599">
        <w:t>Krigolson</w:t>
      </w:r>
      <w:proofErr w:type="spellEnd"/>
      <w:r w:rsidRPr="00037599">
        <w:t xml:space="preserve"> O. (2021) Finger tapping to different styles of music and changes in cortical oscillations. </w:t>
      </w:r>
      <w:r w:rsidRPr="00037599">
        <w:rPr>
          <w:i/>
          <w:iCs/>
        </w:rPr>
        <w:t>Brain and Behavior</w:t>
      </w:r>
      <w:r w:rsidRPr="00037599">
        <w:t xml:space="preserve"> [internet]. 11(9), e2324. </w:t>
      </w:r>
      <w:proofErr w:type="spellStart"/>
      <w:r w:rsidRPr="00037599">
        <w:t>doi</w:t>
      </w:r>
      <w:proofErr w:type="spellEnd"/>
      <w:r w:rsidRPr="00037599">
        <w:t>: 10.1002/brb3.2324.</w:t>
      </w:r>
    </w:p>
    <w:p w14:paraId="2B8D588A" w14:textId="3335BF28" w:rsidR="00B6750F" w:rsidRPr="00037599" w:rsidRDefault="00B6750F" w:rsidP="005207C8">
      <w:pPr>
        <w:pStyle w:val="ListParagraph"/>
        <w:numPr>
          <w:ilvl w:val="0"/>
          <w:numId w:val="1"/>
        </w:numPr>
      </w:pPr>
      <w:r w:rsidRPr="00037599">
        <w:rPr>
          <w:b/>
          <w:bCs/>
        </w:rPr>
        <w:t>Hibbing PR</w:t>
      </w:r>
      <w:r w:rsidRPr="00037599">
        <w:t>, Lamoureux NR, Matthews CE, &amp; Welk GJ. (</w:t>
      </w:r>
      <w:r w:rsidR="003B0351" w:rsidRPr="00037599">
        <w:t>2021</w:t>
      </w:r>
      <w:r w:rsidRPr="00037599">
        <w:t xml:space="preserve">) Protocol and data description: The free-living activity study for health. </w:t>
      </w:r>
      <w:r w:rsidRPr="00037599">
        <w:rPr>
          <w:i/>
          <w:iCs/>
        </w:rPr>
        <w:t xml:space="preserve">Journal for the Measurement of Physical </w:t>
      </w:r>
      <w:proofErr w:type="spellStart"/>
      <w:r w:rsidRPr="00037599">
        <w:rPr>
          <w:i/>
          <w:iCs/>
        </w:rPr>
        <w:t>Behaviour</w:t>
      </w:r>
      <w:proofErr w:type="spellEnd"/>
      <w:r w:rsidR="00DB4B9C" w:rsidRPr="00037599">
        <w:t>. 4(3), 197-204</w:t>
      </w:r>
      <w:r w:rsidRPr="00037599">
        <w:t>.</w:t>
      </w:r>
      <w:r w:rsidR="003B0351" w:rsidRPr="00037599">
        <w:t xml:space="preserve"> </w:t>
      </w:r>
      <w:proofErr w:type="spellStart"/>
      <w:r w:rsidR="003B0351" w:rsidRPr="00037599">
        <w:t>doi</w:t>
      </w:r>
      <w:proofErr w:type="spellEnd"/>
      <w:r w:rsidR="003B0351" w:rsidRPr="00037599">
        <w:t>: 10.1123/jmpb.2020-0052.</w:t>
      </w:r>
    </w:p>
    <w:p w14:paraId="1F757CC5" w14:textId="60F71F31" w:rsidR="00DB4B9C" w:rsidRPr="00037599" w:rsidRDefault="00DB4B9C" w:rsidP="00DB4B9C">
      <w:pPr>
        <w:pStyle w:val="ListParagraph"/>
        <w:numPr>
          <w:ilvl w:val="0"/>
          <w:numId w:val="1"/>
        </w:numPr>
      </w:pPr>
      <w:r w:rsidRPr="00037599">
        <w:t xml:space="preserve">Welk GJ, Saint-Maurice PF, Dixon PM, </w:t>
      </w:r>
      <w:r w:rsidRPr="00037599">
        <w:rPr>
          <w:b/>
          <w:bCs/>
        </w:rPr>
        <w:t>Hibbing PR</w:t>
      </w:r>
      <w:r w:rsidRPr="00037599">
        <w:t xml:space="preserve">, Bai Y, &amp; McLoughlin GM. (2021) </w:t>
      </w:r>
      <w:r w:rsidRPr="00037599">
        <w:rPr>
          <w:szCs w:val="24"/>
        </w:rPr>
        <w:t xml:space="preserve">Calibration of the online youth activity profile assessment for school-based applications. </w:t>
      </w:r>
      <w:r w:rsidRPr="00037599">
        <w:rPr>
          <w:i/>
          <w:iCs/>
          <w:szCs w:val="24"/>
        </w:rPr>
        <w:t xml:space="preserve">Journal for the Measurement of Physical </w:t>
      </w:r>
      <w:proofErr w:type="spellStart"/>
      <w:r w:rsidRPr="00037599">
        <w:rPr>
          <w:i/>
          <w:iCs/>
          <w:szCs w:val="24"/>
        </w:rPr>
        <w:t>Behaviour</w:t>
      </w:r>
      <w:proofErr w:type="spellEnd"/>
      <w:r w:rsidRPr="00037599">
        <w:rPr>
          <w:szCs w:val="24"/>
        </w:rPr>
        <w:t xml:space="preserve">. 4(3), 236-246. </w:t>
      </w:r>
      <w:proofErr w:type="spellStart"/>
      <w:r w:rsidRPr="00037599">
        <w:rPr>
          <w:szCs w:val="24"/>
        </w:rPr>
        <w:t>doi</w:t>
      </w:r>
      <w:proofErr w:type="spellEnd"/>
      <w:r w:rsidRPr="00037599">
        <w:rPr>
          <w:szCs w:val="24"/>
        </w:rPr>
        <w:t>:</w:t>
      </w:r>
      <w:r w:rsidRPr="00037599">
        <w:t xml:space="preserve"> </w:t>
      </w:r>
      <w:r w:rsidRPr="00037599">
        <w:rPr>
          <w:szCs w:val="24"/>
        </w:rPr>
        <w:t>10.1123/jmpb.2020-0048.</w:t>
      </w:r>
    </w:p>
    <w:p w14:paraId="50DF912E" w14:textId="16170E08" w:rsidR="00E47EE7" w:rsidRDefault="00E47EE7" w:rsidP="00E47EE7">
      <w:pPr>
        <w:pStyle w:val="ListParagraph"/>
        <w:numPr>
          <w:ilvl w:val="0"/>
          <w:numId w:val="1"/>
        </w:numPr>
      </w:pPr>
      <w:proofErr w:type="spellStart"/>
      <w:r w:rsidRPr="00037599">
        <w:t>Forseth</w:t>
      </w:r>
      <w:proofErr w:type="spellEnd"/>
      <w:r w:rsidRPr="00037599">
        <w:t xml:space="preserve"> B, Ortega A, </w:t>
      </w:r>
      <w:r w:rsidRPr="00037599">
        <w:rPr>
          <w:b/>
          <w:bCs/>
        </w:rPr>
        <w:t>Hibbing PR</w:t>
      </w:r>
      <w:r w:rsidRPr="00037599">
        <w:t xml:space="preserve">, Moon M, Steel C, Singh M, </w:t>
      </w:r>
      <w:proofErr w:type="spellStart"/>
      <w:r w:rsidRPr="00037599">
        <w:t>Kollu</w:t>
      </w:r>
      <w:proofErr w:type="spellEnd"/>
      <w:r w:rsidRPr="00037599">
        <w:t xml:space="preserve"> A, Miller B, Miller M, Staggs V, Calvert H, Davis AM, &amp; Carlson J</w:t>
      </w:r>
      <w:r>
        <w:t>A</w:t>
      </w:r>
      <w:r w:rsidRPr="00037599">
        <w:t>. (</w:t>
      </w:r>
      <w:r>
        <w:t>2021</w:t>
      </w:r>
      <w:r w:rsidRPr="00037599">
        <w:t xml:space="preserve">) Adding family digital supports to classroom-based physical activity interventions to target in- and out-of-school activity: An evaluation of the Stay Active intervention during the COVID-19 pandemic. </w:t>
      </w:r>
      <w:r w:rsidRPr="00037599">
        <w:rPr>
          <w:i/>
          <w:iCs/>
        </w:rPr>
        <w:t>Journal of Healthy Eating and Active Living</w:t>
      </w:r>
      <w:r w:rsidRPr="00037599">
        <w:t>.</w:t>
      </w:r>
      <w:r>
        <w:t xml:space="preserve"> 1(4), 214-228. </w:t>
      </w:r>
      <w:proofErr w:type="spellStart"/>
      <w:r>
        <w:t>doi</w:t>
      </w:r>
      <w:proofErr w:type="spellEnd"/>
      <w:r>
        <w:t xml:space="preserve">: </w:t>
      </w:r>
      <w:r w:rsidRPr="00E47EE7">
        <w:t>10.51250/jheal.v1i4.31</w:t>
      </w:r>
      <w:r>
        <w:t>.</w:t>
      </w:r>
    </w:p>
    <w:p w14:paraId="726165DE" w14:textId="7728DB93" w:rsidR="00DB372C" w:rsidRDefault="00DB372C" w:rsidP="00DB372C">
      <w:pPr>
        <w:pStyle w:val="ListParagraph"/>
        <w:numPr>
          <w:ilvl w:val="0"/>
          <w:numId w:val="1"/>
        </w:numPr>
      </w:pPr>
      <w:r w:rsidRPr="00037599">
        <w:t xml:space="preserve">Steel C, Crist K, Grimes A, </w:t>
      </w:r>
      <w:proofErr w:type="spellStart"/>
      <w:r w:rsidRPr="00037599">
        <w:t>Bejarano</w:t>
      </w:r>
      <w:proofErr w:type="spellEnd"/>
      <w:r w:rsidRPr="00037599">
        <w:t xml:space="preserve"> C, Ortega A, </w:t>
      </w:r>
      <w:r w:rsidRPr="00037599">
        <w:rPr>
          <w:b/>
          <w:bCs/>
        </w:rPr>
        <w:t>Hibbing PR</w:t>
      </w:r>
      <w:r w:rsidRPr="00037599">
        <w:t xml:space="preserve">, </w:t>
      </w:r>
      <w:proofErr w:type="spellStart"/>
      <w:r w:rsidRPr="00037599">
        <w:t>Schipperijn</w:t>
      </w:r>
      <w:proofErr w:type="spellEnd"/>
      <w:r w:rsidRPr="00037599">
        <w:t xml:space="preserve"> J, &amp; Carlson JA. (</w:t>
      </w:r>
      <w:r w:rsidR="0097401F">
        <w:t>2021</w:t>
      </w:r>
      <w:r w:rsidRPr="00037599">
        <w:t xml:space="preserve">) Validity of a GPS-based algorithm and consumer wearables for classifying active trips in children and adults. </w:t>
      </w:r>
      <w:r w:rsidRPr="00037599">
        <w:rPr>
          <w:i/>
          <w:iCs/>
        </w:rPr>
        <w:t xml:space="preserve">Journal for the Measurement of Physical </w:t>
      </w:r>
      <w:proofErr w:type="spellStart"/>
      <w:r w:rsidRPr="00037599">
        <w:rPr>
          <w:i/>
          <w:iCs/>
        </w:rPr>
        <w:t>Behaviour</w:t>
      </w:r>
      <w:proofErr w:type="spellEnd"/>
      <w:r w:rsidRPr="00037599">
        <w:t>.</w:t>
      </w:r>
      <w:r>
        <w:t xml:space="preserve"> 4(4), 321-332. </w:t>
      </w:r>
      <w:proofErr w:type="spellStart"/>
      <w:r>
        <w:t>doi</w:t>
      </w:r>
      <w:proofErr w:type="spellEnd"/>
      <w:r>
        <w:t xml:space="preserve">: </w:t>
      </w:r>
      <w:r w:rsidRPr="00DB372C">
        <w:t>10.1123/jmpb.2021-0019</w:t>
      </w:r>
      <w:r>
        <w:t>.</w:t>
      </w:r>
    </w:p>
    <w:p w14:paraId="2A2F9E2C" w14:textId="67D65317" w:rsidR="00C06A49" w:rsidRPr="00037599" w:rsidRDefault="00C06A49" w:rsidP="00C06A49">
      <w:pPr>
        <w:pStyle w:val="ListParagraph"/>
        <w:numPr>
          <w:ilvl w:val="0"/>
          <w:numId w:val="1"/>
        </w:numPr>
      </w:pPr>
      <w:r w:rsidRPr="00037599">
        <w:t xml:space="preserve">Greenwood-Hickman MA, Rosenberg D, Bellettiere J, Carlson J, </w:t>
      </w:r>
      <w:r w:rsidRPr="00037599">
        <w:rPr>
          <w:b/>
          <w:bCs/>
        </w:rPr>
        <w:t>Hibbing PR</w:t>
      </w:r>
      <w:r w:rsidRPr="00037599">
        <w:t xml:space="preserve">, </w:t>
      </w:r>
      <w:proofErr w:type="spellStart"/>
      <w:r w:rsidRPr="00037599">
        <w:t>Jankowska</w:t>
      </w:r>
      <w:proofErr w:type="spellEnd"/>
      <w:r w:rsidRPr="00037599">
        <w:t xml:space="preserve"> MM, Kumar A, LaCroix AZ, </w:t>
      </w:r>
      <w:proofErr w:type="spellStart"/>
      <w:r w:rsidRPr="00037599">
        <w:t>Nakandala</w:t>
      </w:r>
      <w:proofErr w:type="spellEnd"/>
      <w:r w:rsidRPr="00037599">
        <w:t xml:space="preserve"> S, </w:t>
      </w:r>
      <w:proofErr w:type="spellStart"/>
      <w:r w:rsidRPr="00037599">
        <w:t>Tuz</w:t>
      </w:r>
      <w:proofErr w:type="spellEnd"/>
      <w:r w:rsidRPr="00037599">
        <w:t xml:space="preserve">-Zahra F, Zou J, &amp; Natarajan L. (2021) The CNN Hip Accelerometer Posture (CHAP) method for classifying sitting patterns from hip accelerometers: A validation study. </w:t>
      </w:r>
      <w:r w:rsidRPr="00037599">
        <w:rPr>
          <w:i/>
          <w:iCs/>
        </w:rPr>
        <w:t>Medicine and Science in Sports and Exercise</w:t>
      </w:r>
      <w:r w:rsidRPr="00037599">
        <w:t>.</w:t>
      </w:r>
      <w:r w:rsidR="00EF057A">
        <w:t xml:space="preserve"> 53(11), 2445-2454.</w:t>
      </w:r>
      <w:r w:rsidRPr="00037599">
        <w:t xml:space="preserve"> </w:t>
      </w:r>
      <w:proofErr w:type="spellStart"/>
      <w:r w:rsidRPr="00037599">
        <w:t>doi</w:t>
      </w:r>
      <w:proofErr w:type="spellEnd"/>
      <w:r w:rsidRPr="00037599">
        <w:t>: 10.1249/mss.0000000000002705.</w:t>
      </w:r>
    </w:p>
    <w:p w14:paraId="546C1234" w14:textId="5E448108" w:rsidR="00C06A49" w:rsidRPr="00037599" w:rsidRDefault="0036174D" w:rsidP="00C06A49">
      <w:pPr>
        <w:pStyle w:val="ListParagraph"/>
        <w:numPr>
          <w:ilvl w:val="0"/>
          <w:numId w:val="1"/>
        </w:numPr>
      </w:pPr>
      <w:r w:rsidRPr="00037599">
        <w:t xml:space="preserve">Creasy SA, </w:t>
      </w:r>
      <w:r w:rsidRPr="00037599">
        <w:rPr>
          <w:b/>
        </w:rPr>
        <w:t>Hibbing PR</w:t>
      </w:r>
      <w:r w:rsidRPr="00037599">
        <w:t xml:space="preserve">, Cotton E, </w:t>
      </w:r>
      <w:proofErr w:type="spellStart"/>
      <w:r w:rsidRPr="00037599">
        <w:t>Lyden</w:t>
      </w:r>
      <w:proofErr w:type="spellEnd"/>
      <w:r w:rsidRPr="00037599">
        <w:t xml:space="preserve"> K, Ostendorf DM, </w:t>
      </w:r>
      <w:r>
        <w:t>Willis EA</w:t>
      </w:r>
      <w:r w:rsidRPr="00037599">
        <w:t xml:space="preserve">, Pan Z, </w:t>
      </w:r>
      <w:r>
        <w:t xml:space="preserve">Melanson EL, &amp; </w:t>
      </w:r>
      <w:proofErr w:type="spellStart"/>
      <w:r w:rsidRPr="00037599">
        <w:t>Catenacci</w:t>
      </w:r>
      <w:proofErr w:type="spellEnd"/>
      <w:r w:rsidRPr="00037599">
        <w:t xml:space="preserve"> VA. (2021) Temporal patterns of physical activity in successful weight loss maintainers. </w:t>
      </w:r>
      <w:r w:rsidRPr="00037599">
        <w:rPr>
          <w:i/>
          <w:iCs/>
        </w:rPr>
        <w:t>International</w:t>
      </w:r>
      <w:r w:rsidRPr="00037599">
        <w:t xml:space="preserve"> </w:t>
      </w:r>
      <w:r w:rsidRPr="00037599">
        <w:rPr>
          <w:i/>
          <w:iCs/>
        </w:rPr>
        <w:t>Journal of Obesity</w:t>
      </w:r>
      <w:r w:rsidRPr="00037599">
        <w:t xml:space="preserve">. </w:t>
      </w:r>
      <w:r w:rsidR="00434994">
        <w:t xml:space="preserve">45(9), 2074-2082. </w:t>
      </w:r>
      <w:proofErr w:type="spellStart"/>
      <w:r w:rsidRPr="00037599">
        <w:t>doi</w:t>
      </w:r>
      <w:proofErr w:type="spellEnd"/>
      <w:r w:rsidRPr="00037599">
        <w:t>: 10.1038/s41366-021-00877-4.</w:t>
      </w:r>
    </w:p>
    <w:p w14:paraId="4A286F25" w14:textId="3BC9588A" w:rsidR="00CC0657" w:rsidRPr="00037599" w:rsidRDefault="00CC0657" w:rsidP="00CC0657">
      <w:pPr>
        <w:pStyle w:val="ListParagraph"/>
        <w:numPr>
          <w:ilvl w:val="0"/>
          <w:numId w:val="1"/>
        </w:numPr>
      </w:pPr>
      <w:r w:rsidRPr="00037599">
        <w:rPr>
          <w:b/>
          <w:bCs/>
        </w:rPr>
        <w:t>Hibbing PR</w:t>
      </w:r>
      <w:r w:rsidRPr="00037599">
        <w:t>, Bellettiere J, &amp; Carlson JA. (</w:t>
      </w:r>
      <w:r w:rsidR="002220C7">
        <w:t>202</w:t>
      </w:r>
      <w:r w:rsidR="002F5E45">
        <w:t>2</w:t>
      </w:r>
      <w:r w:rsidRPr="00037599">
        <w:t xml:space="preserve">) Sedentary profiles: A new perspective on accumulation patterns in sedentary behavior. </w:t>
      </w:r>
      <w:r w:rsidRPr="00037599">
        <w:rPr>
          <w:i/>
          <w:iCs/>
        </w:rPr>
        <w:t>Medicine and Science in Sports and Exercise</w:t>
      </w:r>
      <w:r w:rsidRPr="00037599">
        <w:t>.</w:t>
      </w:r>
      <w:r>
        <w:t xml:space="preserve"> </w:t>
      </w:r>
      <w:r w:rsidR="00434994">
        <w:t xml:space="preserve">54(4), 696-706. </w:t>
      </w:r>
      <w:proofErr w:type="spellStart"/>
      <w:r>
        <w:t>doi</w:t>
      </w:r>
      <w:proofErr w:type="spellEnd"/>
      <w:r>
        <w:t xml:space="preserve">: </w:t>
      </w:r>
      <w:r w:rsidRPr="00CC0657">
        <w:t>10.1249/MSS.0000000000002830</w:t>
      </w:r>
      <w:r>
        <w:t>.</w:t>
      </w:r>
    </w:p>
    <w:p w14:paraId="5425780E" w14:textId="5B90A578" w:rsidR="00502D6D" w:rsidRPr="00037599" w:rsidRDefault="00502D6D" w:rsidP="00502D6D">
      <w:pPr>
        <w:pStyle w:val="ListParagraph"/>
        <w:numPr>
          <w:ilvl w:val="0"/>
          <w:numId w:val="1"/>
        </w:numPr>
      </w:pPr>
      <w:r w:rsidRPr="00037599">
        <w:t xml:space="preserve">Lamoureux NR, </w:t>
      </w:r>
      <w:r w:rsidRPr="00037599">
        <w:rPr>
          <w:b/>
          <w:bCs/>
        </w:rPr>
        <w:t>Hibbing PR</w:t>
      </w:r>
      <w:r w:rsidRPr="00037599">
        <w:t xml:space="preserve">, Matthews CE, </w:t>
      </w:r>
      <w:r>
        <w:t xml:space="preserve">&amp; </w:t>
      </w:r>
      <w:r w:rsidRPr="00037599">
        <w:t>Welk GJ. (</w:t>
      </w:r>
      <w:r w:rsidR="00F21FC4">
        <w:t>2022</w:t>
      </w:r>
      <w:r w:rsidRPr="00037599">
        <w:t xml:space="preserve">) Integration of report-based methods to enhance the interpretation of monitor-based research: Results from the FLASH Project. </w:t>
      </w:r>
      <w:r w:rsidRPr="00037599">
        <w:rPr>
          <w:i/>
          <w:iCs/>
        </w:rPr>
        <w:t xml:space="preserve">Journal for the Measurement of Physical </w:t>
      </w:r>
      <w:proofErr w:type="spellStart"/>
      <w:r w:rsidRPr="00037599">
        <w:rPr>
          <w:i/>
          <w:iCs/>
        </w:rPr>
        <w:t>Behaviour</w:t>
      </w:r>
      <w:proofErr w:type="spellEnd"/>
      <w:r w:rsidR="000A7C81">
        <w:t>.</w:t>
      </w:r>
      <w:r w:rsidR="00F21FC4">
        <w:t xml:space="preserve"> </w:t>
      </w:r>
      <w:r w:rsidR="000A7C81">
        <w:t xml:space="preserve">5(1), 42-48. </w:t>
      </w:r>
      <w:proofErr w:type="spellStart"/>
      <w:r w:rsidR="00F21FC4">
        <w:t>doi</w:t>
      </w:r>
      <w:proofErr w:type="spellEnd"/>
      <w:r w:rsidR="00F21FC4">
        <w:t>:</w:t>
      </w:r>
      <w:r w:rsidR="00F21FC4" w:rsidRPr="00F21FC4">
        <w:t xml:space="preserve"> 10.1123/jmpb.2021-0029</w:t>
      </w:r>
      <w:r w:rsidR="00F21FC4">
        <w:t>.</w:t>
      </w:r>
    </w:p>
    <w:p w14:paraId="6352F1E7" w14:textId="5877D2A7" w:rsidR="001E0E3C" w:rsidRPr="00037599" w:rsidRDefault="009D1BE6" w:rsidP="009E1EC3">
      <w:pPr>
        <w:pStyle w:val="Heading2"/>
        <w:rPr>
          <w:sz w:val="20"/>
          <w:szCs w:val="20"/>
          <w:shd w:val="clear" w:color="auto" w:fill="FFFFFF"/>
        </w:rPr>
      </w:pPr>
      <w:r w:rsidRPr="00037599">
        <w:rPr>
          <w:shd w:val="clear" w:color="auto" w:fill="FFFFFF"/>
        </w:rPr>
        <w:lastRenderedPageBreak/>
        <w:t>Manuscripts in Review</w:t>
      </w:r>
    </w:p>
    <w:p w14:paraId="3ACC899F" w14:textId="49BDA3FB" w:rsidR="005964EF" w:rsidRDefault="005964EF" w:rsidP="005964EF">
      <w:pPr>
        <w:pStyle w:val="ListParagraph"/>
        <w:numPr>
          <w:ilvl w:val="0"/>
          <w:numId w:val="3"/>
        </w:numPr>
      </w:pPr>
      <w:r w:rsidRPr="00037599">
        <w:rPr>
          <w:b/>
          <w:bCs/>
        </w:rPr>
        <w:t>Hibbing PR</w:t>
      </w:r>
      <w:r w:rsidRPr="00037599">
        <w:t xml:space="preserve">, Creasy SA, &amp; Carlson JA. </w:t>
      </w:r>
      <w:r>
        <w:t>(</w:t>
      </w:r>
      <w:proofErr w:type="gramStart"/>
      <w:r>
        <w:t>in</w:t>
      </w:r>
      <w:proofErr w:type="gramEnd"/>
      <w:r>
        <w:t xml:space="preserve"> Review) </w:t>
      </w:r>
      <w:r w:rsidRPr="00037599">
        <w:t xml:space="preserve">Clustered Recognition of </w:t>
      </w:r>
      <w:r w:rsidR="00FF7E5A">
        <w:t>Interrupted</w:t>
      </w:r>
      <w:r w:rsidRPr="00037599">
        <w:t xml:space="preserve"> Bouts</w:t>
      </w:r>
      <w:r>
        <w:t xml:space="preserve"> (CRIB)</w:t>
      </w:r>
      <w:r w:rsidRPr="00037599">
        <w:t xml:space="preserve">: A </w:t>
      </w:r>
      <w:r>
        <w:t>n</w:t>
      </w:r>
      <w:r w:rsidRPr="00037599">
        <w:t xml:space="preserve">ovel </w:t>
      </w:r>
      <w:r>
        <w:t>m</w:t>
      </w:r>
      <w:r w:rsidRPr="00037599">
        <w:t xml:space="preserve">ethod for </w:t>
      </w:r>
      <w:r>
        <w:t>d</w:t>
      </w:r>
      <w:r w:rsidRPr="00037599">
        <w:t>evice-</w:t>
      </w:r>
      <w:r>
        <w:t>b</w:t>
      </w:r>
      <w:r w:rsidRPr="00037599">
        <w:t xml:space="preserve">ased </w:t>
      </w:r>
      <w:r>
        <w:t>p</w:t>
      </w:r>
      <w:r w:rsidRPr="00037599">
        <w:t xml:space="preserve">hysical </w:t>
      </w:r>
      <w:r>
        <w:t>b</w:t>
      </w:r>
      <w:r w:rsidRPr="00037599">
        <w:t xml:space="preserve">ehavior </w:t>
      </w:r>
      <w:r>
        <w:t>a</w:t>
      </w:r>
      <w:r w:rsidRPr="00037599">
        <w:t xml:space="preserve">nalysis. </w:t>
      </w:r>
      <w:r w:rsidRPr="00037599">
        <w:rPr>
          <w:i/>
          <w:iCs/>
        </w:rPr>
        <w:t xml:space="preserve">Journal for the Measurement of Physical </w:t>
      </w:r>
      <w:proofErr w:type="spellStart"/>
      <w:r w:rsidRPr="00037599">
        <w:rPr>
          <w:i/>
          <w:iCs/>
        </w:rPr>
        <w:t>Behaviour</w:t>
      </w:r>
      <w:proofErr w:type="spellEnd"/>
      <w:r w:rsidRPr="00037599">
        <w:t>.</w:t>
      </w:r>
    </w:p>
    <w:p w14:paraId="2CB9D69E" w14:textId="7597F2EB" w:rsidR="008C30CD" w:rsidRDefault="008C30CD" w:rsidP="009F546C">
      <w:pPr>
        <w:pStyle w:val="ListParagraph"/>
        <w:numPr>
          <w:ilvl w:val="0"/>
          <w:numId w:val="3"/>
        </w:numPr>
      </w:pPr>
      <w:r>
        <w:t xml:space="preserve">Carlson JA, </w:t>
      </w:r>
      <w:proofErr w:type="spellStart"/>
      <w:r>
        <w:t>Ridgers</w:t>
      </w:r>
      <w:proofErr w:type="spellEnd"/>
      <w:r>
        <w:t xml:space="preserve"> ND, </w:t>
      </w:r>
      <w:proofErr w:type="spellStart"/>
      <w:r>
        <w:t>Nakandala</w:t>
      </w:r>
      <w:proofErr w:type="spellEnd"/>
      <w:r>
        <w:t xml:space="preserve"> S, </w:t>
      </w:r>
      <w:proofErr w:type="spellStart"/>
      <w:r>
        <w:t>Zablocki</w:t>
      </w:r>
      <w:proofErr w:type="spellEnd"/>
      <w:r>
        <w:t xml:space="preserve"> R, </w:t>
      </w:r>
      <w:proofErr w:type="spellStart"/>
      <w:r>
        <w:t>Tuz</w:t>
      </w:r>
      <w:proofErr w:type="spellEnd"/>
      <w:r>
        <w:t xml:space="preserve">-Zahra F, Bellettiere J, </w:t>
      </w:r>
      <w:r w:rsidRPr="009B4B71">
        <w:rPr>
          <w:b/>
          <w:bCs/>
        </w:rPr>
        <w:t>Hibbing PR</w:t>
      </w:r>
      <w:r>
        <w:t xml:space="preserve">, Steel C, </w:t>
      </w:r>
      <w:proofErr w:type="spellStart"/>
      <w:r>
        <w:t>Jankowska</w:t>
      </w:r>
      <w:proofErr w:type="spellEnd"/>
      <w:r>
        <w:t xml:space="preserve"> MM, Rosenberg D, Zou J, LaCroix AZ, Kumar A, &amp; Natarajan L. (in Review) CHAP-youth: A valid method for estimating pediatric sit-to-stand transitions and sitting bout patterns from hip accelerometers. </w:t>
      </w:r>
      <w:r w:rsidRPr="008C30CD">
        <w:rPr>
          <w:i/>
          <w:iCs/>
        </w:rPr>
        <w:t>International Journal of Behavioral Nutrition and Physical Activity</w:t>
      </w:r>
      <w:r>
        <w:t>.</w:t>
      </w:r>
    </w:p>
    <w:p w14:paraId="614F1309" w14:textId="0D7F7EFF" w:rsidR="00975638" w:rsidRDefault="00975638" w:rsidP="00975638">
      <w:pPr>
        <w:pStyle w:val="ListParagraph"/>
        <w:numPr>
          <w:ilvl w:val="0"/>
          <w:numId w:val="3"/>
        </w:numPr>
      </w:pPr>
      <w:r w:rsidRPr="006638B8">
        <w:t xml:space="preserve">Bellettiere J, Carlson JA, Di C, Dillon L, Dunstan D, Greenwood-Hickman MA, Healy GN, </w:t>
      </w:r>
      <w:r>
        <w:rPr>
          <w:b/>
          <w:bCs/>
        </w:rPr>
        <w:t xml:space="preserve">Hibbing PR, </w:t>
      </w:r>
      <w:proofErr w:type="spellStart"/>
      <w:r w:rsidRPr="006638B8">
        <w:t>Jankowska</w:t>
      </w:r>
      <w:proofErr w:type="spellEnd"/>
      <w:r w:rsidRPr="006638B8">
        <w:t xml:space="preserve"> MM, Kumar A</w:t>
      </w:r>
      <w:r>
        <w:t xml:space="preserve">, LaCroix AZ, </w:t>
      </w:r>
      <w:proofErr w:type="spellStart"/>
      <w:r>
        <w:t>Nakandala</w:t>
      </w:r>
      <w:proofErr w:type="spellEnd"/>
      <w:r>
        <w:t xml:space="preserve"> S, Owen N, </w:t>
      </w:r>
      <w:proofErr w:type="spellStart"/>
      <w:r>
        <w:t>Ridgers</w:t>
      </w:r>
      <w:proofErr w:type="spellEnd"/>
      <w:r>
        <w:t xml:space="preserve"> ND, Rosenberg D, </w:t>
      </w:r>
      <w:proofErr w:type="spellStart"/>
      <w:r>
        <w:t>Tuz</w:t>
      </w:r>
      <w:proofErr w:type="spellEnd"/>
      <w:r>
        <w:t>-Zahra F, Winkler E, Zou J, &amp; Natarajan L.</w:t>
      </w:r>
      <w:r w:rsidRPr="006638B8">
        <w:t xml:space="preserve"> </w:t>
      </w:r>
      <w:r>
        <w:t xml:space="preserve">(in Review) </w:t>
      </w:r>
      <w:r w:rsidRPr="006638B8">
        <w:t xml:space="preserve">CHAP-Adult: A </w:t>
      </w:r>
      <w:r>
        <w:t>r</w:t>
      </w:r>
      <w:r w:rsidRPr="006638B8">
        <w:t xml:space="preserve">eliable and </w:t>
      </w:r>
      <w:r>
        <w:t>v</w:t>
      </w:r>
      <w:r w:rsidRPr="006638B8">
        <w:t xml:space="preserve">alid </w:t>
      </w:r>
      <w:r>
        <w:t>a</w:t>
      </w:r>
      <w:r w:rsidRPr="006638B8">
        <w:t xml:space="preserve">lgorithm to </w:t>
      </w:r>
      <w:r>
        <w:t>c</w:t>
      </w:r>
      <w:r w:rsidRPr="006638B8">
        <w:t xml:space="preserve">lassify </w:t>
      </w:r>
      <w:r>
        <w:t>s</w:t>
      </w:r>
      <w:r w:rsidRPr="006638B8">
        <w:t xml:space="preserve">itting and </w:t>
      </w:r>
      <w:r>
        <w:t>m</w:t>
      </w:r>
      <w:r w:rsidRPr="006638B8">
        <w:t xml:space="preserve">easure </w:t>
      </w:r>
      <w:r>
        <w:t>s</w:t>
      </w:r>
      <w:r w:rsidRPr="006638B8">
        <w:t xml:space="preserve">itting </w:t>
      </w:r>
      <w:r>
        <w:t>p</w:t>
      </w:r>
      <w:r w:rsidRPr="006638B8">
        <w:t xml:space="preserve">atterns </w:t>
      </w:r>
      <w:r>
        <w:t>u</w:t>
      </w:r>
      <w:r w:rsidRPr="006638B8">
        <w:t xml:space="preserve">sing </w:t>
      </w:r>
      <w:r>
        <w:t>d</w:t>
      </w:r>
      <w:r w:rsidRPr="006638B8">
        <w:t xml:space="preserve">ata from </w:t>
      </w:r>
      <w:r>
        <w:t>h</w:t>
      </w:r>
      <w:r w:rsidRPr="006638B8">
        <w:t>ip-</w:t>
      </w:r>
      <w:r>
        <w:t>w</w:t>
      </w:r>
      <w:r w:rsidRPr="006638B8">
        <w:t xml:space="preserve">orn </w:t>
      </w:r>
      <w:r>
        <w:t>a</w:t>
      </w:r>
      <w:r w:rsidRPr="006638B8">
        <w:t xml:space="preserve">ccelerometers in </w:t>
      </w:r>
      <w:r>
        <w:t>a</w:t>
      </w:r>
      <w:r w:rsidRPr="006638B8">
        <w:t xml:space="preserve">dults </w:t>
      </w:r>
      <w:r>
        <w:t>a</w:t>
      </w:r>
      <w:r w:rsidRPr="006638B8">
        <w:t>ged 35+</w:t>
      </w:r>
      <w:r>
        <w:t xml:space="preserve">. </w:t>
      </w:r>
      <w:r w:rsidRPr="006638B8">
        <w:rPr>
          <w:i/>
          <w:iCs/>
        </w:rPr>
        <w:t xml:space="preserve">Journal for the Measurement of Physical </w:t>
      </w:r>
      <w:proofErr w:type="spellStart"/>
      <w:r w:rsidRPr="006638B8">
        <w:rPr>
          <w:i/>
          <w:iCs/>
        </w:rPr>
        <w:t>Behaviour</w:t>
      </w:r>
      <w:proofErr w:type="spellEnd"/>
      <w:r>
        <w:t>.</w:t>
      </w:r>
    </w:p>
    <w:p w14:paraId="6F37B235" w14:textId="0D4DEF8D" w:rsidR="00A4229D" w:rsidRDefault="00A4229D" w:rsidP="00A4229D">
      <w:pPr>
        <w:pStyle w:val="ListParagraph"/>
        <w:numPr>
          <w:ilvl w:val="0"/>
          <w:numId w:val="3"/>
        </w:numPr>
      </w:pPr>
      <w:r w:rsidRPr="00037599">
        <w:rPr>
          <w:b/>
          <w:bCs/>
        </w:rPr>
        <w:t>Hibbing PR</w:t>
      </w:r>
      <w:r w:rsidRPr="00037599">
        <w:t>, Shook RP, Panda S, Manoogian E</w:t>
      </w:r>
      <w:r>
        <w:t>NC</w:t>
      </w:r>
      <w:r w:rsidRPr="00037599">
        <w:t xml:space="preserve">, </w:t>
      </w:r>
      <w:proofErr w:type="spellStart"/>
      <w:r w:rsidRPr="00037599">
        <w:t>Mashek</w:t>
      </w:r>
      <w:proofErr w:type="spellEnd"/>
      <w:r w:rsidRPr="00037599">
        <w:t xml:space="preserve"> D</w:t>
      </w:r>
      <w:r>
        <w:t>G</w:t>
      </w:r>
      <w:r w:rsidRPr="00037599">
        <w:t xml:space="preserve">, &amp; Chow LS. </w:t>
      </w:r>
      <w:r>
        <w:t>(</w:t>
      </w:r>
      <w:proofErr w:type="gramStart"/>
      <w:r>
        <w:t>in</w:t>
      </w:r>
      <w:proofErr w:type="gramEnd"/>
      <w:r>
        <w:t xml:space="preserve"> Review) </w:t>
      </w:r>
      <w:r w:rsidRPr="00037599">
        <w:t xml:space="preserve">Predicting energy intake with an accelerometer-based intake-balance method: Implications for time-restricted eating interventions. </w:t>
      </w:r>
      <w:r>
        <w:rPr>
          <w:i/>
          <w:iCs/>
        </w:rPr>
        <w:t>British Journal of Nutrition</w:t>
      </w:r>
      <w:r w:rsidRPr="00037599">
        <w:t>.</w:t>
      </w:r>
    </w:p>
    <w:p w14:paraId="01EBAFCB" w14:textId="73FE8ABC" w:rsidR="00D01BE9" w:rsidRPr="00037599" w:rsidRDefault="00D01BE9" w:rsidP="00D01BE9">
      <w:pPr>
        <w:pStyle w:val="ListParagraph"/>
        <w:numPr>
          <w:ilvl w:val="0"/>
          <w:numId w:val="3"/>
        </w:numPr>
      </w:pPr>
      <w:r w:rsidRPr="00037599">
        <w:t xml:space="preserve">Ortega A, </w:t>
      </w:r>
      <w:proofErr w:type="spellStart"/>
      <w:r w:rsidRPr="00037599">
        <w:t>Forseth</w:t>
      </w:r>
      <w:proofErr w:type="spellEnd"/>
      <w:r w:rsidRPr="00037599">
        <w:t xml:space="preserve"> B, Steel C, </w:t>
      </w:r>
      <w:r w:rsidRPr="00037599">
        <w:rPr>
          <w:b/>
          <w:bCs/>
        </w:rPr>
        <w:t>Hibbing PR</w:t>
      </w:r>
      <w:r w:rsidRPr="00037599">
        <w:t xml:space="preserve">, &amp; Carlson JA. </w:t>
      </w:r>
      <w:r w:rsidR="006B3762">
        <w:t>(</w:t>
      </w:r>
      <w:proofErr w:type="gramStart"/>
      <w:r w:rsidR="006B3762">
        <w:t>in</w:t>
      </w:r>
      <w:proofErr w:type="gramEnd"/>
      <w:r w:rsidR="006B3762">
        <w:t xml:space="preserve"> Review) </w:t>
      </w:r>
      <w:r w:rsidRPr="00D01BE9">
        <w:t xml:space="preserve">Convergent </w:t>
      </w:r>
      <w:r>
        <w:t>v</w:t>
      </w:r>
      <w:r w:rsidRPr="00D01BE9">
        <w:t xml:space="preserve">alidity between </w:t>
      </w:r>
      <w:proofErr w:type="spellStart"/>
      <w:r w:rsidRPr="00D01BE9">
        <w:t>activPAL</w:t>
      </w:r>
      <w:proofErr w:type="spellEnd"/>
      <w:r w:rsidRPr="00D01BE9">
        <w:t xml:space="preserve"> and </w:t>
      </w:r>
      <w:proofErr w:type="spellStart"/>
      <w:r w:rsidRPr="00D01BE9">
        <w:t>ActiGraph</w:t>
      </w:r>
      <w:proofErr w:type="spellEnd"/>
      <w:r w:rsidRPr="00D01BE9">
        <w:t xml:space="preserve"> for </w:t>
      </w:r>
      <w:r>
        <w:t>m</w:t>
      </w:r>
      <w:r w:rsidRPr="00D01BE9">
        <w:t xml:space="preserve">easuring </w:t>
      </w:r>
      <w:r>
        <w:t>m</w:t>
      </w:r>
      <w:r w:rsidRPr="00D01BE9">
        <w:t>oderate-to-</w:t>
      </w:r>
      <w:r>
        <w:t>v</w:t>
      </w:r>
      <w:r w:rsidRPr="00D01BE9">
        <w:t xml:space="preserve">igorous </w:t>
      </w:r>
      <w:r>
        <w:t>p</w:t>
      </w:r>
      <w:r w:rsidRPr="00D01BE9">
        <w:t xml:space="preserve">hysical </w:t>
      </w:r>
      <w:r>
        <w:t>a</w:t>
      </w:r>
      <w:r w:rsidRPr="00D01BE9">
        <w:t xml:space="preserve">ctivity in </w:t>
      </w:r>
      <w:r>
        <w:t>y</w:t>
      </w:r>
      <w:r w:rsidRPr="00D01BE9">
        <w:t xml:space="preserve">outh and </w:t>
      </w:r>
      <w:r>
        <w:t>a</w:t>
      </w:r>
      <w:r w:rsidRPr="00D01BE9">
        <w:t>dults</w:t>
      </w:r>
      <w:r w:rsidRPr="00037599">
        <w:t xml:space="preserve">. </w:t>
      </w:r>
      <w:r w:rsidR="006B3762">
        <w:rPr>
          <w:i/>
          <w:iCs/>
        </w:rPr>
        <w:t xml:space="preserve">Journal for the Measurement of Physical </w:t>
      </w:r>
      <w:proofErr w:type="spellStart"/>
      <w:r w:rsidR="006B3762">
        <w:rPr>
          <w:i/>
          <w:iCs/>
        </w:rPr>
        <w:t>Behaviour</w:t>
      </w:r>
      <w:proofErr w:type="spellEnd"/>
      <w:r w:rsidRPr="00037599">
        <w:rPr>
          <w:i/>
          <w:iCs/>
        </w:rPr>
        <w:t>.</w:t>
      </w:r>
    </w:p>
    <w:p w14:paraId="743B95EB" w14:textId="679AEB0C" w:rsidR="001E19A6" w:rsidRPr="00037599" w:rsidRDefault="001E19A6" w:rsidP="009E1EC3">
      <w:pPr>
        <w:pStyle w:val="Heading2"/>
      </w:pPr>
      <w:r w:rsidRPr="00037599">
        <w:t>Non-Peer-Reviewed Publications</w:t>
      </w:r>
    </w:p>
    <w:p w14:paraId="7D7D5F15" w14:textId="158032B3" w:rsidR="001E19A6" w:rsidRPr="00037599" w:rsidRDefault="001E19A6" w:rsidP="005207C8">
      <w:pPr>
        <w:pStyle w:val="ListParagraph"/>
        <w:numPr>
          <w:ilvl w:val="0"/>
          <w:numId w:val="4"/>
        </w:numPr>
      </w:pPr>
      <w:r w:rsidRPr="00037599">
        <w:t xml:space="preserve">Welk GJ, Saint-Maurice PF, Kim Y, Ellingson E, </w:t>
      </w:r>
      <w:r w:rsidRPr="00037599">
        <w:rPr>
          <w:b/>
        </w:rPr>
        <w:t>Hibbing P</w:t>
      </w:r>
      <w:r w:rsidRPr="00037599">
        <w:t xml:space="preserve">, Wolff-Hughes D, </w:t>
      </w:r>
      <w:r w:rsidR="00FA6783" w:rsidRPr="00037599">
        <w:t xml:space="preserve">&amp; </w:t>
      </w:r>
      <w:proofErr w:type="spellStart"/>
      <w:r w:rsidRPr="00037599">
        <w:t>Perna</w:t>
      </w:r>
      <w:proofErr w:type="spellEnd"/>
      <w:r w:rsidRPr="00037599">
        <w:t xml:space="preserve"> </w:t>
      </w:r>
      <w:r w:rsidR="00061458" w:rsidRPr="00037599">
        <w:t>F</w:t>
      </w:r>
      <w:r w:rsidRPr="00037599">
        <w:t>M. (</w:t>
      </w:r>
      <w:r w:rsidR="00993355" w:rsidRPr="00037599">
        <w:t>2017</w:t>
      </w:r>
      <w:r w:rsidRPr="00037599">
        <w:t xml:space="preserve">) Understanding and interpreting error in physical activity data: Insights from the FLASHE study. </w:t>
      </w:r>
      <w:r w:rsidRPr="00037599">
        <w:rPr>
          <w:i/>
        </w:rPr>
        <w:t>American Journal of Preventative Medicine</w:t>
      </w:r>
      <w:r w:rsidRPr="00037599">
        <w:t>.</w:t>
      </w:r>
      <w:r w:rsidR="009E163F" w:rsidRPr="00037599">
        <w:t xml:space="preserve"> 52(6), 836-838.</w:t>
      </w:r>
      <w:r w:rsidR="005A3111" w:rsidRPr="00037599">
        <w:t xml:space="preserve"> </w:t>
      </w:r>
    </w:p>
    <w:p w14:paraId="4A9F72C4" w14:textId="1D06ACC9" w:rsidR="00FA6783" w:rsidRPr="00037599" w:rsidRDefault="00FA6783" w:rsidP="005207C8">
      <w:pPr>
        <w:pStyle w:val="ListParagraph"/>
        <w:numPr>
          <w:ilvl w:val="0"/>
          <w:numId w:val="4"/>
        </w:numPr>
      </w:pPr>
      <w:r w:rsidRPr="00037599">
        <w:rPr>
          <w:b/>
        </w:rPr>
        <w:t>Hibbing P</w:t>
      </w:r>
      <w:r w:rsidRPr="00037599">
        <w:t xml:space="preserve">, </w:t>
      </w:r>
      <w:proofErr w:type="spellStart"/>
      <w:r w:rsidRPr="00037599">
        <w:t>LaMunion</w:t>
      </w:r>
      <w:proofErr w:type="spellEnd"/>
      <w:r w:rsidRPr="00037599">
        <w:t xml:space="preserve"> S, &amp; Toth L. </w:t>
      </w:r>
      <w:r w:rsidR="00150A12" w:rsidRPr="00037599">
        <w:t xml:space="preserve">(2017) </w:t>
      </w:r>
      <w:r w:rsidR="00DF6657" w:rsidRPr="00037599">
        <w:t xml:space="preserve">Fitness </w:t>
      </w:r>
      <w:r w:rsidR="00565E94" w:rsidRPr="00037599">
        <w:t>t</w:t>
      </w:r>
      <w:r w:rsidR="00DF6657" w:rsidRPr="00037599">
        <w:t xml:space="preserve">rackers </w:t>
      </w:r>
      <w:r w:rsidR="00565E94" w:rsidRPr="00037599">
        <w:t>c</w:t>
      </w:r>
      <w:r w:rsidR="00DF6657" w:rsidRPr="00037599">
        <w:t xml:space="preserve">an </w:t>
      </w:r>
      <w:r w:rsidR="00565E94" w:rsidRPr="00037599">
        <w:t>b</w:t>
      </w:r>
      <w:r w:rsidR="00DF6657" w:rsidRPr="00037599">
        <w:t xml:space="preserve">e </w:t>
      </w:r>
      <w:r w:rsidR="00565E94" w:rsidRPr="00037599">
        <w:t>f</w:t>
      </w:r>
      <w:r w:rsidR="00DF6657" w:rsidRPr="00037599">
        <w:t xml:space="preserve">ashionable and </w:t>
      </w:r>
      <w:r w:rsidR="00565E94" w:rsidRPr="00037599">
        <w:t>f</w:t>
      </w:r>
      <w:r w:rsidR="00DF6657" w:rsidRPr="00037599">
        <w:t>unctional</w:t>
      </w:r>
      <w:r w:rsidRPr="00037599">
        <w:t xml:space="preserve">. </w:t>
      </w:r>
      <w:r w:rsidRPr="00037599">
        <w:rPr>
          <w:i/>
        </w:rPr>
        <w:t>ACSM Fit Society Page</w:t>
      </w:r>
      <w:r w:rsidRPr="00037599">
        <w:t xml:space="preserve">. </w:t>
      </w:r>
      <w:r w:rsidR="00150A12" w:rsidRPr="00037599">
        <w:t>19(3):3-4.</w:t>
      </w:r>
    </w:p>
    <w:p w14:paraId="047606D7" w14:textId="62210682" w:rsidR="00ED2EF4" w:rsidRPr="00037599" w:rsidRDefault="006144F4" w:rsidP="009E1EC3">
      <w:pPr>
        <w:pStyle w:val="Heading2"/>
      </w:pPr>
      <w:r w:rsidRPr="00037599">
        <w:t>Manuscripts in Preparation</w:t>
      </w:r>
    </w:p>
    <w:p w14:paraId="544F2366" w14:textId="77777777" w:rsidR="00166B5C" w:rsidRDefault="00166B5C" w:rsidP="00166B5C">
      <w:pPr>
        <w:pStyle w:val="ListParagraph"/>
        <w:numPr>
          <w:ilvl w:val="0"/>
          <w:numId w:val="8"/>
        </w:numPr>
      </w:pPr>
      <w:r w:rsidRPr="00037599">
        <w:t xml:space="preserve">Bai Y, Saint-Maurice PF, McLoughlin GM, </w:t>
      </w:r>
      <w:r w:rsidRPr="00037599">
        <w:rPr>
          <w:b/>
          <w:bCs/>
        </w:rPr>
        <w:t>Hibbing PR</w:t>
      </w:r>
      <w:r w:rsidRPr="00037599">
        <w:t xml:space="preserve">, &amp; Welk GJ. </w:t>
      </w:r>
      <w:r>
        <w:t>(</w:t>
      </w:r>
      <w:proofErr w:type="gramStart"/>
      <w:r>
        <w:t>in</w:t>
      </w:r>
      <w:proofErr w:type="gramEnd"/>
      <w:r>
        <w:t xml:space="preserve"> Review) </w:t>
      </w:r>
      <w:r w:rsidRPr="00037599">
        <w:t xml:space="preserve">The measurement reliability and equivalence of print </w:t>
      </w:r>
      <w:r>
        <w:t>versus</w:t>
      </w:r>
      <w:r w:rsidRPr="00037599">
        <w:t xml:space="preserve"> online versions of the Youth Activity Profile. </w:t>
      </w:r>
      <w:r w:rsidRPr="00037599">
        <w:rPr>
          <w:i/>
          <w:iCs/>
        </w:rPr>
        <w:t>Measurement in Physical Education and Exercise Science</w:t>
      </w:r>
      <w:r w:rsidRPr="00037599">
        <w:t>.</w:t>
      </w:r>
    </w:p>
    <w:p w14:paraId="275DAD66" w14:textId="7225B00D" w:rsidR="007B26AB" w:rsidRPr="00037599" w:rsidRDefault="0053111E" w:rsidP="005207C8">
      <w:pPr>
        <w:pStyle w:val="ListParagraph"/>
        <w:numPr>
          <w:ilvl w:val="0"/>
          <w:numId w:val="8"/>
        </w:numPr>
      </w:pPr>
      <w:r w:rsidRPr="00037599">
        <w:t>Posson PM</w:t>
      </w:r>
      <w:r w:rsidR="00A23EC3" w:rsidRPr="00037599">
        <w:t xml:space="preserve">, </w:t>
      </w:r>
      <w:r w:rsidR="00A23EC3" w:rsidRPr="00037599">
        <w:rPr>
          <w:b/>
          <w:bCs/>
        </w:rPr>
        <w:t>Hibbing PR</w:t>
      </w:r>
      <w:r w:rsidR="00BC167D" w:rsidRPr="00037599">
        <w:t xml:space="preserve">, </w:t>
      </w:r>
      <w:proofErr w:type="spellStart"/>
      <w:r w:rsidR="006A5181" w:rsidRPr="00037599">
        <w:t>Carbuhn</w:t>
      </w:r>
      <w:proofErr w:type="spellEnd"/>
      <w:r w:rsidR="006A5181" w:rsidRPr="00037599">
        <w:t xml:space="preserve"> A, White D, </w:t>
      </w:r>
      <w:proofErr w:type="spellStart"/>
      <w:r w:rsidR="006A5181" w:rsidRPr="00037599">
        <w:t>Shakhnovich</w:t>
      </w:r>
      <w:proofErr w:type="spellEnd"/>
      <w:r w:rsidR="006A5181" w:rsidRPr="00037599">
        <w:t xml:space="preserve"> V, </w:t>
      </w:r>
      <w:r w:rsidR="00903CB3" w:rsidRPr="00037599">
        <w:t xml:space="preserve">&amp; </w:t>
      </w:r>
      <w:r w:rsidR="006A5181" w:rsidRPr="00037599">
        <w:t>Sullivan D</w:t>
      </w:r>
      <w:r w:rsidR="00634A87" w:rsidRPr="00037599">
        <w:t>, Shook RP</w:t>
      </w:r>
      <w:r w:rsidR="006A5181" w:rsidRPr="00037599">
        <w:t xml:space="preserve">. </w:t>
      </w:r>
      <w:r w:rsidR="00564F71" w:rsidRPr="00037599">
        <w:t>Resting energy requirements in overweight and obese adolescents: Do prediction equations accurately estimate needs?</w:t>
      </w:r>
      <w:r w:rsidR="00776979" w:rsidRPr="00037599">
        <w:t xml:space="preserve"> Target journal: </w:t>
      </w:r>
      <w:r w:rsidR="007C376C" w:rsidRPr="00037599">
        <w:rPr>
          <w:i/>
          <w:iCs/>
        </w:rPr>
        <w:t>American Journal of Clinical Nutrition</w:t>
      </w:r>
      <w:r w:rsidR="00776979" w:rsidRPr="00037599">
        <w:t>.</w:t>
      </w:r>
    </w:p>
    <w:p w14:paraId="31694FCE" w14:textId="4DEA95E8" w:rsidR="00C6035B" w:rsidRPr="00037599" w:rsidRDefault="00C6035B" w:rsidP="00B94270">
      <w:pPr>
        <w:pStyle w:val="ListParagraph"/>
        <w:numPr>
          <w:ilvl w:val="0"/>
          <w:numId w:val="8"/>
        </w:numPr>
      </w:pPr>
      <w:r w:rsidRPr="00037599">
        <w:t xml:space="preserve">Carlson JA, </w:t>
      </w:r>
      <w:r w:rsidRPr="00037599">
        <w:rPr>
          <w:b/>
          <w:bCs/>
        </w:rPr>
        <w:t>Hibbing PR</w:t>
      </w:r>
      <w:r w:rsidRPr="00037599">
        <w:t xml:space="preserve">, </w:t>
      </w:r>
      <w:proofErr w:type="spellStart"/>
      <w:r w:rsidRPr="00037599">
        <w:t>Forseth</w:t>
      </w:r>
      <w:proofErr w:type="spellEnd"/>
      <w:r w:rsidRPr="00037599">
        <w:t xml:space="preserve"> B, Duran A, Diaz K, </w:t>
      </w:r>
      <w:proofErr w:type="spellStart"/>
      <w:r w:rsidRPr="00037599">
        <w:t>Bejarano</w:t>
      </w:r>
      <w:proofErr w:type="spellEnd"/>
      <w:r w:rsidRPr="00037599">
        <w:t xml:space="preserve"> CM, Castaneda SF, Garcia ML, </w:t>
      </w:r>
      <w:proofErr w:type="spellStart"/>
      <w:r w:rsidRPr="00037599">
        <w:t>Sotres</w:t>
      </w:r>
      <w:proofErr w:type="spellEnd"/>
      <w:r w:rsidRPr="00037599">
        <w:t xml:space="preserve">-Alvarez D, </w:t>
      </w:r>
      <w:proofErr w:type="spellStart"/>
      <w:r w:rsidRPr="00037599">
        <w:t>Perreira</w:t>
      </w:r>
      <w:proofErr w:type="spellEnd"/>
      <w:r w:rsidRPr="00037599">
        <w:t xml:space="preserve"> KM, </w:t>
      </w:r>
      <w:proofErr w:type="spellStart"/>
      <w:r w:rsidRPr="00037599">
        <w:t>Daviglus</w:t>
      </w:r>
      <w:proofErr w:type="spellEnd"/>
      <w:r w:rsidRPr="00037599">
        <w:t xml:space="preserve"> M, Van Horn L, Gellman MD, </w:t>
      </w:r>
      <w:proofErr w:type="spellStart"/>
      <w:r w:rsidRPr="00037599">
        <w:t>Isasi</w:t>
      </w:r>
      <w:proofErr w:type="spellEnd"/>
      <w:r w:rsidRPr="00037599">
        <w:t xml:space="preserve"> CR, Cai J, Delamater AM, Thyfault J, Staggs V, &amp; Gallo LC. Sedentary </w:t>
      </w:r>
      <w:r w:rsidR="0035344E">
        <w:t xml:space="preserve">bout </w:t>
      </w:r>
      <w:r w:rsidRPr="00037599">
        <w:t>patterns and metabolic health in the Hispanic Community Health Study/SOL (HCHS/SOL)</w:t>
      </w:r>
      <w:r w:rsidR="0035344E" w:rsidRPr="0035344E">
        <w:t xml:space="preserve"> </w:t>
      </w:r>
      <w:r w:rsidR="0035344E" w:rsidRPr="00037599">
        <w:t>Youth</w:t>
      </w:r>
      <w:r w:rsidRPr="00037599">
        <w:t>. Target journal: TBD.</w:t>
      </w:r>
    </w:p>
    <w:p w14:paraId="66F220D0" w14:textId="76C4A553" w:rsidR="009764DB" w:rsidRDefault="009764DB" w:rsidP="000F4174">
      <w:pPr>
        <w:pStyle w:val="ListParagraph"/>
        <w:numPr>
          <w:ilvl w:val="0"/>
          <w:numId w:val="8"/>
        </w:numPr>
      </w:pPr>
      <w:r>
        <w:rPr>
          <w:b/>
          <w:bCs/>
        </w:rPr>
        <w:t>Hibbing PR</w:t>
      </w:r>
      <w:r>
        <w:t xml:space="preserve">, </w:t>
      </w:r>
      <w:proofErr w:type="spellStart"/>
      <w:r>
        <w:t>LaMunion</w:t>
      </w:r>
      <w:proofErr w:type="spellEnd"/>
      <w:r>
        <w:t xml:space="preserve"> SR, Bassett DR, Coe DP, </w:t>
      </w:r>
      <w:proofErr w:type="spellStart"/>
      <w:r>
        <w:t>Hilafu</w:t>
      </w:r>
      <w:proofErr w:type="spellEnd"/>
      <w:r>
        <w:t xml:space="preserve"> H, </w:t>
      </w:r>
      <w:proofErr w:type="spellStart"/>
      <w:r>
        <w:t>Walkowski</w:t>
      </w:r>
      <w:proofErr w:type="spellEnd"/>
      <w:r>
        <w:t xml:space="preserve"> B, &amp; Crouter SE. Do sensor fusion and change point detection improve device-based predictions of physical activity intensity in youth? Target journal: </w:t>
      </w:r>
      <w:r w:rsidRPr="009764DB">
        <w:rPr>
          <w:i/>
          <w:iCs/>
        </w:rPr>
        <w:t>Medicine and Science in Sports and Exercise</w:t>
      </w:r>
      <w:r>
        <w:t>.</w:t>
      </w:r>
    </w:p>
    <w:p w14:paraId="710748C7" w14:textId="66FC1D45" w:rsidR="00CF1EEB" w:rsidRDefault="00CF1EEB" w:rsidP="000F4174">
      <w:pPr>
        <w:pStyle w:val="ListParagraph"/>
        <w:numPr>
          <w:ilvl w:val="0"/>
          <w:numId w:val="8"/>
        </w:numPr>
      </w:pPr>
      <w:r>
        <w:rPr>
          <w:b/>
          <w:bCs/>
        </w:rPr>
        <w:lastRenderedPageBreak/>
        <w:t>Hibbing PR</w:t>
      </w:r>
      <w:r>
        <w:t>, Carlson JA, Simon SL, Melanson EL, &amp; Creasy SA</w:t>
      </w:r>
      <w:r w:rsidR="00D40DED">
        <w:t xml:space="preserve">. Convergent validity of time in bed estimates from </w:t>
      </w:r>
      <w:proofErr w:type="spellStart"/>
      <w:r w:rsidR="00D40DED">
        <w:t>activPAL</w:t>
      </w:r>
      <w:proofErr w:type="spellEnd"/>
      <w:r w:rsidR="00D40DED">
        <w:t xml:space="preserve"> and </w:t>
      </w:r>
      <w:proofErr w:type="spellStart"/>
      <w:r w:rsidR="00D40DED">
        <w:t>Actiwatch</w:t>
      </w:r>
      <w:proofErr w:type="spellEnd"/>
      <w:r w:rsidR="00D40DED">
        <w:t xml:space="preserve"> in free-living youth and adults. Target journal: TBD.</w:t>
      </w:r>
    </w:p>
    <w:p w14:paraId="70FBBC00" w14:textId="66CC73E8" w:rsidR="00DA3313" w:rsidRDefault="00DA3313" w:rsidP="000F4174">
      <w:pPr>
        <w:pStyle w:val="ListParagraph"/>
        <w:numPr>
          <w:ilvl w:val="0"/>
          <w:numId w:val="8"/>
        </w:numPr>
      </w:pPr>
      <w:r w:rsidRPr="00DA3313">
        <w:rPr>
          <w:b/>
          <w:bCs/>
        </w:rPr>
        <w:t>Hibbing PR</w:t>
      </w:r>
      <w:r>
        <w:t xml:space="preserve">, Welk GJ, </w:t>
      </w:r>
      <w:proofErr w:type="spellStart"/>
      <w:r>
        <w:t>Ries</w:t>
      </w:r>
      <w:proofErr w:type="spellEnd"/>
      <w:r>
        <w:t xml:space="preserve"> D, Yeh HW, &amp; Shook RP. </w:t>
      </w:r>
      <w:r w:rsidRPr="00DA3313">
        <w:t xml:space="preserve">Assessing energy intake via the intake-balance technique with a wrist-worn </w:t>
      </w:r>
      <w:proofErr w:type="spellStart"/>
      <w:r w:rsidRPr="00DA3313">
        <w:t>ActiGraph</w:t>
      </w:r>
      <w:proofErr w:type="spellEnd"/>
      <w:r w:rsidRPr="00DA3313">
        <w:t xml:space="preserve"> GT9X: A doubly labeled water study</w:t>
      </w:r>
      <w:r>
        <w:t xml:space="preserve">. Target journal: </w:t>
      </w:r>
      <w:r>
        <w:rPr>
          <w:i/>
          <w:iCs/>
        </w:rPr>
        <w:t>American Journal of Clinical Nutrition</w:t>
      </w:r>
      <w:r w:rsidRPr="00DA3313">
        <w:t>.</w:t>
      </w:r>
    </w:p>
    <w:p w14:paraId="692AE44E" w14:textId="75ECD74B" w:rsidR="009E1EC3" w:rsidRPr="00037599" w:rsidRDefault="009E1EC3" w:rsidP="009E1EC3">
      <w:pPr>
        <w:pStyle w:val="Heading2"/>
      </w:pPr>
      <w:r w:rsidRPr="00037599">
        <w:t>Book Chapters in Preparation</w:t>
      </w:r>
    </w:p>
    <w:p w14:paraId="1A0C542E" w14:textId="51FF32C2" w:rsidR="009E1EC3" w:rsidRPr="00037599" w:rsidRDefault="009E1EC3" w:rsidP="009E1EC3">
      <w:pPr>
        <w:pStyle w:val="ListParagraph"/>
        <w:numPr>
          <w:ilvl w:val="0"/>
          <w:numId w:val="29"/>
        </w:numPr>
      </w:pPr>
      <w:r w:rsidRPr="00037599">
        <w:t xml:space="preserve">Crouter SE, </w:t>
      </w:r>
      <w:r w:rsidRPr="00037599">
        <w:rPr>
          <w:b/>
          <w:bCs/>
        </w:rPr>
        <w:t>Hibbing PR</w:t>
      </w:r>
      <w:r w:rsidRPr="00037599">
        <w:t xml:space="preserve">, &amp; </w:t>
      </w:r>
      <w:proofErr w:type="spellStart"/>
      <w:r w:rsidRPr="00037599">
        <w:t>LaMunion</w:t>
      </w:r>
      <w:proofErr w:type="spellEnd"/>
      <w:r w:rsidRPr="00037599">
        <w:t xml:space="preserve"> SR. Physical activity assessment. In: </w:t>
      </w:r>
      <w:r w:rsidRPr="00037599">
        <w:rPr>
          <w:i/>
          <w:iCs/>
        </w:rPr>
        <w:t>Health Professionals Guide to Weight Management for Adults</w:t>
      </w:r>
      <w:r w:rsidRPr="00037599">
        <w:t>. Academy of Nutrition and Dietetics.</w:t>
      </w:r>
    </w:p>
    <w:p w14:paraId="3CF2C279" w14:textId="564DB916" w:rsidR="00ED2EF4" w:rsidRPr="00037599" w:rsidRDefault="00AC0A4F" w:rsidP="009E1EC3">
      <w:pPr>
        <w:pStyle w:val="Heading2"/>
      </w:pPr>
      <w:r w:rsidRPr="00037599">
        <w:t>National/International Abstracts and/or Presentations</w:t>
      </w:r>
    </w:p>
    <w:p w14:paraId="4FDBBC52" w14:textId="3E278711" w:rsidR="00AC0A4F" w:rsidRPr="00037599" w:rsidRDefault="001E19A6" w:rsidP="005207C8">
      <w:pPr>
        <w:pStyle w:val="ListParagraph"/>
        <w:numPr>
          <w:ilvl w:val="0"/>
          <w:numId w:val="2"/>
        </w:numPr>
      </w:pPr>
      <w:proofErr w:type="spellStart"/>
      <w:r w:rsidRPr="00037599">
        <w:rPr>
          <w:color w:val="222222"/>
          <w:shd w:val="clear" w:color="auto" w:fill="FFFFFF"/>
        </w:rPr>
        <w:t>Stegem</w:t>
      </w:r>
      <w:r w:rsidRPr="00037599">
        <w:t>öller</w:t>
      </w:r>
      <w:proofErr w:type="spellEnd"/>
      <w:r w:rsidRPr="00037599">
        <w:t xml:space="preserve"> EL, </w:t>
      </w:r>
      <w:r w:rsidRPr="00037599">
        <w:rPr>
          <w:b/>
        </w:rPr>
        <w:t>Hibbing P</w:t>
      </w:r>
      <w:r w:rsidRPr="00037599">
        <w:t xml:space="preserve">, Brinkman A, </w:t>
      </w:r>
      <w:proofErr w:type="spellStart"/>
      <w:r w:rsidRPr="00037599">
        <w:t>Tatz</w:t>
      </w:r>
      <w:proofErr w:type="spellEnd"/>
      <w:r w:rsidRPr="00037599">
        <w:t xml:space="preserve"> J, </w:t>
      </w:r>
      <w:proofErr w:type="spellStart"/>
      <w:r w:rsidRPr="00037599">
        <w:t>Kinedinst</w:t>
      </w:r>
      <w:proofErr w:type="spellEnd"/>
      <w:r w:rsidRPr="00037599">
        <w:t xml:space="preserve"> B, &amp; Frick P</w:t>
      </w:r>
      <w:r w:rsidR="003024C5" w:rsidRPr="00037599">
        <w:t>.</w:t>
      </w:r>
      <w:r w:rsidRPr="00037599">
        <w:t xml:space="preserve"> (2015) The influence of activating versus relaxing music on repetitive finger movement and associated motor cortical activity. Poster presented at the Society for Neuroscience 45</w:t>
      </w:r>
      <w:r w:rsidRPr="00037599">
        <w:rPr>
          <w:vertAlign w:val="superscript"/>
        </w:rPr>
        <w:t>th</w:t>
      </w:r>
      <w:r w:rsidRPr="00037599">
        <w:t xml:space="preserve"> annual meeting, Chicago, IL.</w:t>
      </w:r>
    </w:p>
    <w:p w14:paraId="71F355DC" w14:textId="0D7573CA" w:rsidR="001E19A6" w:rsidRPr="00037599" w:rsidRDefault="001E19A6" w:rsidP="005207C8">
      <w:pPr>
        <w:pStyle w:val="ListParagraph"/>
        <w:numPr>
          <w:ilvl w:val="0"/>
          <w:numId w:val="2"/>
        </w:numPr>
      </w:pPr>
      <w:proofErr w:type="spellStart"/>
      <w:r w:rsidRPr="00037599">
        <w:rPr>
          <w:color w:val="222222"/>
          <w:shd w:val="clear" w:color="auto" w:fill="FFFFFF"/>
        </w:rPr>
        <w:t>Stegem</w:t>
      </w:r>
      <w:r w:rsidRPr="00037599">
        <w:t>öller</w:t>
      </w:r>
      <w:proofErr w:type="spellEnd"/>
      <w:r w:rsidRPr="00037599">
        <w:t xml:space="preserve"> EL</w:t>
      </w:r>
      <w:r w:rsidRPr="00037599">
        <w:rPr>
          <w:color w:val="222222"/>
          <w:shd w:val="clear" w:color="auto" w:fill="FFFFFF"/>
        </w:rPr>
        <w:t xml:space="preserve">, </w:t>
      </w:r>
      <w:r w:rsidRPr="00037599">
        <w:rPr>
          <w:b/>
          <w:color w:val="222222"/>
          <w:shd w:val="clear" w:color="auto" w:fill="FFFFFF"/>
        </w:rPr>
        <w:t>Hibbing P</w:t>
      </w:r>
      <w:r w:rsidRPr="00037599">
        <w:rPr>
          <w:color w:val="222222"/>
          <w:shd w:val="clear" w:color="auto" w:fill="FFFFFF"/>
        </w:rPr>
        <w:t xml:space="preserve">, &amp; </w:t>
      </w:r>
      <w:proofErr w:type="spellStart"/>
      <w:r w:rsidRPr="00037599">
        <w:rPr>
          <w:color w:val="222222"/>
          <w:shd w:val="clear" w:color="auto" w:fill="FFFFFF"/>
        </w:rPr>
        <w:t>Radig</w:t>
      </w:r>
      <w:proofErr w:type="spellEnd"/>
      <w:r w:rsidRPr="00037599">
        <w:rPr>
          <w:color w:val="222222"/>
          <w:shd w:val="clear" w:color="auto" w:fill="FFFFFF"/>
        </w:rPr>
        <w:t xml:space="preserve"> H</w:t>
      </w:r>
      <w:r w:rsidR="003024C5" w:rsidRPr="00037599">
        <w:rPr>
          <w:color w:val="222222"/>
          <w:shd w:val="clear" w:color="auto" w:fill="FFFFFF"/>
        </w:rPr>
        <w:t>. (</w:t>
      </w:r>
      <w:r w:rsidRPr="00037599">
        <w:t>2015</w:t>
      </w:r>
      <w:r w:rsidR="003024C5" w:rsidRPr="00037599">
        <w:t>)</w:t>
      </w:r>
      <w:r w:rsidRPr="00037599">
        <w:t xml:space="preserve"> Effects of singing on speech and swallow in patients with Parkinson’s disease. </w:t>
      </w:r>
      <w:r w:rsidR="009912F2" w:rsidRPr="00037599">
        <w:t xml:space="preserve">Poster presented at the </w:t>
      </w:r>
      <w:r w:rsidRPr="00037599">
        <w:t>Movement Disorders Society 19</w:t>
      </w:r>
      <w:r w:rsidRPr="00037599">
        <w:rPr>
          <w:vertAlign w:val="superscript"/>
        </w:rPr>
        <w:t>th</w:t>
      </w:r>
      <w:r w:rsidRPr="00037599">
        <w:t xml:space="preserve"> annual meeting, San Diego, CA.</w:t>
      </w:r>
    </w:p>
    <w:p w14:paraId="5F9ABE4A" w14:textId="6DE7D356" w:rsidR="00AC0A4F" w:rsidRPr="00037599" w:rsidRDefault="005A3111" w:rsidP="005207C8">
      <w:pPr>
        <w:pStyle w:val="ListParagraph"/>
        <w:numPr>
          <w:ilvl w:val="0"/>
          <w:numId w:val="2"/>
        </w:numPr>
      </w:pPr>
      <w:r w:rsidRPr="00037599">
        <w:rPr>
          <w:b/>
          <w:color w:val="222222"/>
        </w:rPr>
        <w:t>Hibbing PR</w:t>
      </w:r>
      <w:r w:rsidRPr="00037599">
        <w:rPr>
          <w:color w:val="222222"/>
        </w:rPr>
        <w:t>, Kim Y, Saint-Maurice PF, &amp; Welk GJ</w:t>
      </w:r>
      <w:r w:rsidR="003024C5" w:rsidRPr="00037599">
        <w:rPr>
          <w:color w:val="222222"/>
        </w:rPr>
        <w:t>. (</w:t>
      </w:r>
      <w:r w:rsidRPr="00037599">
        <w:rPr>
          <w:color w:val="222222"/>
        </w:rPr>
        <w:t>2015</w:t>
      </w:r>
      <w:r w:rsidR="003024C5" w:rsidRPr="00037599">
        <w:rPr>
          <w:color w:val="222222"/>
        </w:rPr>
        <w:t>)</w:t>
      </w:r>
      <w:r w:rsidRPr="00037599">
        <w:rPr>
          <w:color w:val="222222"/>
        </w:rPr>
        <w:t xml:space="preserve"> Activity </w:t>
      </w:r>
      <w:r w:rsidR="00905B72" w:rsidRPr="00037599">
        <w:rPr>
          <w:color w:val="222222"/>
        </w:rPr>
        <w:t>m</w:t>
      </w:r>
      <w:r w:rsidRPr="00037599">
        <w:rPr>
          <w:color w:val="222222"/>
        </w:rPr>
        <w:t xml:space="preserve">onitor </w:t>
      </w:r>
      <w:r w:rsidR="00905B72" w:rsidRPr="00037599">
        <w:rPr>
          <w:color w:val="222222"/>
        </w:rPr>
        <w:t>a</w:t>
      </w:r>
      <w:r w:rsidRPr="00037599">
        <w:rPr>
          <w:color w:val="222222"/>
        </w:rPr>
        <w:t xml:space="preserve">greement in </w:t>
      </w:r>
      <w:r w:rsidR="00905B72" w:rsidRPr="00037599">
        <w:rPr>
          <w:color w:val="222222"/>
        </w:rPr>
        <w:t>a</w:t>
      </w:r>
      <w:r w:rsidRPr="00037599">
        <w:rPr>
          <w:color w:val="222222"/>
        </w:rPr>
        <w:t xml:space="preserve">ssessing </w:t>
      </w:r>
      <w:r w:rsidR="00905B72" w:rsidRPr="00037599">
        <w:rPr>
          <w:color w:val="222222"/>
        </w:rPr>
        <w:t>c</w:t>
      </w:r>
      <w:r w:rsidRPr="00037599">
        <w:rPr>
          <w:color w:val="222222"/>
        </w:rPr>
        <w:t xml:space="preserve">ompliance with Step and </w:t>
      </w:r>
      <w:r w:rsidR="00905B72" w:rsidRPr="00037599">
        <w:rPr>
          <w:color w:val="222222"/>
        </w:rPr>
        <w:t>p</w:t>
      </w:r>
      <w:r w:rsidRPr="00037599">
        <w:rPr>
          <w:color w:val="222222"/>
        </w:rPr>
        <w:t xml:space="preserve">hysical </w:t>
      </w:r>
      <w:r w:rsidR="00905B72" w:rsidRPr="00037599">
        <w:rPr>
          <w:color w:val="222222"/>
        </w:rPr>
        <w:t>a</w:t>
      </w:r>
      <w:r w:rsidRPr="00037599">
        <w:rPr>
          <w:color w:val="222222"/>
        </w:rPr>
        <w:t xml:space="preserve">ctivity </w:t>
      </w:r>
      <w:r w:rsidR="00905B72" w:rsidRPr="00037599">
        <w:rPr>
          <w:color w:val="222222"/>
        </w:rPr>
        <w:t>g</w:t>
      </w:r>
      <w:r w:rsidRPr="00037599">
        <w:rPr>
          <w:color w:val="222222"/>
        </w:rPr>
        <w:t xml:space="preserve">uidelines in </w:t>
      </w:r>
      <w:r w:rsidR="00905B72" w:rsidRPr="00037599">
        <w:rPr>
          <w:color w:val="222222"/>
        </w:rPr>
        <w:t>y</w:t>
      </w:r>
      <w:r w:rsidRPr="00037599">
        <w:rPr>
          <w:color w:val="222222"/>
        </w:rPr>
        <w:t xml:space="preserve">outh. </w:t>
      </w:r>
      <w:r w:rsidRPr="00037599">
        <w:rPr>
          <w:i/>
          <w:color w:val="222222"/>
        </w:rPr>
        <w:t xml:space="preserve">Medicine </w:t>
      </w:r>
      <w:r w:rsidR="005F1CDC" w:rsidRPr="00037599">
        <w:rPr>
          <w:i/>
          <w:color w:val="222222"/>
        </w:rPr>
        <w:t>and</w:t>
      </w:r>
      <w:r w:rsidRPr="00037599">
        <w:rPr>
          <w:i/>
          <w:color w:val="222222"/>
        </w:rPr>
        <w:t xml:space="preserve"> Science in Sports </w:t>
      </w:r>
      <w:r w:rsidR="00FF7E7C" w:rsidRPr="00037599">
        <w:rPr>
          <w:i/>
          <w:color w:val="222222"/>
        </w:rPr>
        <w:t>and</w:t>
      </w:r>
      <w:r w:rsidRPr="00037599">
        <w:rPr>
          <w:i/>
          <w:color w:val="222222"/>
        </w:rPr>
        <w:t xml:space="preserve"> Exercise</w:t>
      </w:r>
      <w:r w:rsidR="00490E24" w:rsidRPr="00037599">
        <w:rPr>
          <w:color w:val="222222"/>
        </w:rPr>
        <w:t>.</w:t>
      </w:r>
      <w:r w:rsidRPr="00037599">
        <w:rPr>
          <w:color w:val="222222"/>
        </w:rPr>
        <w:t xml:space="preserve"> 47(5</w:t>
      </w:r>
      <w:r w:rsidR="007F6349" w:rsidRPr="00037599">
        <w:rPr>
          <w:color w:val="222222"/>
        </w:rPr>
        <w:t xml:space="preserve"> </w:t>
      </w:r>
      <w:r w:rsidRPr="00037599">
        <w:rPr>
          <w:color w:val="222222"/>
        </w:rPr>
        <w:t>S</w:t>
      </w:r>
      <w:r w:rsidR="007F6349" w:rsidRPr="00037599">
        <w:rPr>
          <w:color w:val="222222"/>
        </w:rPr>
        <w:t>uppl 1</w:t>
      </w:r>
      <w:r w:rsidRPr="00037599">
        <w:rPr>
          <w:color w:val="222222"/>
        </w:rPr>
        <w:t>), 921.</w:t>
      </w:r>
      <w:r w:rsidR="007E073D" w:rsidRPr="00037599">
        <w:rPr>
          <w:color w:val="222222"/>
        </w:rPr>
        <w:t xml:space="preserve"> Poster presented at </w:t>
      </w:r>
      <w:r w:rsidR="009912F2" w:rsidRPr="00037599">
        <w:rPr>
          <w:color w:val="222222"/>
        </w:rPr>
        <w:t xml:space="preserve">the </w:t>
      </w:r>
      <w:r w:rsidR="007E073D" w:rsidRPr="00037599">
        <w:rPr>
          <w:color w:val="222222"/>
        </w:rPr>
        <w:t>American College of Sports Medicine 62</w:t>
      </w:r>
      <w:r w:rsidR="007E073D" w:rsidRPr="00037599">
        <w:rPr>
          <w:color w:val="222222"/>
          <w:vertAlign w:val="superscript"/>
        </w:rPr>
        <w:t>nd</w:t>
      </w:r>
      <w:r w:rsidR="007E073D" w:rsidRPr="00037599">
        <w:rPr>
          <w:color w:val="222222"/>
        </w:rPr>
        <w:t xml:space="preserve"> annual meeting, San Diego, CA.</w:t>
      </w:r>
    </w:p>
    <w:p w14:paraId="648CF0A6" w14:textId="71A38AF7" w:rsidR="001E19A6" w:rsidRPr="00037599" w:rsidRDefault="005A3111" w:rsidP="005207C8">
      <w:pPr>
        <w:pStyle w:val="ListParagraph"/>
        <w:numPr>
          <w:ilvl w:val="0"/>
          <w:numId w:val="2"/>
        </w:numPr>
      </w:pPr>
      <w:r w:rsidRPr="00037599">
        <w:rPr>
          <w:color w:val="222222"/>
        </w:rPr>
        <w:t xml:space="preserve">Saint-Maurice PF, </w:t>
      </w:r>
      <w:r w:rsidRPr="00037599">
        <w:rPr>
          <w:b/>
          <w:color w:val="222222"/>
        </w:rPr>
        <w:t>Hibbing P</w:t>
      </w:r>
      <w:r w:rsidRPr="00037599">
        <w:rPr>
          <w:color w:val="222222"/>
        </w:rPr>
        <w:t>, Bai Y, &amp; Welk GJ</w:t>
      </w:r>
      <w:r w:rsidR="003024C5" w:rsidRPr="00037599">
        <w:rPr>
          <w:color w:val="222222"/>
        </w:rPr>
        <w:t>. (</w:t>
      </w:r>
      <w:r w:rsidRPr="00037599">
        <w:rPr>
          <w:color w:val="222222"/>
        </w:rPr>
        <w:t>2016</w:t>
      </w:r>
      <w:r w:rsidR="003024C5" w:rsidRPr="00037599">
        <w:rPr>
          <w:color w:val="222222"/>
        </w:rPr>
        <w:t>)</w:t>
      </w:r>
      <w:r w:rsidRPr="00037599">
        <w:rPr>
          <w:color w:val="222222"/>
        </w:rPr>
        <w:t xml:space="preserve"> Agreement </w:t>
      </w:r>
      <w:r w:rsidR="00905B72" w:rsidRPr="00037599">
        <w:rPr>
          <w:color w:val="222222"/>
        </w:rPr>
        <w:t>b</w:t>
      </w:r>
      <w:r w:rsidRPr="00037599">
        <w:rPr>
          <w:color w:val="222222"/>
        </w:rPr>
        <w:t xml:space="preserve">etween </w:t>
      </w:r>
      <w:r w:rsidR="00905B72" w:rsidRPr="00037599">
        <w:rPr>
          <w:color w:val="222222"/>
        </w:rPr>
        <w:t>p</w:t>
      </w:r>
      <w:r w:rsidRPr="00037599">
        <w:rPr>
          <w:color w:val="222222"/>
        </w:rPr>
        <w:t xml:space="preserve">rint </w:t>
      </w:r>
      <w:r w:rsidR="00905B72" w:rsidRPr="00037599">
        <w:rPr>
          <w:color w:val="222222"/>
        </w:rPr>
        <w:t>a</w:t>
      </w:r>
      <w:r w:rsidRPr="00037599">
        <w:rPr>
          <w:color w:val="222222"/>
        </w:rPr>
        <w:t xml:space="preserve">nd </w:t>
      </w:r>
      <w:r w:rsidR="00905B72" w:rsidRPr="00037599">
        <w:rPr>
          <w:color w:val="222222"/>
        </w:rPr>
        <w:t>o</w:t>
      </w:r>
      <w:r w:rsidRPr="00037599">
        <w:rPr>
          <w:color w:val="222222"/>
        </w:rPr>
        <w:t xml:space="preserve">nline </w:t>
      </w:r>
      <w:r w:rsidR="00905B72" w:rsidRPr="00037599">
        <w:rPr>
          <w:color w:val="222222"/>
        </w:rPr>
        <w:t>v</w:t>
      </w:r>
      <w:r w:rsidRPr="00037599">
        <w:rPr>
          <w:color w:val="222222"/>
        </w:rPr>
        <w:t xml:space="preserve">ersions </w:t>
      </w:r>
      <w:r w:rsidR="00905B72" w:rsidRPr="00037599">
        <w:rPr>
          <w:color w:val="222222"/>
        </w:rPr>
        <w:t>o</w:t>
      </w:r>
      <w:r w:rsidRPr="00037599">
        <w:rPr>
          <w:color w:val="222222"/>
        </w:rPr>
        <w:t xml:space="preserve">f </w:t>
      </w:r>
      <w:r w:rsidR="00905B72" w:rsidRPr="00037599">
        <w:rPr>
          <w:color w:val="222222"/>
        </w:rPr>
        <w:t>t</w:t>
      </w:r>
      <w:r w:rsidRPr="00037599">
        <w:rPr>
          <w:color w:val="222222"/>
        </w:rPr>
        <w:t xml:space="preserve">he </w:t>
      </w:r>
      <w:r w:rsidR="00905B72" w:rsidRPr="00037599">
        <w:rPr>
          <w:color w:val="222222"/>
        </w:rPr>
        <w:t>Y</w:t>
      </w:r>
      <w:r w:rsidRPr="00037599">
        <w:rPr>
          <w:color w:val="222222"/>
        </w:rPr>
        <w:t xml:space="preserve">outh Activity Profile. </w:t>
      </w:r>
      <w:r w:rsidRPr="00037599">
        <w:rPr>
          <w:i/>
          <w:color w:val="222222"/>
        </w:rPr>
        <w:t>Medicine and Science in Sports and Exercise</w:t>
      </w:r>
      <w:r w:rsidR="00490E24" w:rsidRPr="00037599">
        <w:rPr>
          <w:color w:val="222222"/>
        </w:rPr>
        <w:t>.</w:t>
      </w:r>
      <w:r w:rsidRPr="00037599">
        <w:rPr>
          <w:color w:val="222222"/>
        </w:rPr>
        <w:t xml:space="preserve"> 48(5 Suppl 1), 313.</w:t>
      </w:r>
      <w:r w:rsidR="007E073D" w:rsidRPr="00037599">
        <w:rPr>
          <w:color w:val="222222"/>
        </w:rPr>
        <w:t xml:space="preserve"> Slides presented at </w:t>
      </w:r>
      <w:r w:rsidR="009912F2" w:rsidRPr="00037599">
        <w:rPr>
          <w:color w:val="222222"/>
        </w:rPr>
        <w:t xml:space="preserve">the </w:t>
      </w:r>
      <w:r w:rsidR="007E073D" w:rsidRPr="00037599">
        <w:rPr>
          <w:color w:val="222222"/>
        </w:rPr>
        <w:t>American College of Sports Medicine 63</w:t>
      </w:r>
      <w:r w:rsidR="007E073D" w:rsidRPr="00037599">
        <w:rPr>
          <w:color w:val="222222"/>
          <w:vertAlign w:val="superscript"/>
        </w:rPr>
        <w:t>rd</w:t>
      </w:r>
      <w:r w:rsidR="007E073D" w:rsidRPr="00037599">
        <w:rPr>
          <w:color w:val="222222"/>
        </w:rPr>
        <w:t xml:space="preserve"> annual meeting, Boston, MA.</w:t>
      </w:r>
    </w:p>
    <w:p w14:paraId="2E80EF6F" w14:textId="2A172855" w:rsidR="001E19A6" w:rsidRPr="00037599" w:rsidRDefault="001E19A6" w:rsidP="005207C8">
      <w:pPr>
        <w:pStyle w:val="ListParagraph"/>
        <w:numPr>
          <w:ilvl w:val="0"/>
          <w:numId w:val="2"/>
        </w:numPr>
        <w:spacing w:before="200"/>
        <w:rPr>
          <w:color w:val="222222"/>
          <w:shd w:val="clear" w:color="auto" w:fill="FFFFFF"/>
        </w:rPr>
      </w:pPr>
      <w:r w:rsidRPr="00037599">
        <w:rPr>
          <w:color w:val="222222"/>
        </w:rPr>
        <w:t>Kim Y,</w:t>
      </w:r>
      <w:r w:rsidRPr="00037599">
        <w:rPr>
          <w:rStyle w:val="apple-converted-space"/>
          <w:color w:val="222222"/>
        </w:rPr>
        <w:t> </w:t>
      </w:r>
      <w:r w:rsidRPr="00037599">
        <w:rPr>
          <w:b/>
          <w:bCs/>
          <w:color w:val="222222"/>
        </w:rPr>
        <w:t>Hibbing P</w:t>
      </w:r>
      <w:r w:rsidRPr="00037599">
        <w:rPr>
          <w:color w:val="222222"/>
        </w:rPr>
        <w:t>, Ellingson LD, Saint-Maurice PF, Hennessy E, McClain J, &amp; Welk GJ</w:t>
      </w:r>
      <w:r w:rsidR="003024C5" w:rsidRPr="00037599">
        <w:rPr>
          <w:color w:val="222222"/>
        </w:rPr>
        <w:t>. (</w:t>
      </w:r>
      <w:r w:rsidRPr="00037599">
        <w:rPr>
          <w:color w:val="222222"/>
        </w:rPr>
        <w:t>2016</w:t>
      </w:r>
      <w:r w:rsidR="003024C5" w:rsidRPr="00037599">
        <w:rPr>
          <w:color w:val="222222"/>
        </w:rPr>
        <w:t>)</w:t>
      </w:r>
      <w:r w:rsidRPr="00037599">
        <w:rPr>
          <w:color w:val="222222"/>
        </w:rPr>
        <w:t xml:space="preserve"> Comparison of outcomes between raw acceleration and counts-based methods for processing wrist-worn accelerometers: the FLASHE study.</w:t>
      </w:r>
      <w:r w:rsidR="005F1CDC" w:rsidRPr="00037599">
        <w:t xml:space="preserve"> </w:t>
      </w:r>
      <w:r w:rsidR="005F1CDC" w:rsidRPr="00037599">
        <w:rPr>
          <w:i/>
          <w:color w:val="222222"/>
        </w:rPr>
        <w:t>Medicine and Science in Sports and Exercise</w:t>
      </w:r>
      <w:r w:rsidR="00490E24" w:rsidRPr="00037599">
        <w:rPr>
          <w:color w:val="222222"/>
        </w:rPr>
        <w:t>.</w:t>
      </w:r>
      <w:r w:rsidR="005F1CDC" w:rsidRPr="00037599">
        <w:rPr>
          <w:color w:val="222222"/>
        </w:rPr>
        <w:t xml:space="preserve"> 48(5 Suppl 1), 812.</w:t>
      </w:r>
      <w:r w:rsidR="007E073D" w:rsidRPr="00037599">
        <w:rPr>
          <w:color w:val="222222"/>
        </w:rPr>
        <w:t xml:space="preserve"> Slides presented at </w:t>
      </w:r>
      <w:r w:rsidR="009912F2" w:rsidRPr="00037599">
        <w:rPr>
          <w:color w:val="222222"/>
        </w:rPr>
        <w:t xml:space="preserve">the </w:t>
      </w:r>
      <w:r w:rsidR="007E073D" w:rsidRPr="00037599">
        <w:rPr>
          <w:color w:val="222222"/>
        </w:rPr>
        <w:t>American College of Sports Medicine 63</w:t>
      </w:r>
      <w:r w:rsidR="007E073D" w:rsidRPr="00037599">
        <w:rPr>
          <w:color w:val="222222"/>
          <w:vertAlign w:val="superscript"/>
        </w:rPr>
        <w:t>rd</w:t>
      </w:r>
      <w:r w:rsidR="007E073D" w:rsidRPr="00037599">
        <w:rPr>
          <w:color w:val="222222"/>
        </w:rPr>
        <w:t xml:space="preserve"> annual meeting, Boston, MA.</w:t>
      </w:r>
    </w:p>
    <w:p w14:paraId="5361E6FB" w14:textId="55730F6E" w:rsidR="001E19A6" w:rsidRPr="00037599" w:rsidRDefault="001E19A6" w:rsidP="005207C8">
      <w:pPr>
        <w:pStyle w:val="ListParagraph"/>
        <w:numPr>
          <w:ilvl w:val="0"/>
          <w:numId w:val="2"/>
        </w:numPr>
        <w:spacing w:before="200"/>
        <w:rPr>
          <w:color w:val="222222"/>
          <w:shd w:val="clear" w:color="auto" w:fill="FFFFFF"/>
        </w:rPr>
      </w:pPr>
      <w:r w:rsidRPr="00037599">
        <w:rPr>
          <w:b/>
          <w:color w:val="222222"/>
        </w:rPr>
        <w:t>Hibbing P</w:t>
      </w:r>
      <w:r w:rsidRPr="00037599">
        <w:rPr>
          <w:color w:val="222222"/>
        </w:rPr>
        <w:t>, Ellingson L, Dixon P, &amp; Welk G</w:t>
      </w:r>
      <w:r w:rsidR="003024C5" w:rsidRPr="00037599">
        <w:rPr>
          <w:color w:val="222222"/>
        </w:rPr>
        <w:t>. (</w:t>
      </w:r>
      <w:r w:rsidRPr="00037599">
        <w:rPr>
          <w:color w:val="222222"/>
        </w:rPr>
        <w:t>2017</w:t>
      </w:r>
      <w:r w:rsidR="003024C5" w:rsidRPr="00037599">
        <w:rPr>
          <w:color w:val="222222"/>
        </w:rPr>
        <w:t>)</w:t>
      </w:r>
      <w:r w:rsidRPr="00037599">
        <w:rPr>
          <w:color w:val="222222"/>
        </w:rPr>
        <w:t xml:space="preserve"> Estimating physical activity intensity in youth with accelerometers: A flexible suite of tools. </w:t>
      </w:r>
      <w:r w:rsidR="007F6349" w:rsidRPr="00037599">
        <w:rPr>
          <w:i/>
          <w:color w:val="222222"/>
        </w:rPr>
        <w:t>Medicine and Science in Sports and Exercise</w:t>
      </w:r>
      <w:r w:rsidR="00490E24" w:rsidRPr="00037599">
        <w:rPr>
          <w:color w:val="222222"/>
        </w:rPr>
        <w:t>.</w:t>
      </w:r>
      <w:r w:rsidR="007F6349" w:rsidRPr="00037599">
        <w:rPr>
          <w:color w:val="222222"/>
        </w:rPr>
        <w:t xml:space="preserve"> 49(5 Suppl 1), 475. </w:t>
      </w:r>
      <w:r w:rsidR="007E073D" w:rsidRPr="00037599">
        <w:rPr>
          <w:color w:val="222222"/>
        </w:rPr>
        <w:t xml:space="preserve">Poster presented at </w:t>
      </w:r>
      <w:r w:rsidR="009912F2" w:rsidRPr="00037599">
        <w:rPr>
          <w:color w:val="222222"/>
        </w:rPr>
        <w:t xml:space="preserve">the </w:t>
      </w:r>
      <w:r w:rsidR="007E073D" w:rsidRPr="00037599">
        <w:rPr>
          <w:color w:val="222222"/>
        </w:rPr>
        <w:t>American College of Sports Medicine 64</w:t>
      </w:r>
      <w:r w:rsidR="007E073D" w:rsidRPr="00037599">
        <w:rPr>
          <w:color w:val="222222"/>
          <w:vertAlign w:val="superscript"/>
        </w:rPr>
        <w:t>th</w:t>
      </w:r>
      <w:r w:rsidR="007E073D" w:rsidRPr="00037599">
        <w:rPr>
          <w:color w:val="222222"/>
        </w:rPr>
        <w:t xml:space="preserve"> annual meeting, </w:t>
      </w:r>
      <w:r w:rsidR="001D66DA" w:rsidRPr="00037599">
        <w:rPr>
          <w:color w:val="222222"/>
        </w:rPr>
        <w:t>Denver, CO</w:t>
      </w:r>
      <w:r w:rsidR="007E073D" w:rsidRPr="00037599">
        <w:rPr>
          <w:color w:val="222222"/>
        </w:rPr>
        <w:t>.</w:t>
      </w:r>
    </w:p>
    <w:p w14:paraId="4F6FDFF0" w14:textId="3A23E4E6" w:rsidR="001E19A6" w:rsidRPr="00037599" w:rsidRDefault="001E19A6" w:rsidP="005207C8">
      <w:pPr>
        <w:pStyle w:val="ListParagraph"/>
        <w:numPr>
          <w:ilvl w:val="0"/>
          <w:numId w:val="2"/>
        </w:numPr>
        <w:spacing w:before="200"/>
        <w:rPr>
          <w:color w:val="222222"/>
          <w:shd w:val="clear" w:color="auto" w:fill="FFFFFF"/>
        </w:rPr>
      </w:pPr>
      <w:r w:rsidRPr="00037599">
        <w:rPr>
          <w:color w:val="222222"/>
        </w:rPr>
        <w:t xml:space="preserve">Bai Y, Welk G, </w:t>
      </w:r>
      <w:r w:rsidRPr="00037599">
        <w:rPr>
          <w:b/>
          <w:color w:val="222222"/>
        </w:rPr>
        <w:t>Hibbing P</w:t>
      </w:r>
      <w:r w:rsidRPr="00037599">
        <w:rPr>
          <w:color w:val="222222"/>
        </w:rPr>
        <w:t>, &amp; Mantis K</w:t>
      </w:r>
      <w:r w:rsidR="003024C5" w:rsidRPr="00037599">
        <w:rPr>
          <w:color w:val="222222"/>
        </w:rPr>
        <w:t>. (</w:t>
      </w:r>
      <w:r w:rsidR="005D1DEE" w:rsidRPr="00037599">
        <w:rPr>
          <w:color w:val="222222"/>
        </w:rPr>
        <w:t>2017</w:t>
      </w:r>
      <w:r w:rsidR="003024C5" w:rsidRPr="00037599">
        <w:rPr>
          <w:color w:val="222222"/>
        </w:rPr>
        <w:t>)</w:t>
      </w:r>
      <w:r w:rsidRPr="00037599">
        <w:rPr>
          <w:color w:val="222222"/>
        </w:rPr>
        <w:t xml:space="preserve"> Which heart rate-based monitor is better: A</w:t>
      </w:r>
      <w:r w:rsidR="007F6349" w:rsidRPr="00037599">
        <w:rPr>
          <w:color w:val="222222"/>
        </w:rPr>
        <w:t>pple Watch or Fitbit Charge HR?</w:t>
      </w:r>
      <w:r w:rsidRPr="00037599">
        <w:rPr>
          <w:color w:val="222222"/>
        </w:rPr>
        <w:t xml:space="preserve"> </w:t>
      </w:r>
      <w:r w:rsidR="007E073D" w:rsidRPr="00037599">
        <w:rPr>
          <w:color w:val="222222"/>
        </w:rPr>
        <w:t xml:space="preserve">Slides presented </w:t>
      </w:r>
      <w:r w:rsidRPr="00037599">
        <w:rPr>
          <w:color w:val="222222"/>
        </w:rPr>
        <w:t>at the 5</w:t>
      </w:r>
      <w:r w:rsidRPr="00037599">
        <w:rPr>
          <w:color w:val="222222"/>
          <w:vertAlign w:val="superscript"/>
        </w:rPr>
        <w:t>th</w:t>
      </w:r>
      <w:r w:rsidRPr="00037599">
        <w:rPr>
          <w:color w:val="222222"/>
        </w:rPr>
        <w:t xml:space="preserve"> International Conference on Ambulatory Monitoring of Physical Activity and Movement</w:t>
      </w:r>
      <w:r w:rsidR="0013528B" w:rsidRPr="00037599">
        <w:rPr>
          <w:color w:val="222222"/>
        </w:rPr>
        <w:t>,</w:t>
      </w:r>
      <w:r w:rsidRPr="00037599">
        <w:rPr>
          <w:color w:val="222222"/>
        </w:rPr>
        <w:t xml:space="preserve"> Bethesda, MD.</w:t>
      </w:r>
    </w:p>
    <w:p w14:paraId="20D3159B" w14:textId="0E1121A7" w:rsidR="00141FB5" w:rsidRPr="00037599" w:rsidRDefault="00141FB5" w:rsidP="005207C8">
      <w:pPr>
        <w:pStyle w:val="ListParagraph"/>
        <w:numPr>
          <w:ilvl w:val="0"/>
          <w:numId w:val="2"/>
        </w:numPr>
        <w:spacing w:before="200"/>
        <w:rPr>
          <w:color w:val="222222"/>
          <w:shd w:val="clear" w:color="auto" w:fill="FFFFFF"/>
        </w:rPr>
      </w:pPr>
      <w:r w:rsidRPr="00037599">
        <w:rPr>
          <w:color w:val="222222"/>
        </w:rPr>
        <w:t xml:space="preserve">Toth L, </w:t>
      </w:r>
      <w:r w:rsidRPr="00037599">
        <w:rPr>
          <w:b/>
          <w:color w:val="222222"/>
        </w:rPr>
        <w:t>Hibbing P</w:t>
      </w:r>
      <w:r w:rsidRPr="00037599">
        <w:rPr>
          <w:color w:val="222222"/>
        </w:rPr>
        <w:t xml:space="preserve">, Park S, Morton A, Pittman W, </w:t>
      </w:r>
      <w:proofErr w:type="spellStart"/>
      <w:r w:rsidRPr="00037599">
        <w:rPr>
          <w:color w:val="222222"/>
        </w:rPr>
        <w:t>Sarisaltik</w:t>
      </w:r>
      <w:proofErr w:type="spellEnd"/>
      <w:r w:rsidRPr="00037599">
        <w:rPr>
          <w:color w:val="222222"/>
        </w:rPr>
        <w:t xml:space="preserve"> D</w:t>
      </w:r>
      <w:r w:rsidR="00176C94" w:rsidRPr="00037599">
        <w:rPr>
          <w:color w:val="222222"/>
        </w:rPr>
        <w:t xml:space="preserve">, Kaplan A, Crouter S, </w:t>
      </w:r>
      <w:r w:rsidR="0063683F" w:rsidRPr="00037599">
        <w:rPr>
          <w:color w:val="222222"/>
        </w:rPr>
        <w:t xml:space="preserve">&amp; </w:t>
      </w:r>
      <w:r w:rsidR="008C27DB" w:rsidRPr="00037599">
        <w:rPr>
          <w:color w:val="222222"/>
        </w:rPr>
        <w:t>Bassett D</w:t>
      </w:r>
      <w:r w:rsidR="003024C5" w:rsidRPr="00037599">
        <w:rPr>
          <w:color w:val="222222"/>
        </w:rPr>
        <w:t>. (</w:t>
      </w:r>
      <w:r w:rsidR="0013528B" w:rsidRPr="00037599">
        <w:rPr>
          <w:color w:val="222222"/>
        </w:rPr>
        <w:t>2017</w:t>
      </w:r>
      <w:r w:rsidR="003024C5" w:rsidRPr="00037599">
        <w:rPr>
          <w:color w:val="222222"/>
        </w:rPr>
        <w:t>)</w:t>
      </w:r>
      <w:r w:rsidRPr="00037599">
        <w:rPr>
          <w:color w:val="222222"/>
        </w:rPr>
        <w:t xml:space="preserve"> Criterion validity of consumer and research grade activity monitors during brief, intermittent walking. </w:t>
      </w:r>
      <w:r w:rsidR="0034694B" w:rsidRPr="00037599">
        <w:rPr>
          <w:color w:val="222222"/>
        </w:rPr>
        <w:t xml:space="preserve">Slides presented </w:t>
      </w:r>
      <w:r w:rsidRPr="00037599">
        <w:rPr>
          <w:color w:val="222222"/>
        </w:rPr>
        <w:t>at the 5</w:t>
      </w:r>
      <w:r w:rsidRPr="00037599">
        <w:rPr>
          <w:color w:val="222222"/>
          <w:vertAlign w:val="superscript"/>
        </w:rPr>
        <w:t>th</w:t>
      </w:r>
      <w:r w:rsidRPr="00037599">
        <w:rPr>
          <w:color w:val="222222"/>
        </w:rPr>
        <w:t xml:space="preserve"> International Conference on Ambulatory Monitoring of Physical Activity and Movement</w:t>
      </w:r>
      <w:r w:rsidR="00981FE8" w:rsidRPr="00037599">
        <w:rPr>
          <w:color w:val="222222"/>
        </w:rPr>
        <w:t>,</w:t>
      </w:r>
      <w:r w:rsidRPr="00037599">
        <w:rPr>
          <w:color w:val="222222"/>
        </w:rPr>
        <w:t xml:space="preserve"> Bethesd</w:t>
      </w:r>
      <w:r w:rsidR="00F551E2" w:rsidRPr="00037599">
        <w:rPr>
          <w:color w:val="222222"/>
        </w:rPr>
        <w:t>a, MD.</w:t>
      </w:r>
    </w:p>
    <w:p w14:paraId="440E4CE8" w14:textId="4244ABD4" w:rsidR="00141FB5" w:rsidRPr="00037599" w:rsidRDefault="00141FB5" w:rsidP="005207C8">
      <w:pPr>
        <w:pStyle w:val="ListParagraph"/>
        <w:numPr>
          <w:ilvl w:val="0"/>
          <w:numId w:val="2"/>
        </w:numPr>
        <w:spacing w:before="200"/>
        <w:rPr>
          <w:color w:val="222222"/>
          <w:shd w:val="clear" w:color="auto" w:fill="FFFFFF"/>
        </w:rPr>
      </w:pPr>
      <w:r w:rsidRPr="00037599">
        <w:rPr>
          <w:b/>
          <w:color w:val="222222"/>
        </w:rPr>
        <w:t>Hibbing P</w:t>
      </w:r>
      <w:r w:rsidRPr="00037599">
        <w:rPr>
          <w:color w:val="222222"/>
        </w:rPr>
        <w:t>,</w:t>
      </w:r>
      <w:r w:rsidR="008C27DB" w:rsidRPr="00037599">
        <w:rPr>
          <w:color w:val="222222"/>
        </w:rPr>
        <w:t xml:space="preserve"> </w:t>
      </w:r>
      <w:proofErr w:type="spellStart"/>
      <w:r w:rsidR="008C27DB" w:rsidRPr="00037599">
        <w:rPr>
          <w:color w:val="222222"/>
        </w:rPr>
        <w:t>LaMunion</w:t>
      </w:r>
      <w:proofErr w:type="spellEnd"/>
      <w:r w:rsidR="008C27DB" w:rsidRPr="00037599">
        <w:rPr>
          <w:color w:val="222222"/>
        </w:rPr>
        <w:t xml:space="preserve"> S, Bassett D</w:t>
      </w:r>
      <w:r w:rsidRPr="00037599">
        <w:rPr>
          <w:color w:val="222222"/>
        </w:rPr>
        <w:t>, &amp; Crouter S</w:t>
      </w:r>
      <w:r w:rsidR="003024C5" w:rsidRPr="00037599">
        <w:rPr>
          <w:color w:val="222222"/>
        </w:rPr>
        <w:t>. (</w:t>
      </w:r>
      <w:r w:rsidR="00981FE8" w:rsidRPr="00037599">
        <w:rPr>
          <w:color w:val="222222"/>
        </w:rPr>
        <w:t>2017</w:t>
      </w:r>
      <w:r w:rsidR="003024C5" w:rsidRPr="00037599">
        <w:rPr>
          <w:color w:val="222222"/>
        </w:rPr>
        <w:t>)</w:t>
      </w:r>
      <w:r w:rsidRPr="00037599">
        <w:rPr>
          <w:color w:val="222222"/>
        </w:rPr>
        <w:t xml:space="preserve"> Impact of inertial measurement unit on activity recognition using </w:t>
      </w:r>
      <w:proofErr w:type="spellStart"/>
      <w:r w:rsidRPr="00037599">
        <w:rPr>
          <w:color w:val="222222"/>
        </w:rPr>
        <w:t>ActiGraph</w:t>
      </w:r>
      <w:proofErr w:type="spellEnd"/>
      <w:r w:rsidRPr="00037599">
        <w:rPr>
          <w:color w:val="222222"/>
        </w:rPr>
        <w:t xml:space="preserve"> GT9X. Poster presented at the 5</w:t>
      </w:r>
      <w:r w:rsidRPr="00037599">
        <w:rPr>
          <w:color w:val="222222"/>
          <w:vertAlign w:val="superscript"/>
        </w:rPr>
        <w:t>th</w:t>
      </w:r>
      <w:r w:rsidRPr="00037599">
        <w:rPr>
          <w:color w:val="222222"/>
        </w:rPr>
        <w:t xml:space="preserve"> International Conference on Ambulatory Monitoring of Physical Activity and Movement</w:t>
      </w:r>
      <w:r w:rsidR="00981FE8" w:rsidRPr="00037599">
        <w:rPr>
          <w:color w:val="222222"/>
        </w:rPr>
        <w:t>,</w:t>
      </w:r>
      <w:r w:rsidRPr="00037599">
        <w:rPr>
          <w:color w:val="222222"/>
        </w:rPr>
        <w:t xml:space="preserve"> Bethesda, MD.</w:t>
      </w:r>
    </w:p>
    <w:p w14:paraId="438FAE1E" w14:textId="5F80CBA4" w:rsidR="00141FB5" w:rsidRPr="00037599" w:rsidRDefault="00141FB5" w:rsidP="005207C8">
      <w:pPr>
        <w:pStyle w:val="ListParagraph"/>
        <w:numPr>
          <w:ilvl w:val="0"/>
          <w:numId w:val="2"/>
        </w:numPr>
        <w:spacing w:before="200"/>
        <w:rPr>
          <w:color w:val="222222"/>
          <w:shd w:val="clear" w:color="auto" w:fill="FFFFFF"/>
        </w:rPr>
      </w:pPr>
      <w:r w:rsidRPr="00037599">
        <w:rPr>
          <w:color w:val="222222"/>
        </w:rPr>
        <w:lastRenderedPageBreak/>
        <w:t xml:space="preserve">Kaplan A, Toth L, </w:t>
      </w:r>
      <w:r w:rsidRPr="00037599">
        <w:rPr>
          <w:b/>
          <w:color w:val="222222"/>
        </w:rPr>
        <w:t>Hibbing P</w:t>
      </w:r>
      <w:r w:rsidRPr="00037599">
        <w:rPr>
          <w:color w:val="222222"/>
        </w:rPr>
        <w:t xml:space="preserve">, </w:t>
      </w:r>
      <w:r w:rsidR="008C27DB" w:rsidRPr="00037599">
        <w:rPr>
          <w:color w:val="222222"/>
        </w:rPr>
        <w:t>Morton A, Park S, Pittman W</w:t>
      </w:r>
      <w:r w:rsidR="00176C94" w:rsidRPr="00037599">
        <w:rPr>
          <w:color w:val="222222"/>
        </w:rPr>
        <w:t xml:space="preserve">, </w:t>
      </w:r>
      <w:proofErr w:type="spellStart"/>
      <w:r w:rsidR="00176C94" w:rsidRPr="00037599">
        <w:rPr>
          <w:color w:val="222222"/>
        </w:rPr>
        <w:t>Sarisaltik</w:t>
      </w:r>
      <w:proofErr w:type="spellEnd"/>
      <w:r w:rsidR="00176C94" w:rsidRPr="00037599">
        <w:rPr>
          <w:color w:val="222222"/>
        </w:rPr>
        <w:t xml:space="preserve"> D, Bassett D,</w:t>
      </w:r>
      <w:r w:rsidR="008C27DB" w:rsidRPr="00037599">
        <w:rPr>
          <w:color w:val="222222"/>
        </w:rPr>
        <w:t xml:space="preserve"> </w:t>
      </w:r>
      <w:r w:rsidR="0063683F" w:rsidRPr="00037599">
        <w:rPr>
          <w:color w:val="222222"/>
        </w:rPr>
        <w:t xml:space="preserve">&amp; </w:t>
      </w:r>
      <w:r w:rsidRPr="00037599">
        <w:rPr>
          <w:color w:val="222222"/>
        </w:rPr>
        <w:t>Crouter S</w:t>
      </w:r>
      <w:r w:rsidR="003024C5" w:rsidRPr="00037599">
        <w:rPr>
          <w:color w:val="222222"/>
        </w:rPr>
        <w:t>. (</w:t>
      </w:r>
      <w:r w:rsidR="007C68EB" w:rsidRPr="00037599">
        <w:rPr>
          <w:color w:val="222222"/>
        </w:rPr>
        <w:t>2017</w:t>
      </w:r>
      <w:r w:rsidR="003024C5" w:rsidRPr="00037599">
        <w:rPr>
          <w:color w:val="222222"/>
        </w:rPr>
        <w:t>)</w:t>
      </w:r>
      <w:r w:rsidRPr="00037599">
        <w:rPr>
          <w:color w:val="222222"/>
        </w:rPr>
        <w:t xml:space="preserve"> </w:t>
      </w:r>
      <w:r w:rsidR="008C27DB" w:rsidRPr="00037599">
        <w:rPr>
          <w:color w:val="222222"/>
        </w:rPr>
        <w:t>Sources of error for wearable step counters</w:t>
      </w:r>
      <w:r w:rsidRPr="00037599">
        <w:rPr>
          <w:color w:val="222222"/>
        </w:rPr>
        <w:t>. Poster presented at the 5</w:t>
      </w:r>
      <w:r w:rsidRPr="00037599">
        <w:rPr>
          <w:color w:val="222222"/>
          <w:vertAlign w:val="superscript"/>
        </w:rPr>
        <w:t>th</w:t>
      </w:r>
      <w:r w:rsidRPr="00037599">
        <w:rPr>
          <w:color w:val="222222"/>
        </w:rPr>
        <w:t xml:space="preserve"> International Conference on Ambulatory Monitoring of Physical Activity and Movement</w:t>
      </w:r>
      <w:r w:rsidR="007C68EB" w:rsidRPr="00037599">
        <w:rPr>
          <w:color w:val="222222"/>
        </w:rPr>
        <w:t>,</w:t>
      </w:r>
      <w:r w:rsidRPr="00037599">
        <w:rPr>
          <w:color w:val="222222"/>
        </w:rPr>
        <w:t xml:space="preserve"> Bethesda, MD.</w:t>
      </w:r>
    </w:p>
    <w:p w14:paraId="36F8F7AB" w14:textId="6B11346F" w:rsidR="00AC0A4F" w:rsidRPr="00037599" w:rsidRDefault="001E19A6" w:rsidP="005207C8">
      <w:pPr>
        <w:pStyle w:val="ListParagraph"/>
        <w:numPr>
          <w:ilvl w:val="0"/>
          <w:numId w:val="2"/>
        </w:numPr>
        <w:spacing w:before="200"/>
        <w:rPr>
          <w:color w:val="222222"/>
          <w:shd w:val="clear" w:color="auto" w:fill="FFFFFF"/>
        </w:rPr>
      </w:pPr>
      <w:proofErr w:type="spellStart"/>
      <w:r w:rsidRPr="00037599">
        <w:rPr>
          <w:color w:val="222222"/>
        </w:rPr>
        <w:t>LaMunion</w:t>
      </w:r>
      <w:proofErr w:type="spellEnd"/>
      <w:r w:rsidRPr="00037599">
        <w:rPr>
          <w:color w:val="222222"/>
        </w:rPr>
        <w:t xml:space="preserve"> S, </w:t>
      </w:r>
      <w:r w:rsidRPr="00037599">
        <w:rPr>
          <w:b/>
          <w:color w:val="222222"/>
        </w:rPr>
        <w:t>Hibbing P</w:t>
      </w:r>
      <w:r w:rsidRPr="00037599">
        <w:rPr>
          <w:color w:val="222222"/>
        </w:rPr>
        <w:t>,</w:t>
      </w:r>
      <w:r w:rsidR="008C27DB" w:rsidRPr="00037599">
        <w:rPr>
          <w:color w:val="222222"/>
        </w:rPr>
        <w:t xml:space="preserve"> Bassett D, &amp; Crouter S</w:t>
      </w:r>
      <w:r w:rsidRPr="00037599">
        <w:rPr>
          <w:color w:val="222222"/>
        </w:rPr>
        <w:t xml:space="preserve">. </w:t>
      </w:r>
      <w:r w:rsidR="00973723" w:rsidRPr="00037599">
        <w:rPr>
          <w:color w:val="222222"/>
        </w:rPr>
        <w:t xml:space="preserve">(2017) </w:t>
      </w:r>
      <w:r w:rsidRPr="00037599">
        <w:rPr>
          <w:color w:val="222222"/>
        </w:rPr>
        <w:t xml:space="preserve">Application of the </w:t>
      </w:r>
      <w:proofErr w:type="spellStart"/>
      <w:r w:rsidRPr="00037599">
        <w:rPr>
          <w:color w:val="222222"/>
        </w:rPr>
        <w:t>ActiGraph</w:t>
      </w:r>
      <w:proofErr w:type="spellEnd"/>
      <w:r w:rsidRPr="00037599">
        <w:rPr>
          <w:color w:val="222222"/>
        </w:rPr>
        <w:t xml:space="preserve"> GT9X IMU to </w:t>
      </w:r>
      <w:r w:rsidR="008C27DB" w:rsidRPr="00037599">
        <w:rPr>
          <w:color w:val="222222"/>
        </w:rPr>
        <w:t xml:space="preserve">estimate </w:t>
      </w:r>
      <w:r w:rsidRPr="00037599">
        <w:rPr>
          <w:color w:val="222222"/>
        </w:rPr>
        <w:t>energy expenditure</w:t>
      </w:r>
      <w:r w:rsidR="003024C5" w:rsidRPr="00037599">
        <w:rPr>
          <w:color w:val="222222"/>
        </w:rPr>
        <w:t>.</w:t>
      </w:r>
      <w:r w:rsidRPr="00037599">
        <w:rPr>
          <w:color w:val="222222"/>
        </w:rPr>
        <w:t xml:space="preserve"> </w:t>
      </w:r>
      <w:r w:rsidR="0034694B" w:rsidRPr="00037599">
        <w:rPr>
          <w:color w:val="222222"/>
        </w:rPr>
        <w:t xml:space="preserve">Slides presented </w:t>
      </w:r>
      <w:r w:rsidR="007F6349" w:rsidRPr="00037599">
        <w:rPr>
          <w:color w:val="222222"/>
        </w:rPr>
        <w:t xml:space="preserve">at </w:t>
      </w:r>
      <w:r w:rsidRPr="00037599">
        <w:rPr>
          <w:color w:val="222222"/>
        </w:rPr>
        <w:t>the 5</w:t>
      </w:r>
      <w:r w:rsidRPr="00037599">
        <w:rPr>
          <w:color w:val="222222"/>
          <w:vertAlign w:val="superscript"/>
        </w:rPr>
        <w:t>th</w:t>
      </w:r>
      <w:r w:rsidRPr="00037599">
        <w:rPr>
          <w:color w:val="222222"/>
        </w:rPr>
        <w:t xml:space="preserve"> International Conference on Ambulatory Monitoring of Physical Activity and Movement</w:t>
      </w:r>
      <w:r w:rsidR="003024C5" w:rsidRPr="00037599">
        <w:rPr>
          <w:color w:val="222222"/>
        </w:rPr>
        <w:t>,</w:t>
      </w:r>
      <w:r w:rsidRPr="00037599">
        <w:rPr>
          <w:color w:val="222222"/>
        </w:rPr>
        <w:t xml:space="preserve"> Bethesda, MD.</w:t>
      </w:r>
    </w:p>
    <w:p w14:paraId="2B623800" w14:textId="0E1568B5" w:rsidR="009912F2" w:rsidRPr="00037599" w:rsidRDefault="001E19A6" w:rsidP="005207C8">
      <w:pPr>
        <w:pStyle w:val="ListParagraph"/>
        <w:numPr>
          <w:ilvl w:val="0"/>
          <w:numId w:val="2"/>
        </w:numPr>
        <w:spacing w:before="200"/>
        <w:rPr>
          <w:color w:val="222222"/>
          <w:shd w:val="clear" w:color="auto" w:fill="FFFFFF"/>
        </w:rPr>
      </w:pPr>
      <w:r w:rsidRPr="00037599">
        <w:rPr>
          <w:color w:val="222222"/>
        </w:rPr>
        <w:t xml:space="preserve">Crouter S, </w:t>
      </w:r>
      <w:r w:rsidRPr="00037599">
        <w:rPr>
          <w:b/>
          <w:color w:val="222222"/>
        </w:rPr>
        <w:t>Hibbing P</w:t>
      </w:r>
      <w:r w:rsidRPr="00037599">
        <w:rPr>
          <w:color w:val="222222"/>
        </w:rPr>
        <w:t xml:space="preserve">, </w:t>
      </w:r>
      <w:proofErr w:type="spellStart"/>
      <w:r w:rsidRPr="00037599">
        <w:rPr>
          <w:color w:val="222222"/>
        </w:rPr>
        <w:t>LaMunion</w:t>
      </w:r>
      <w:proofErr w:type="spellEnd"/>
      <w:r w:rsidRPr="00037599">
        <w:rPr>
          <w:color w:val="222222"/>
        </w:rPr>
        <w:t xml:space="preserve"> S</w:t>
      </w:r>
      <w:r w:rsidR="00A40008" w:rsidRPr="00037599">
        <w:rPr>
          <w:color w:val="222222"/>
        </w:rPr>
        <w:t>R</w:t>
      </w:r>
      <w:r w:rsidRPr="00037599">
        <w:rPr>
          <w:color w:val="222222"/>
        </w:rPr>
        <w:t>, &amp; Bassett DR</w:t>
      </w:r>
      <w:r w:rsidR="003024C5" w:rsidRPr="00037599">
        <w:rPr>
          <w:color w:val="222222"/>
        </w:rPr>
        <w:t>. (2017)</w:t>
      </w:r>
      <w:r w:rsidRPr="00037599">
        <w:rPr>
          <w:color w:val="222222"/>
        </w:rPr>
        <w:t xml:space="preserve"> Use of </w:t>
      </w:r>
      <w:r w:rsidR="008C27DB" w:rsidRPr="00037599">
        <w:rPr>
          <w:color w:val="222222"/>
        </w:rPr>
        <w:t xml:space="preserve">the </w:t>
      </w:r>
      <w:proofErr w:type="spellStart"/>
      <w:r w:rsidRPr="00037599">
        <w:rPr>
          <w:color w:val="222222"/>
        </w:rPr>
        <w:t>ActiGraph</w:t>
      </w:r>
      <w:proofErr w:type="spellEnd"/>
      <w:r w:rsidRPr="00037599">
        <w:rPr>
          <w:color w:val="222222"/>
        </w:rPr>
        <w:t xml:space="preserve"> GT9X IMU to predict energy expenditure. </w:t>
      </w:r>
      <w:r w:rsidR="0034694B" w:rsidRPr="00037599">
        <w:rPr>
          <w:color w:val="222222"/>
        </w:rPr>
        <w:t>Slides presented</w:t>
      </w:r>
      <w:r w:rsidR="007F6349" w:rsidRPr="00037599">
        <w:rPr>
          <w:color w:val="222222"/>
        </w:rPr>
        <w:t xml:space="preserve"> at </w:t>
      </w:r>
      <w:r w:rsidRPr="00037599">
        <w:rPr>
          <w:color w:val="222222"/>
        </w:rPr>
        <w:t>the 5</w:t>
      </w:r>
      <w:r w:rsidRPr="00037599">
        <w:rPr>
          <w:color w:val="222222"/>
          <w:vertAlign w:val="superscript"/>
        </w:rPr>
        <w:t>th</w:t>
      </w:r>
      <w:r w:rsidRPr="00037599">
        <w:rPr>
          <w:color w:val="222222"/>
        </w:rPr>
        <w:t xml:space="preserve"> International Conference on Ambulatory Monitoring of Physical Activity and Movement</w:t>
      </w:r>
      <w:r w:rsidR="003024C5" w:rsidRPr="00037599">
        <w:rPr>
          <w:color w:val="222222"/>
        </w:rPr>
        <w:t>,</w:t>
      </w:r>
      <w:r w:rsidRPr="00037599">
        <w:rPr>
          <w:color w:val="222222"/>
        </w:rPr>
        <w:t xml:space="preserve"> Bethesd</w:t>
      </w:r>
      <w:r w:rsidR="00141FB5" w:rsidRPr="00037599">
        <w:rPr>
          <w:color w:val="222222"/>
        </w:rPr>
        <w:t>a, MD.</w:t>
      </w:r>
    </w:p>
    <w:p w14:paraId="7D0715EE" w14:textId="665EAE42" w:rsidR="00092F93" w:rsidRPr="00037599" w:rsidRDefault="00092F93" w:rsidP="005207C8">
      <w:pPr>
        <w:pStyle w:val="ListParagraph"/>
        <w:numPr>
          <w:ilvl w:val="0"/>
          <w:numId w:val="2"/>
        </w:numPr>
        <w:spacing w:before="200"/>
        <w:rPr>
          <w:color w:val="222222"/>
          <w:shd w:val="clear" w:color="auto" w:fill="FFFFFF"/>
        </w:rPr>
      </w:pPr>
      <w:r w:rsidRPr="00037599">
        <w:rPr>
          <w:color w:val="222222"/>
        </w:rPr>
        <w:t xml:space="preserve">Crouter SE, </w:t>
      </w:r>
      <w:proofErr w:type="spellStart"/>
      <w:r w:rsidRPr="00037599">
        <w:rPr>
          <w:color w:val="222222"/>
        </w:rPr>
        <w:t>LaMunion</w:t>
      </w:r>
      <w:proofErr w:type="spellEnd"/>
      <w:r w:rsidRPr="00037599">
        <w:rPr>
          <w:color w:val="222222"/>
        </w:rPr>
        <w:t xml:space="preserve"> SR, </w:t>
      </w:r>
      <w:r w:rsidRPr="00037599">
        <w:rPr>
          <w:b/>
          <w:color w:val="222222"/>
        </w:rPr>
        <w:t>Hibbing PR</w:t>
      </w:r>
      <w:r w:rsidRPr="00037599">
        <w:rPr>
          <w:color w:val="222222"/>
        </w:rPr>
        <w:t xml:space="preserve">, &amp; Bassett DR. (2017) Use of a 2-Regression Model to Estimate Energy Expenditure using the </w:t>
      </w:r>
      <w:proofErr w:type="spellStart"/>
      <w:r w:rsidRPr="00037599">
        <w:rPr>
          <w:color w:val="222222"/>
        </w:rPr>
        <w:t>ActiGraph</w:t>
      </w:r>
      <w:proofErr w:type="spellEnd"/>
      <w:r w:rsidRPr="00037599">
        <w:rPr>
          <w:color w:val="222222"/>
        </w:rPr>
        <w:t xml:space="preserve"> GT9X IMU. Poster presented at the 4th International Conference on Recent Advances and Controversies in Measuring Energy Metabolism</w:t>
      </w:r>
      <w:r w:rsidR="0055497F" w:rsidRPr="00037599">
        <w:rPr>
          <w:color w:val="222222"/>
        </w:rPr>
        <w:t>,</w:t>
      </w:r>
      <w:r w:rsidRPr="00037599">
        <w:rPr>
          <w:color w:val="222222"/>
        </w:rPr>
        <w:t xml:space="preserve"> Fribourg, Switzerland.</w:t>
      </w:r>
    </w:p>
    <w:p w14:paraId="20EFD46D" w14:textId="59501741" w:rsidR="00092F93" w:rsidRPr="00037599" w:rsidRDefault="00092F93" w:rsidP="005207C8">
      <w:pPr>
        <w:pStyle w:val="ListParagraph"/>
        <w:numPr>
          <w:ilvl w:val="0"/>
          <w:numId w:val="2"/>
        </w:numPr>
        <w:spacing w:before="200"/>
        <w:rPr>
          <w:color w:val="222222"/>
          <w:shd w:val="clear" w:color="auto" w:fill="FFFFFF"/>
        </w:rPr>
      </w:pPr>
      <w:proofErr w:type="spellStart"/>
      <w:r w:rsidRPr="00037599">
        <w:rPr>
          <w:color w:val="222222"/>
        </w:rPr>
        <w:t>LaMunion</w:t>
      </w:r>
      <w:proofErr w:type="spellEnd"/>
      <w:r w:rsidRPr="00037599">
        <w:rPr>
          <w:color w:val="222222"/>
        </w:rPr>
        <w:t xml:space="preserve"> SR, </w:t>
      </w:r>
      <w:r w:rsidRPr="00037599">
        <w:rPr>
          <w:b/>
          <w:color w:val="222222"/>
        </w:rPr>
        <w:t>Hibbing PR</w:t>
      </w:r>
      <w:r w:rsidRPr="00037599">
        <w:rPr>
          <w:color w:val="222222"/>
        </w:rPr>
        <w:t xml:space="preserve">, Bassett DR, &amp; Crouter SE. (2017) Use of the </w:t>
      </w:r>
      <w:proofErr w:type="spellStart"/>
      <w:r w:rsidRPr="00037599">
        <w:rPr>
          <w:color w:val="222222"/>
        </w:rPr>
        <w:t>ActiGraph</w:t>
      </w:r>
      <w:proofErr w:type="spellEnd"/>
      <w:r w:rsidRPr="00037599">
        <w:rPr>
          <w:color w:val="222222"/>
        </w:rPr>
        <w:t xml:space="preserve"> GT9X Inertial Measurement Unit to Predict Energy Expenditure Using Artificial Neural Networks. Slides presented at the 4th International Conference on Recent Advances and Controversies in Measuring Energy Metabolism</w:t>
      </w:r>
      <w:r w:rsidR="0055497F" w:rsidRPr="00037599">
        <w:rPr>
          <w:color w:val="222222"/>
        </w:rPr>
        <w:t>,</w:t>
      </w:r>
      <w:r w:rsidRPr="00037599">
        <w:rPr>
          <w:color w:val="222222"/>
        </w:rPr>
        <w:t xml:space="preserve"> Fribourg, Switzerland.</w:t>
      </w:r>
    </w:p>
    <w:p w14:paraId="2C9683D5" w14:textId="70990D6D" w:rsidR="001B60C9" w:rsidRPr="00037599" w:rsidRDefault="001B60C9" w:rsidP="005207C8">
      <w:pPr>
        <w:pStyle w:val="ListParagraph"/>
        <w:numPr>
          <w:ilvl w:val="0"/>
          <w:numId w:val="2"/>
        </w:numPr>
        <w:spacing w:before="200"/>
        <w:rPr>
          <w:color w:val="222222"/>
          <w:shd w:val="clear" w:color="auto" w:fill="FFFFFF"/>
        </w:rPr>
      </w:pPr>
      <w:r w:rsidRPr="00037599">
        <w:rPr>
          <w:color w:val="222222"/>
        </w:rPr>
        <w:t xml:space="preserve">Kaplan AS, </w:t>
      </w:r>
      <w:proofErr w:type="spellStart"/>
      <w:r w:rsidRPr="00037599">
        <w:rPr>
          <w:color w:val="222222"/>
        </w:rPr>
        <w:t>LaMunion</w:t>
      </w:r>
      <w:proofErr w:type="spellEnd"/>
      <w:r w:rsidR="008E1E59" w:rsidRPr="00037599">
        <w:rPr>
          <w:color w:val="222222"/>
        </w:rPr>
        <w:t xml:space="preserve"> SR, </w:t>
      </w:r>
      <w:r w:rsidR="008E1E59" w:rsidRPr="00037599">
        <w:rPr>
          <w:b/>
          <w:color w:val="222222"/>
        </w:rPr>
        <w:t>Hibbing PR</w:t>
      </w:r>
      <w:r w:rsidR="008E1E59" w:rsidRPr="00037599">
        <w:rPr>
          <w:color w:val="222222"/>
        </w:rPr>
        <w:t>, &amp; Crouter SE. (</w:t>
      </w:r>
      <w:r w:rsidR="00853040" w:rsidRPr="00037599">
        <w:rPr>
          <w:color w:val="222222"/>
        </w:rPr>
        <w:t>2018</w:t>
      </w:r>
      <w:r w:rsidR="008E1E59" w:rsidRPr="00037599">
        <w:rPr>
          <w:color w:val="222222"/>
        </w:rPr>
        <w:t xml:space="preserve">) </w:t>
      </w:r>
      <w:r w:rsidR="005812BC" w:rsidRPr="00037599">
        <w:rPr>
          <w:color w:val="222222"/>
        </w:rPr>
        <w:t xml:space="preserve">Use of </w:t>
      </w:r>
      <w:r w:rsidR="00426C33" w:rsidRPr="00037599">
        <w:rPr>
          <w:color w:val="222222"/>
        </w:rPr>
        <w:t>c</w:t>
      </w:r>
      <w:r w:rsidR="005812BC" w:rsidRPr="00037599">
        <w:rPr>
          <w:color w:val="222222"/>
        </w:rPr>
        <w:t xml:space="preserve">onsumer </w:t>
      </w:r>
      <w:r w:rsidR="00426C33" w:rsidRPr="00037599">
        <w:rPr>
          <w:color w:val="222222"/>
        </w:rPr>
        <w:t>m</w:t>
      </w:r>
      <w:r w:rsidR="005812BC" w:rsidRPr="00037599">
        <w:rPr>
          <w:color w:val="222222"/>
        </w:rPr>
        <w:t xml:space="preserve">onitors for </w:t>
      </w:r>
      <w:r w:rsidR="00426C33" w:rsidRPr="00037599">
        <w:rPr>
          <w:color w:val="222222"/>
        </w:rPr>
        <w:t>e</w:t>
      </w:r>
      <w:r w:rsidR="005812BC" w:rsidRPr="00037599">
        <w:rPr>
          <w:color w:val="222222"/>
        </w:rPr>
        <w:t xml:space="preserve">stimating </w:t>
      </w:r>
      <w:r w:rsidR="00426C33" w:rsidRPr="00037599">
        <w:rPr>
          <w:color w:val="222222"/>
        </w:rPr>
        <w:t>e</w:t>
      </w:r>
      <w:r w:rsidR="005812BC" w:rsidRPr="00037599">
        <w:rPr>
          <w:color w:val="222222"/>
        </w:rPr>
        <w:t xml:space="preserve">nergy </w:t>
      </w:r>
      <w:r w:rsidR="00426C33" w:rsidRPr="00037599">
        <w:rPr>
          <w:color w:val="222222"/>
        </w:rPr>
        <w:t>e</w:t>
      </w:r>
      <w:r w:rsidR="005812BC" w:rsidRPr="00037599">
        <w:rPr>
          <w:color w:val="222222"/>
        </w:rPr>
        <w:t xml:space="preserve">xpenditure in </w:t>
      </w:r>
      <w:r w:rsidR="00426C33" w:rsidRPr="00037599">
        <w:rPr>
          <w:color w:val="222222"/>
        </w:rPr>
        <w:t>y</w:t>
      </w:r>
      <w:r w:rsidR="005812BC" w:rsidRPr="00037599">
        <w:rPr>
          <w:color w:val="222222"/>
        </w:rPr>
        <w:t>outh</w:t>
      </w:r>
      <w:r w:rsidR="00D43EBD" w:rsidRPr="00037599">
        <w:rPr>
          <w:color w:val="222222"/>
        </w:rPr>
        <w:t xml:space="preserve">. </w:t>
      </w:r>
      <w:r w:rsidR="00D43EBD" w:rsidRPr="00037599">
        <w:rPr>
          <w:i/>
          <w:color w:val="222222"/>
        </w:rPr>
        <w:t>Medicine and Science in Sports and Exercise</w:t>
      </w:r>
      <w:r w:rsidR="00490E24" w:rsidRPr="00037599">
        <w:rPr>
          <w:color w:val="222222"/>
        </w:rPr>
        <w:t>.</w:t>
      </w:r>
      <w:r w:rsidR="004F4310" w:rsidRPr="00037599">
        <w:rPr>
          <w:color w:val="222222"/>
        </w:rPr>
        <w:t xml:space="preserve"> 50(5 Suppl 1), 262</w:t>
      </w:r>
      <w:r w:rsidR="00D43EBD" w:rsidRPr="00037599">
        <w:rPr>
          <w:color w:val="222222"/>
        </w:rPr>
        <w:t xml:space="preserve">. </w:t>
      </w:r>
      <w:r w:rsidR="00565C91" w:rsidRPr="00037599">
        <w:rPr>
          <w:color w:val="222222"/>
        </w:rPr>
        <w:t xml:space="preserve">Slides </w:t>
      </w:r>
      <w:r w:rsidR="00D43EBD" w:rsidRPr="00037599">
        <w:rPr>
          <w:color w:val="222222"/>
        </w:rPr>
        <w:t>presented at the American College of Sports Medicine 6</w:t>
      </w:r>
      <w:r w:rsidR="00565C91" w:rsidRPr="00037599">
        <w:rPr>
          <w:color w:val="222222"/>
        </w:rPr>
        <w:t>5</w:t>
      </w:r>
      <w:r w:rsidR="00D43EBD" w:rsidRPr="00037599">
        <w:rPr>
          <w:color w:val="222222"/>
          <w:vertAlign w:val="superscript"/>
        </w:rPr>
        <w:t>th</w:t>
      </w:r>
      <w:r w:rsidR="00D43EBD" w:rsidRPr="00037599">
        <w:rPr>
          <w:color w:val="222222"/>
        </w:rPr>
        <w:t xml:space="preserve"> annual meeting, </w:t>
      </w:r>
      <w:r w:rsidR="00565C91" w:rsidRPr="00037599">
        <w:rPr>
          <w:color w:val="222222"/>
        </w:rPr>
        <w:t>Minneapolis, MN</w:t>
      </w:r>
      <w:r w:rsidR="00D43EBD" w:rsidRPr="00037599">
        <w:rPr>
          <w:color w:val="222222"/>
        </w:rPr>
        <w:t>.</w:t>
      </w:r>
    </w:p>
    <w:p w14:paraId="279AA523" w14:textId="3AA4EF41" w:rsidR="00A95B2F" w:rsidRPr="00037599" w:rsidRDefault="007B16E0" w:rsidP="005207C8">
      <w:pPr>
        <w:pStyle w:val="ListParagraph"/>
        <w:numPr>
          <w:ilvl w:val="0"/>
          <w:numId w:val="2"/>
        </w:numPr>
        <w:spacing w:before="200"/>
        <w:rPr>
          <w:color w:val="222222"/>
          <w:shd w:val="clear" w:color="auto" w:fill="FFFFFF"/>
        </w:rPr>
      </w:pPr>
      <w:proofErr w:type="spellStart"/>
      <w:r w:rsidRPr="00037599">
        <w:rPr>
          <w:color w:val="222222"/>
        </w:rPr>
        <w:t>LaMunion</w:t>
      </w:r>
      <w:proofErr w:type="spellEnd"/>
      <w:r w:rsidRPr="00037599">
        <w:rPr>
          <w:color w:val="222222"/>
        </w:rPr>
        <w:t xml:space="preserve"> SR, </w:t>
      </w:r>
      <w:r w:rsidRPr="00037599">
        <w:rPr>
          <w:b/>
          <w:color w:val="222222"/>
        </w:rPr>
        <w:t>Hibbing PR</w:t>
      </w:r>
      <w:r w:rsidRPr="00037599">
        <w:rPr>
          <w:color w:val="222222"/>
        </w:rPr>
        <w:t xml:space="preserve">, </w:t>
      </w:r>
      <w:r w:rsidR="00A82C79" w:rsidRPr="00037599">
        <w:rPr>
          <w:color w:val="222222"/>
        </w:rPr>
        <w:t>Kaplan AS, &amp; Crouter SE. (</w:t>
      </w:r>
      <w:r w:rsidR="00853040" w:rsidRPr="00037599">
        <w:rPr>
          <w:color w:val="222222"/>
        </w:rPr>
        <w:t>2018</w:t>
      </w:r>
      <w:r w:rsidR="00A82C79" w:rsidRPr="00037599">
        <w:rPr>
          <w:color w:val="222222"/>
        </w:rPr>
        <w:t xml:space="preserve">) </w:t>
      </w:r>
      <w:r w:rsidR="00533559" w:rsidRPr="00037599">
        <w:rPr>
          <w:color w:val="222222"/>
        </w:rPr>
        <w:t xml:space="preserve">Physical </w:t>
      </w:r>
      <w:r w:rsidR="00426C33" w:rsidRPr="00037599">
        <w:rPr>
          <w:color w:val="222222"/>
        </w:rPr>
        <w:t>a</w:t>
      </w:r>
      <w:r w:rsidR="00533559" w:rsidRPr="00037599">
        <w:rPr>
          <w:color w:val="222222"/>
        </w:rPr>
        <w:t xml:space="preserve">ctivity </w:t>
      </w:r>
      <w:r w:rsidR="00426C33" w:rsidRPr="00037599">
        <w:rPr>
          <w:color w:val="222222"/>
        </w:rPr>
        <w:t>c</w:t>
      </w:r>
      <w:r w:rsidR="00533559" w:rsidRPr="00037599">
        <w:rPr>
          <w:color w:val="222222"/>
        </w:rPr>
        <w:t xml:space="preserve">ategory </w:t>
      </w:r>
      <w:r w:rsidR="00426C33" w:rsidRPr="00037599">
        <w:rPr>
          <w:color w:val="222222"/>
        </w:rPr>
        <w:t>c</w:t>
      </w:r>
      <w:r w:rsidR="00533559" w:rsidRPr="00037599">
        <w:rPr>
          <w:color w:val="222222"/>
        </w:rPr>
        <w:t xml:space="preserve">lassification </w:t>
      </w:r>
      <w:r w:rsidR="00426C33" w:rsidRPr="00037599">
        <w:rPr>
          <w:color w:val="222222"/>
        </w:rPr>
        <w:t>u</w:t>
      </w:r>
      <w:r w:rsidR="00533559" w:rsidRPr="00037599">
        <w:rPr>
          <w:color w:val="222222"/>
        </w:rPr>
        <w:t xml:space="preserve">sing </w:t>
      </w:r>
      <w:r w:rsidR="00426C33" w:rsidRPr="00037599">
        <w:rPr>
          <w:color w:val="222222"/>
        </w:rPr>
        <w:t>t</w:t>
      </w:r>
      <w:r w:rsidR="00533559" w:rsidRPr="00037599">
        <w:rPr>
          <w:color w:val="222222"/>
        </w:rPr>
        <w:t xml:space="preserve">he </w:t>
      </w:r>
      <w:proofErr w:type="spellStart"/>
      <w:r w:rsidR="00533559" w:rsidRPr="00037599">
        <w:rPr>
          <w:color w:val="222222"/>
        </w:rPr>
        <w:t>Acti</w:t>
      </w:r>
      <w:r w:rsidR="00426C33" w:rsidRPr="00037599">
        <w:rPr>
          <w:color w:val="222222"/>
        </w:rPr>
        <w:t>G</w:t>
      </w:r>
      <w:r w:rsidR="00533559" w:rsidRPr="00037599">
        <w:rPr>
          <w:color w:val="222222"/>
        </w:rPr>
        <w:t>raph</w:t>
      </w:r>
      <w:proofErr w:type="spellEnd"/>
      <w:r w:rsidR="00533559" w:rsidRPr="00037599">
        <w:rPr>
          <w:color w:val="222222"/>
        </w:rPr>
        <w:t xml:space="preserve"> G</w:t>
      </w:r>
      <w:r w:rsidR="00426C33" w:rsidRPr="00037599">
        <w:rPr>
          <w:color w:val="222222"/>
        </w:rPr>
        <w:t>T</w:t>
      </w:r>
      <w:r w:rsidR="00533559" w:rsidRPr="00037599">
        <w:rPr>
          <w:color w:val="222222"/>
        </w:rPr>
        <w:t>9</w:t>
      </w:r>
      <w:r w:rsidR="00426C33" w:rsidRPr="00037599">
        <w:rPr>
          <w:color w:val="222222"/>
        </w:rPr>
        <w:t>X</w:t>
      </w:r>
      <w:r w:rsidR="00533559" w:rsidRPr="00037599">
        <w:rPr>
          <w:color w:val="222222"/>
        </w:rPr>
        <w:t xml:space="preserve"> </w:t>
      </w:r>
      <w:r w:rsidR="00426C33" w:rsidRPr="00037599">
        <w:rPr>
          <w:color w:val="222222"/>
        </w:rPr>
        <w:t>i</w:t>
      </w:r>
      <w:r w:rsidR="00533559" w:rsidRPr="00037599">
        <w:rPr>
          <w:color w:val="222222"/>
        </w:rPr>
        <w:t xml:space="preserve">n </w:t>
      </w:r>
      <w:r w:rsidR="00426C33" w:rsidRPr="00037599">
        <w:rPr>
          <w:color w:val="222222"/>
        </w:rPr>
        <w:t>y</w:t>
      </w:r>
      <w:r w:rsidR="00533559" w:rsidRPr="00037599">
        <w:rPr>
          <w:color w:val="222222"/>
        </w:rPr>
        <w:t>outh</w:t>
      </w:r>
      <w:r w:rsidRPr="00037599">
        <w:rPr>
          <w:color w:val="222222"/>
        </w:rPr>
        <w:t>.</w:t>
      </w:r>
      <w:r w:rsidR="00A82C79" w:rsidRPr="00037599">
        <w:rPr>
          <w:color w:val="222222"/>
        </w:rPr>
        <w:t xml:space="preserve"> </w:t>
      </w:r>
      <w:r w:rsidR="00A82C79" w:rsidRPr="00037599">
        <w:rPr>
          <w:i/>
          <w:color w:val="222222"/>
        </w:rPr>
        <w:t>Medicine and Science in Sports and Exercise</w:t>
      </w:r>
      <w:r w:rsidR="00490E24" w:rsidRPr="00037599">
        <w:rPr>
          <w:color w:val="222222"/>
        </w:rPr>
        <w:t>.</w:t>
      </w:r>
      <w:r w:rsidR="00EC53D3" w:rsidRPr="00037599">
        <w:rPr>
          <w:color w:val="222222"/>
        </w:rPr>
        <w:t xml:space="preserve"> </w:t>
      </w:r>
      <w:r w:rsidR="00430B0D" w:rsidRPr="00037599">
        <w:rPr>
          <w:color w:val="222222"/>
        </w:rPr>
        <w:t>50</w:t>
      </w:r>
      <w:r w:rsidR="00EC53D3" w:rsidRPr="00037599">
        <w:rPr>
          <w:color w:val="222222"/>
        </w:rPr>
        <w:t xml:space="preserve">(5 Suppl 1), </w:t>
      </w:r>
      <w:r w:rsidR="00AA02FE" w:rsidRPr="00037599">
        <w:rPr>
          <w:color w:val="222222"/>
        </w:rPr>
        <w:t>295</w:t>
      </w:r>
      <w:r w:rsidR="00A82C79" w:rsidRPr="00037599">
        <w:rPr>
          <w:color w:val="222222"/>
        </w:rPr>
        <w:t xml:space="preserve">. </w:t>
      </w:r>
      <w:r w:rsidR="00426C33" w:rsidRPr="00037599">
        <w:rPr>
          <w:color w:val="222222"/>
        </w:rPr>
        <w:t>Poster</w:t>
      </w:r>
      <w:r w:rsidR="00A82C79" w:rsidRPr="00037599">
        <w:rPr>
          <w:color w:val="222222"/>
        </w:rPr>
        <w:t xml:space="preserve"> presented at the American College of Sports Medicine 65</w:t>
      </w:r>
      <w:r w:rsidR="00A82C79" w:rsidRPr="00037599">
        <w:rPr>
          <w:color w:val="222222"/>
          <w:vertAlign w:val="superscript"/>
        </w:rPr>
        <w:t>th</w:t>
      </w:r>
      <w:r w:rsidR="00A82C79" w:rsidRPr="00037599">
        <w:rPr>
          <w:color w:val="222222"/>
        </w:rPr>
        <w:t xml:space="preserve"> annual meeting, Minneapolis, MN.</w:t>
      </w:r>
    </w:p>
    <w:p w14:paraId="78A12B63" w14:textId="647B76BD" w:rsidR="00896BD5" w:rsidRPr="00037599" w:rsidRDefault="006358BE" w:rsidP="005207C8">
      <w:pPr>
        <w:pStyle w:val="ListParagraph"/>
        <w:numPr>
          <w:ilvl w:val="0"/>
          <w:numId w:val="2"/>
        </w:numPr>
        <w:spacing w:before="200"/>
        <w:rPr>
          <w:color w:val="222222"/>
          <w:shd w:val="clear" w:color="auto" w:fill="FFFFFF"/>
        </w:rPr>
      </w:pPr>
      <w:r w:rsidRPr="00037599">
        <w:rPr>
          <w:b/>
          <w:color w:val="222222"/>
        </w:rPr>
        <w:t>Hibbing PR</w:t>
      </w:r>
      <w:r w:rsidRPr="00037599">
        <w:rPr>
          <w:color w:val="222222"/>
        </w:rPr>
        <w:t>, Bassett DR, &amp; Crouter SE. (</w:t>
      </w:r>
      <w:r w:rsidR="00853040" w:rsidRPr="00037599">
        <w:rPr>
          <w:color w:val="222222"/>
        </w:rPr>
        <w:t>2018</w:t>
      </w:r>
      <w:r w:rsidRPr="00037599">
        <w:rPr>
          <w:color w:val="222222"/>
        </w:rPr>
        <w:t xml:space="preserve">) </w:t>
      </w:r>
      <w:r w:rsidR="00A04C3E" w:rsidRPr="00037599">
        <w:rPr>
          <w:color w:val="222222"/>
        </w:rPr>
        <w:t xml:space="preserve">Modifying accelerometer </w:t>
      </w:r>
      <w:proofErr w:type="gramStart"/>
      <w:r w:rsidR="00A04C3E" w:rsidRPr="00037599">
        <w:rPr>
          <w:color w:val="222222"/>
        </w:rPr>
        <w:t>cut-points</w:t>
      </w:r>
      <w:proofErr w:type="gramEnd"/>
      <w:r w:rsidR="00A04C3E" w:rsidRPr="00037599">
        <w:rPr>
          <w:color w:val="222222"/>
        </w:rPr>
        <w:t xml:space="preserve"> affects criterion validity in free-living youth and adults. </w:t>
      </w:r>
      <w:r w:rsidR="00B328A8" w:rsidRPr="00037599">
        <w:rPr>
          <w:i/>
          <w:color w:val="222222"/>
        </w:rPr>
        <w:t>Medicine and Science in Sports and Exercise</w:t>
      </w:r>
      <w:r w:rsidR="005D334F" w:rsidRPr="00037599">
        <w:rPr>
          <w:color w:val="222222"/>
        </w:rPr>
        <w:t>.</w:t>
      </w:r>
      <w:r w:rsidR="00AA02FE" w:rsidRPr="00037599">
        <w:rPr>
          <w:color w:val="222222"/>
        </w:rPr>
        <w:t xml:space="preserve"> 50(5 Suppl 1), 298</w:t>
      </w:r>
      <w:r w:rsidR="00B328A8" w:rsidRPr="00037599">
        <w:rPr>
          <w:color w:val="222222"/>
        </w:rPr>
        <w:t>. Poster presented at the American College of Sports Medicine 65</w:t>
      </w:r>
      <w:r w:rsidR="00B328A8" w:rsidRPr="00037599">
        <w:rPr>
          <w:color w:val="222222"/>
          <w:vertAlign w:val="superscript"/>
        </w:rPr>
        <w:t>th</w:t>
      </w:r>
      <w:r w:rsidR="00B328A8" w:rsidRPr="00037599">
        <w:rPr>
          <w:color w:val="222222"/>
        </w:rPr>
        <w:t xml:space="preserve"> annual meeting, Minneapolis, MN.</w:t>
      </w:r>
    </w:p>
    <w:p w14:paraId="1E34D320" w14:textId="6F87209A" w:rsidR="003C294A" w:rsidRPr="00037599" w:rsidRDefault="003C7EFD" w:rsidP="005207C8">
      <w:pPr>
        <w:pStyle w:val="ListParagraph"/>
        <w:numPr>
          <w:ilvl w:val="0"/>
          <w:numId w:val="2"/>
        </w:numPr>
        <w:spacing w:before="200"/>
        <w:rPr>
          <w:color w:val="222222"/>
          <w:shd w:val="clear" w:color="auto" w:fill="FFFFFF"/>
        </w:rPr>
      </w:pPr>
      <w:r w:rsidRPr="00037599">
        <w:rPr>
          <w:color w:val="222222"/>
        </w:rPr>
        <w:t xml:space="preserve">Christian D, Saint-Maurice PF, </w:t>
      </w:r>
      <w:r w:rsidRPr="00037599">
        <w:rPr>
          <w:b/>
          <w:color w:val="222222"/>
        </w:rPr>
        <w:t>Hibbing P</w:t>
      </w:r>
      <w:r w:rsidRPr="00037599">
        <w:rPr>
          <w:color w:val="222222"/>
        </w:rPr>
        <w:t>, Noonan RJ, Boddy LM, Welk GJ, &amp; Fairclough</w:t>
      </w:r>
      <w:r w:rsidR="00EF78F5" w:rsidRPr="00037599">
        <w:rPr>
          <w:color w:val="222222"/>
        </w:rPr>
        <w:t xml:space="preserve"> </w:t>
      </w:r>
      <w:r w:rsidRPr="00037599">
        <w:rPr>
          <w:color w:val="222222"/>
        </w:rPr>
        <w:t>SJ</w:t>
      </w:r>
      <w:r w:rsidR="00EF78F5" w:rsidRPr="00037599">
        <w:rPr>
          <w:color w:val="222222"/>
        </w:rPr>
        <w:t>.</w:t>
      </w:r>
      <w:r w:rsidRPr="00037599">
        <w:rPr>
          <w:color w:val="222222"/>
        </w:rPr>
        <w:t xml:space="preserve"> (2018)</w:t>
      </w:r>
      <w:r w:rsidR="00EF78F5" w:rsidRPr="00037599">
        <w:rPr>
          <w:color w:val="222222"/>
        </w:rPr>
        <w:t xml:space="preserve"> </w:t>
      </w:r>
      <w:r w:rsidRPr="00037599">
        <w:rPr>
          <w:color w:val="222222"/>
        </w:rPr>
        <w:t xml:space="preserve">Calibration of the UK Youth Activity Profile. </w:t>
      </w:r>
      <w:r w:rsidR="00EF78F5" w:rsidRPr="00037599">
        <w:rPr>
          <w:i/>
          <w:color w:val="222222"/>
        </w:rPr>
        <w:t xml:space="preserve">Journal of Physical Activity </w:t>
      </w:r>
      <w:r w:rsidR="00FF7E7C" w:rsidRPr="00037599">
        <w:rPr>
          <w:i/>
          <w:color w:val="222222"/>
        </w:rPr>
        <w:t>and</w:t>
      </w:r>
      <w:r w:rsidR="00EF78F5" w:rsidRPr="00037599">
        <w:rPr>
          <w:i/>
          <w:color w:val="222222"/>
        </w:rPr>
        <w:t xml:space="preserve"> Health</w:t>
      </w:r>
      <w:r w:rsidR="005D334F" w:rsidRPr="00037599">
        <w:rPr>
          <w:color w:val="222222"/>
        </w:rPr>
        <w:t>.</w:t>
      </w:r>
      <w:r w:rsidR="00013534" w:rsidRPr="00037599">
        <w:rPr>
          <w:color w:val="222222"/>
        </w:rPr>
        <w:t xml:space="preserve"> </w:t>
      </w:r>
      <w:r w:rsidRPr="00037599">
        <w:rPr>
          <w:color w:val="222222"/>
        </w:rPr>
        <w:t>15</w:t>
      </w:r>
      <w:r w:rsidR="00013534" w:rsidRPr="00037599">
        <w:rPr>
          <w:color w:val="222222"/>
        </w:rPr>
        <w:t>(</w:t>
      </w:r>
      <w:r w:rsidRPr="00037599">
        <w:rPr>
          <w:color w:val="222222"/>
        </w:rPr>
        <w:t>10</w:t>
      </w:r>
      <w:r w:rsidR="00013534" w:rsidRPr="00037599">
        <w:rPr>
          <w:color w:val="222222"/>
        </w:rPr>
        <w:t xml:space="preserve">), </w:t>
      </w:r>
      <w:r w:rsidRPr="00037599">
        <w:rPr>
          <w:color w:val="222222"/>
        </w:rPr>
        <w:t>S39.</w:t>
      </w:r>
      <w:r w:rsidR="00851756" w:rsidRPr="00037599">
        <w:rPr>
          <w:color w:val="222222"/>
        </w:rPr>
        <w:t xml:space="preserve"> Slides presented at the </w:t>
      </w:r>
      <w:r w:rsidR="0017219A" w:rsidRPr="00037599">
        <w:rPr>
          <w:color w:val="222222"/>
        </w:rPr>
        <w:t>7th International Society for Physical Activity and Health Congress</w:t>
      </w:r>
      <w:r w:rsidR="008A1026" w:rsidRPr="00037599">
        <w:rPr>
          <w:color w:val="222222"/>
        </w:rPr>
        <w:t>, London</w:t>
      </w:r>
      <w:r w:rsidR="0055497F" w:rsidRPr="00037599">
        <w:rPr>
          <w:color w:val="222222"/>
        </w:rPr>
        <w:t>, England</w:t>
      </w:r>
      <w:r w:rsidR="0017219A" w:rsidRPr="00037599">
        <w:rPr>
          <w:color w:val="222222"/>
        </w:rPr>
        <w:t>.</w:t>
      </w:r>
    </w:p>
    <w:p w14:paraId="78AA7543" w14:textId="2DFA9C06" w:rsidR="00D22244" w:rsidRPr="00037599" w:rsidRDefault="00067537" w:rsidP="005207C8">
      <w:pPr>
        <w:pStyle w:val="ListParagraph"/>
        <w:numPr>
          <w:ilvl w:val="0"/>
          <w:numId w:val="2"/>
        </w:numPr>
        <w:spacing w:before="200"/>
        <w:rPr>
          <w:color w:val="222222"/>
          <w:shd w:val="clear" w:color="auto" w:fill="FFFFFF"/>
        </w:rPr>
      </w:pPr>
      <w:r w:rsidRPr="00037599">
        <w:rPr>
          <w:color w:val="222222"/>
        </w:rPr>
        <w:t>Crouter SE</w:t>
      </w:r>
      <w:r w:rsidR="009950A9" w:rsidRPr="00037599">
        <w:rPr>
          <w:color w:val="222222"/>
        </w:rPr>
        <w:t xml:space="preserve">, </w:t>
      </w:r>
      <w:proofErr w:type="spellStart"/>
      <w:r w:rsidR="009950A9" w:rsidRPr="00037599">
        <w:rPr>
          <w:color w:val="222222"/>
        </w:rPr>
        <w:t>LaMunion</w:t>
      </w:r>
      <w:proofErr w:type="spellEnd"/>
      <w:r w:rsidR="009950A9" w:rsidRPr="00037599">
        <w:rPr>
          <w:color w:val="222222"/>
        </w:rPr>
        <w:t xml:space="preserve"> SR, </w:t>
      </w:r>
      <w:r w:rsidR="009950A9" w:rsidRPr="00037599">
        <w:rPr>
          <w:b/>
          <w:color w:val="222222"/>
        </w:rPr>
        <w:t>Hibbing PR</w:t>
      </w:r>
      <w:r w:rsidR="009950A9" w:rsidRPr="00037599">
        <w:rPr>
          <w:color w:val="222222"/>
        </w:rPr>
        <w:t xml:space="preserve">, Kaplan AS, </w:t>
      </w:r>
      <w:proofErr w:type="spellStart"/>
      <w:r w:rsidR="009950A9" w:rsidRPr="00037599">
        <w:rPr>
          <w:color w:val="222222"/>
        </w:rPr>
        <w:t>Quarantillo</w:t>
      </w:r>
      <w:proofErr w:type="spellEnd"/>
      <w:r w:rsidR="009950A9" w:rsidRPr="00037599">
        <w:rPr>
          <w:color w:val="222222"/>
        </w:rPr>
        <w:t xml:space="preserve"> ME, &amp; Bassett DR</w:t>
      </w:r>
      <w:r w:rsidR="00A200DD" w:rsidRPr="00037599">
        <w:rPr>
          <w:color w:val="222222"/>
        </w:rPr>
        <w:t>.</w:t>
      </w:r>
      <w:r w:rsidR="009950A9" w:rsidRPr="00037599">
        <w:rPr>
          <w:color w:val="222222"/>
        </w:rPr>
        <w:t xml:space="preserve"> (2019)</w:t>
      </w:r>
      <w:r w:rsidR="00E6703E" w:rsidRPr="00037599">
        <w:rPr>
          <w:color w:val="222222"/>
        </w:rPr>
        <w:t xml:space="preserve"> Accuracy of the </w:t>
      </w:r>
      <w:proofErr w:type="spellStart"/>
      <w:r w:rsidR="00E6703E" w:rsidRPr="00037599">
        <w:rPr>
          <w:color w:val="222222"/>
        </w:rPr>
        <w:t>Cosmed</w:t>
      </w:r>
      <w:proofErr w:type="spellEnd"/>
      <w:r w:rsidR="00E6703E" w:rsidRPr="00037599">
        <w:rPr>
          <w:color w:val="222222"/>
        </w:rPr>
        <w:t xml:space="preserve"> K5 portable metabolic system.</w:t>
      </w:r>
      <w:r w:rsidR="005B0DA4" w:rsidRPr="00037599">
        <w:rPr>
          <w:color w:val="222222"/>
        </w:rPr>
        <w:t xml:space="preserve"> </w:t>
      </w:r>
      <w:r w:rsidR="005B0DA4" w:rsidRPr="00037599">
        <w:rPr>
          <w:i/>
          <w:color w:val="222222"/>
        </w:rPr>
        <w:t>Medicine and Science in Sports and Exercise</w:t>
      </w:r>
      <w:r w:rsidR="005D334F" w:rsidRPr="00037599">
        <w:rPr>
          <w:color w:val="222222"/>
        </w:rPr>
        <w:t>.</w:t>
      </w:r>
      <w:r w:rsidR="00834B42" w:rsidRPr="00037599">
        <w:rPr>
          <w:color w:val="222222"/>
        </w:rPr>
        <w:t xml:space="preserve"> 5</w:t>
      </w:r>
      <w:r w:rsidR="006F4482" w:rsidRPr="00037599">
        <w:rPr>
          <w:color w:val="222222"/>
        </w:rPr>
        <w:t>1</w:t>
      </w:r>
      <w:r w:rsidR="00834B42" w:rsidRPr="00037599">
        <w:rPr>
          <w:color w:val="222222"/>
        </w:rPr>
        <w:t>(</w:t>
      </w:r>
      <w:r w:rsidR="006F4AA6" w:rsidRPr="00037599">
        <w:rPr>
          <w:color w:val="222222"/>
        </w:rPr>
        <w:t>6</w:t>
      </w:r>
      <w:r w:rsidR="00834B42" w:rsidRPr="00037599">
        <w:rPr>
          <w:color w:val="222222"/>
        </w:rPr>
        <w:t xml:space="preserve"> suppl 1), </w:t>
      </w:r>
      <w:r w:rsidR="00905712" w:rsidRPr="00037599">
        <w:rPr>
          <w:color w:val="222222"/>
        </w:rPr>
        <w:t>147</w:t>
      </w:r>
      <w:r w:rsidR="000D38F2" w:rsidRPr="00037599">
        <w:rPr>
          <w:color w:val="222222"/>
        </w:rPr>
        <w:t>. Slides presented at the American College of Sports Medicine 66</w:t>
      </w:r>
      <w:r w:rsidR="000D38F2" w:rsidRPr="00037599">
        <w:rPr>
          <w:color w:val="222222"/>
          <w:vertAlign w:val="superscript"/>
        </w:rPr>
        <w:t>th</w:t>
      </w:r>
      <w:r w:rsidR="000D38F2" w:rsidRPr="00037599">
        <w:rPr>
          <w:color w:val="222222"/>
        </w:rPr>
        <w:t xml:space="preserve"> annual meeting, Orlando, FL.</w:t>
      </w:r>
    </w:p>
    <w:p w14:paraId="13AC03CB" w14:textId="02405133" w:rsidR="00905712" w:rsidRPr="00037599" w:rsidRDefault="00905712" w:rsidP="005207C8">
      <w:pPr>
        <w:pStyle w:val="ListParagraph"/>
        <w:numPr>
          <w:ilvl w:val="0"/>
          <w:numId w:val="2"/>
        </w:numPr>
        <w:spacing w:before="200"/>
        <w:rPr>
          <w:color w:val="222222"/>
          <w:shd w:val="clear" w:color="auto" w:fill="FFFFFF"/>
        </w:rPr>
      </w:pPr>
      <w:r w:rsidRPr="00037599">
        <w:rPr>
          <w:color w:val="222222"/>
        </w:rPr>
        <w:t xml:space="preserve">Lamoureux NR, </w:t>
      </w:r>
      <w:r w:rsidRPr="00037599">
        <w:rPr>
          <w:b/>
          <w:color w:val="222222"/>
        </w:rPr>
        <w:t>Hibbing PR</w:t>
      </w:r>
      <w:r w:rsidRPr="00037599">
        <w:rPr>
          <w:color w:val="222222"/>
        </w:rPr>
        <w:t xml:space="preserve">, Matthews CE, &amp; Welk GJ. (2019) Temporal relationships between the Act24 and a monitor-based method for estimating energy expenditure over a </w:t>
      </w:r>
      <w:proofErr w:type="gramStart"/>
      <w:r w:rsidRPr="00037599">
        <w:rPr>
          <w:color w:val="222222"/>
        </w:rPr>
        <w:t>24 hour</w:t>
      </w:r>
      <w:proofErr w:type="gramEnd"/>
      <w:r w:rsidRPr="00037599">
        <w:rPr>
          <w:color w:val="222222"/>
        </w:rPr>
        <w:t xml:space="preserve"> period. </w:t>
      </w:r>
      <w:r w:rsidRPr="00037599">
        <w:rPr>
          <w:i/>
          <w:color w:val="222222"/>
        </w:rPr>
        <w:t>Medicine and Science in Sports and Exercise</w:t>
      </w:r>
      <w:r w:rsidR="005D334F" w:rsidRPr="00037599">
        <w:rPr>
          <w:color w:val="222222"/>
        </w:rPr>
        <w:t>.</w:t>
      </w:r>
      <w:r w:rsidRPr="00037599">
        <w:rPr>
          <w:color w:val="222222"/>
        </w:rPr>
        <w:t xml:space="preserve"> 51(6 suppl 1), 373. Poster presented at the American College of Sports Medicine 66</w:t>
      </w:r>
      <w:r w:rsidRPr="00037599">
        <w:rPr>
          <w:color w:val="222222"/>
          <w:vertAlign w:val="superscript"/>
        </w:rPr>
        <w:t>th</w:t>
      </w:r>
      <w:r w:rsidRPr="00037599">
        <w:rPr>
          <w:color w:val="222222"/>
        </w:rPr>
        <w:t xml:space="preserve"> annual meeting, Orlando, FL.</w:t>
      </w:r>
    </w:p>
    <w:p w14:paraId="3FCD8FEC" w14:textId="7877BBC9" w:rsidR="00203A93" w:rsidRPr="00037599" w:rsidRDefault="00203A93" w:rsidP="005207C8">
      <w:pPr>
        <w:pStyle w:val="ListParagraph"/>
        <w:numPr>
          <w:ilvl w:val="0"/>
          <w:numId w:val="2"/>
        </w:numPr>
        <w:spacing w:before="200"/>
        <w:rPr>
          <w:color w:val="222222"/>
          <w:shd w:val="clear" w:color="auto" w:fill="FFFFFF"/>
        </w:rPr>
      </w:pPr>
      <w:r w:rsidRPr="00037599">
        <w:rPr>
          <w:b/>
          <w:color w:val="222222"/>
        </w:rPr>
        <w:lastRenderedPageBreak/>
        <w:t>Hibbing PR</w:t>
      </w:r>
      <w:r w:rsidR="00A200DD" w:rsidRPr="00037599">
        <w:rPr>
          <w:color w:val="222222"/>
        </w:rPr>
        <w:t xml:space="preserve"> &amp; Crouter SE. (2019) Resting energy expenditure and metabolic equivalents in youth: Impact of inconsistent operational definitions. </w:t>
      </w:r>
      <w:r w:rsidR="00A200DD" w:rsidRPr="00037599">
        <w:rPr>
          <w:i/>
          <w:color w:val="222222"/>
        </w:rPr>
        <w:t>Medicine and Science in Sports and Exercise</w:t>
      </w:r>
      <w:r w:rsidR="005D334F" w:rsidRPr="00037599">
        <w:rPr>
          <w:color w:val="222222"/>
        </w:rPr>
        <w:t>.</w:t>
      </w:r>
      <w:r w:rsidR="00A200DD" w:rsidRPr="00037599">
        <w:rPr>
          <w:color w:val="222222"/>
        </w:rPr>
        <w:t xml:space="preserve"> </w:t>
      </w:r>
      <w:r w:rsidR="00EC65C4" w:rsidRPr="00037599">
        <w:rPr>
          <w:color w:val="222222"/>
        </w:rPr>
        <w:t>51</w:t>
      </w:r>
      <w:r w:rsidR="006F4482" w:rsidRPr="00037599">
        <w:rPr>
          <w:color w:val="222222"/>
        </w:rPr>
        <w:t>(</w:t>
      </w:r>
      <w:r w:rsidR="006F4AA6" w:rsidRPr="00037599">
        <w:rPr>
          <w:color w:val="222222"/>
        </w:rPr>
        <w:t>6</w:t>
      </w:r>
      <w:r w:rsidR="006F4482" w:rsidRPr="00037599">
        <w:rPr>
          <w:color w:val="222222"/>
        </w:rPr>
        <w:t xml:space="preserve"> suppl 1), </w:t>
      </w:r>
      <w:r w:rsidR="00905712" w:rsidRPr="00037599">
        <w:rPr>
          <w:color w:val="222222"/>
        </w:rPr>
        <w:t>818-819</w:t>
      </w:r>
      <w:r w:rsidR="006F4482" w:rsidRPr="00037599">
        <w:rPr>
          <w:color w:val="222222"/>
        </w:rPr>
        <w:t>. Poster presented at the American College of Sports Medicine 66</w:t>
      </w:r>
      <w:r w:rsidR="006F4482" w:rsidRPr="00037599">
        <w:rPr>
          <w:color w:val="222222"/>
          <w:vertAlign w:val="superscript"/>
        </w:rPr>
        <w:t>th</w:t>
      </w:r>
      <w:r w:rsidR="006F4482" w:rsidRPr="00037599">
        <w:rPr>
          <w:color w:val="222222"/>
        </w:rPr>
        <w:t xml:space="preserve"> annual meeting, Orlando, FL.</w:t>
      </w:r>
    </w:p>
    <w:p w14:paraId="0DAE4BB0" w14:textId="246BF8F2" w:rsidR="002B4B79" w:rsidRPr="00037599" w:rsidRDefault="002B4B79" w:rsidP="005207C8">
      <w:pPr>
        <w:pStyle w:val="ListParagraph"/>
        <w:numPr>
          <w:ilvl w:val="0"/>
          <w:numId w:val="2"/>
        </w:numPr>
        <w:spacing w:before="200"/>
        <w:rPr>
          <w:color w:val="222222"/>
          <w:shd w:val="clear" w:color="auto" w:fill="FFFFFF"/>
        </w:rPr>
      </w:pPr>
      <w:r w:rsidRPr="00037599">
        <w:rPr>
          <w:b/>
          <w:bCs/>
          <w:color w:val="222222"/>
        </w:rPr>
        <w:t>Hibbing PR</w:t>
      </w:r>
      <w:r w:rsidRPr="00037599">
        <w:rPr>
          <w:color w:val="222222"/>
        </w:rPr>
        <w:t xml:space="preserve">, </w:t>
      </w:r>
      <w:proofErr w:type="spellStart"/>
      <w:r w:rsidRPr="00037599">
        <w:rPr>
          <w:color w:val="222222"/>
        </w:rPr>
        <w:t>LaMunion</w:t>
      </w:r>
      <w:proofErr w:type="spellEnd"/>
      <w:r w:rsidRPr="00037599">
        <w:rPr>
          <w:color w:val="222222"/>
        </w:rPr>
        <w:t xml:space="preserve"> SR, </w:t>
      </w:r>
      <w:proofErr w:type="spellStart"/>
      <w:r w:rsidRPr="00037599">
        <w:rPr>
          <w:color w:val="222222"/>
        </w:rPr>
        <w:t>Hilafu</w:t>
      </w:r>
      <w:proofErr w:type="spellEnd"/>
      <w:r w:rsidRPr="00037599">
        <w:rPr>
          <w:color w:val="222222"/>
        </w:rPr>
        <w:t xml:space="preserve"> H, &amp; Crouter SE. (2019) Evaluating the performance of bout detection algorithms for wearable sensors: The transition pairing method. Slides presented at the 6</w:t>
      </w:r>
      <w:r w:rsidRPr="00037599">
        <w:rPr>
          <w:color w:val="222222"/>
          <w:vertAlign w:val="superscript"/>
        </w:rPr>
        <w:t>th</w:t>
      </w:r>
      <w:r w:rsidRPr="00037599">
        <w:rPr>
          <w:color w:val="222222"/>
        </w:rPr>
        <w:t xml:space="preserve"> International Conference on Ambulatory Monitoring of Physical Activity and Movement, Maastricht, The Netherlands.</w:t>
      </w:r>
    </w:p>
    <w:p w14:paraId="31922A66" w14:textId="5D3A2E1C" w:rsidR="00504660" w:rsidRPr="00037599" w:rsidRDefault="00504660" w:rsidP="005207C8">
      <w:pPr>
        <w:pStyle w:val="ListParagraph"/>
        <w:numPr>
          <w:ilvl w:val="0"/>
          <w:numId w:val="2"/>
        </w:numPr>
        <w:spacing w:before="200"/>
        <w:rPr>
          <w:color w:val="222222"/>
          <w:shd w:val="clear" w:color="auto" w:fill="FFFFFF"/>
        </w:rPr>
      </w:pPr>
      <w:r w:rsidRPr="00037599">
        <w:rPr>
          <w:color w:val="222222"/>
        </w:rPr>
        <w:t xml:space="preserve">Crouter SE, Clendenin BJ, </w:t>
      </w:r>
      <w:r w:rsidRPr="00037599">
        <w:rPr>
          <w:b/>
          <w:bCs/>
          <w:color w:val="222222"/>
        </w:rPr>
        <w:t>Hibbing PR</w:t>
      </w:r>
      <w:r w:rsidRPr="00037599">
        <w:rPr>
          <w:color w:val="222222"/>
        </w:rPr>
        <w:t xml:space="preserve">, &amp; </w:t>
      </w:r>
      <w:proofErr w:type="spellStart"/>
      <w:r w:rsidRPr="00037599">
        <w:rPr>
          <w:color w:val="222222"/>
        </w:rPr>
        <w:t>LaMunion</w:t>
      </w:r>
      <w:proofErr w:type="spellEnd"/>
      <w:r w:rsidRPr="00037599">
        <w:rPr>
          <w:color w:val="222222"/>
        </w:rPr>
        <w:t xml:space="preserve"> SR. (2019) Validity of consumer monitors for estimating steps in youth. Slides presented at the 6</w:t>
      </w:r>
      <w:r w:rsidRPr="00037599">
        <w:rPr>
          <w:color w:val="222222"/>
          <w:vertAlign w:val="superscript"/>
        </w:rPr>
        <w:t>th</w:t>
      </w:r>
      <w:r w:rsidRPr="00037599">
        <w:rPr>
          <w:color w:val="222222"/>
        </w:rPr>
        <w:t xml:space="preserve"> International Conference on Ambulatory Monitoring of Physical Activity and Movement, Maastricht, The Netherlands.</w:t>
      </w:r>
    </w:p>
    <w:p w14:paraId="7253DBF6" w14:textId="1C07CBFB" w:rsidR="004F7FBA" w:rsidRPr="00037599" w:rsidRDefault="00ED06BA" w:rsidP="005207C8">
      <w:pPr>
        <w:pStyle w:val="ListParagraph"/>
        <w:numPr>
          <w:ilvl w:val="0"/>
          <w:numId w:val="2"/>
        </w:numPr>
        <w:spacing w:before="200"/>
        <w:rPr>
          <w:color w:val="222222"/>
          <w:shd w:val="clear" w:color="auto" w:fill="FFFFFF"/>
        </w:rPr>
      </w:pPr>
      <w:r w:rsidRPr="00037599">
        <w:rPr>
          <w:color w:val="222222"/>
        </w:rPr>
        <w:t xml:space="preserve">Ehrlich SF, </w:t>
      </w:r>
      <w:proofErr w:type="spellStart"/>
      <w:r w:rsidRPr="00037599">
        <w:rPr>
          <w:color w:val="222222"/>
        </w:rPr>
        <w:t>Hedderson</w:t>
      </w:r>
      <w:proofErr w:type="spellEnd"/>
      <w:r w:rsidRPr="00037599">
        <w:rPr>
          <w:color w:val="222222"/>
        </w:rPr>
        <w:t xml:space="preserve"> MM, Brown SD, Crouter</w:t>
      </w:r>
      <w:r w:rsidR="008E1823" w:rsidRPr="00037599">
        <w:rPr>
          <w:color w:val="222222"/>
        </w:rPr>
        <w:t xml:space="preserve"> SE</w:t>
      </w:r>
      <w:r w:rsidRPr="00037599">
        <w:rPr>
          <w:color w:val="222222"/>
        </w:rPr>
        <w:t xml:space="preserve">, </w:t>
      </w:r>
      <w:r w:rsidRPr="00037599">
        <w:rPr>
          <w:b/>
          <w:bCs/>
          <w:color w:val="222222"/>
        </w:rPr>
        <w:t>Hibbing</w:t>
      </w:r>
      <w:r w:rsidR="008E1823" w:rsidRPr="00037599">
        <w:rPr>
          <w:b/>
          <w:bCs/>
          <w:color w:val="222222"/>
        </w:rPr>
        <w:t xml:space="preserve"> PR</w:t>
      </w:r>
      <w:r w:rsidRPr="00037599">
        <w:rPr>
          <w:color w:val="222222"/>
        </w:rPr>
        <w:t>, Feng</w:t>
      </w:r>
      <w:r w:rsidR="008E1823" w:rsidRPr="00037599">
        <w:rPr>
          <w:color w:val="222222"/>
        </w:rPr>
        <w:t xml:space="preserve"> J</w:t>
      </w:r>
      <w:r w:rsidRPr="00037599">
        <w:rPr>
          <w:color w:val="222222"/>
        </w:rPr>
        <w:t>, Tsai</w:t>
      </w:r>
      <w:r w:rsidR="008E1823" w:rsidRPr="00037599">
        <w:rPr>
          <w:color w:val="222222"/>
        </w:rPr>
        <w:t xml:space="preserve"> AL</w:t>
      </w:r>
      <w:r w:rsidRPr="00037599">
        <w:rPr>
          <w:color w:val="222222"/>
        </w:rPr>
        <w:t xml:space="preserve">, </w:t>
      </w:r>
      <w:r w:rsidR="008E1823" w:rsidRPr="00037599">
        <w:rPr>
          <w:color w:val="222222"/>
        </w:rPr>
        <w:t xml:space="preserve">&amp; </w:t>
      </w:r>
      <w:r w:rsidRPr="00037599">
        <w:rPr>
          <w:color w:val="222222"/>
        </w:rPr>
        <w:t>Ferrara</w:t>
      </w:r>
      <w:r w:rsidR="008E1823" w:rsidRPr="00037599">
        <w:rPr>
          <w:color w:val="222222"/>
        </w:rPr>
        <w:t xml:space="preserve"> A</w:t>
      </w:r>
      <w:r w:rsidR="007A4A67" w:rsidRPr="00037599">
        <w:rPr>
          <w:color w:val="222222"/>
        </w:rPr>
        <w:t>.</w:t>
      </w:r>
      <w:r w:rsidR="008E1823" w:rsidRPr="00037599">
        <w:rPr>
          <w:color w:val="222222"/>
        </w:rPr>
        <w:t xml:space="preserve"> (20</w:t>
      </w:r>
      <w:r w:rsidR="003C39C1" w:rsidRPr="00037599">
        <w:rPr>
          <w:color w:val="222222"/>
        </w:rPr>
        <w:t>20</w:t>
      </w:r>
      <w:r w:rsidR="008E1823" w:rsidRPr="00037599">
        <w:rPr>
          <w:color w:val="222222"/>
        </w:rPr>
        <w:t>)</w:t>
      </w:r>
      <w:r w:rsidR="007A4A67" w:rsidRPr="00037599">
        <w:rPr>
          <w:color w:val="222222"/>
        </w:rPr>
        <w:t xml:space="preserve"> Objectively measured physical activity during the first trimester and glucose tolerance at 24-28 weeks gestation.</w:t>
      </w:r>
      <w:r w:rsidR="003C6FB3" w:rsidRPr="00037599">
        <w:rPr>
          <w:color w:val="222222"/>
        </w:rPr>
        <w:t xml:space="preserve"> </w:t>
      </w:r>
      <w:r w:rsidR="003C6FB3" w:rsidRPr="00037599">
        <w:rPr>
          <w:i/>
          <w:iCs/>
          <w:color w:val="222222"/>
        </w:rPr>
        <w:t>Medicine and Science in Sports and Exercise</w:t>
      </w:r>
      <w:r w:rsidR="003C6FB3" w:rsidRPr="00037599">
        <w:rPr>
          <w:color w:val="222222"/>
        </w:rPr>
        <w:t xml:space="preserve">. </w:t>
      </w:r>
      <w:r w:rsidR="00403F63" w:rsidRPr="00037599">
        <w:rPr>
          <w:color w:val="222222"/>
        </w:rPr>
        <w:t>52(</w:t>
      </w:r>
      <w:r w:rsidR="00A04D8D" w:rsidRPr="00037599">
        <w:rPr>
          <w:color w:val="222222"/>
        </w:rPr>
        <w:t>7S</w:t>
      </w:r>
      <w:r w:rsidR="00403F63" w:rsidRPr="00037599">
        <w:rPr>
          <w:color w:val="222222"/>
        </w:rPr>
        <w:t xml:space="preserve">), </w:t>
      </w:r>
      <w:r w:rsidR="00A04D8D" w:rsidRPr="00037599">
        <w:rPr>
          <w:color w:val="222222"/>
        </w:rPr>
        <w:t>100</w:t>
      </w:r>
      <w:r w:rsidR="00403F63" w:rsidRPr="00037599">
        <w:rPr>
          <w:color w:val="222222"/>
        </w:rPr>
        <w:t>. Poster</w:t>
      </w:r>
      <w:r w:rsidR="007834F9" w:rsidRPr="00037599">
        <w:rPr>
          <w:color w:val="222222"/>
        </w:rPr>
        <w:t xml:space="preserve"> accepted for the American College of Sports Medicine 67</w:t>
      </w:r>
      <w:r w:rsidR="007834F9" w:rsidRPr="00037599">
        <w:rPr>
          <w:color w:val="222222"/>
          <w:vertAlign w:val="superscript"/>
        </w:rPr>
        <w:t>th</w:t>
      </w:r>
      <w:r w:rsidR="007834F9" w:rsidRPr="00037599">
        <w:rPr>
          <w:color w:val="222222"/>
        </w:rPr>
        <w:t xml:space="preserve"> annual meeting</w:t>
      </w:r>
      <w:r w:rsidR="00FB5C04" w:rsidRPr="00037599">
        <w:rPr>
          <w:color w:val="222222"/>
        </w:rPr>
        <w:t xml:space="preserve"> (cancelled due to COVID-19 pandemic).</w:t>
      </w:r>
    </w:p>
    <w:p w14:paraId="6A881D68" w14:textId="72290D8F" w:rsidR="00FB5C04" w:rsidRPr="00037599" w:rsidRDefault="003C39C1" w:rsidP="005207C8">
      <w:pPr>
        <w:pStyle w:val="ListParagraph"/>
        <w:numPr>
          <w:ilvl w:val="0"/>
          <w:numId w:val="2"/>
        </w:numPr>
        <w:spacing w:before="200"/>
        <w:rPr>
          <w:color w:val="222222"/>
          <w:shd w:val="clear" w:color="auto" w:fill="FFFFFF"/>
        </w:rPr>
      </w:pPr>
      <w:proofErr w:type="spellStart"/>
      <w:r w:rsidRPr="00037599">
        <w:rPr>
          <w:color w:val="222222"/>
        </w:rPr>
        <w:t>Hukka</w:t>
      </w:r>
      <w:proofErr w:type="spellEnd"/>
      <w:r w:rsidRPr="00037599">
        <w:rPr>
          <w:color w:val="222222"/>
        </w:rPr>
        <w:t xml:space="preserve"> MK, </w:t>
      </w:r>
      <w:proofErr w:type="spellStart"/>
      <w:r w:rsidRPr="00037599">
        <w:rPr>
          <w:color w:val="222222"/>
        </w:rPr>
        <w:t>LaMunion</w:t>
      </w:r>
      <w:proofErr w:type="spellEnd"/>
      <w:r w:rsidRPr="00037599">
        <w:rPr>
          <w:color w:val="222222"/>
        </w:rPr>
        <w:t xml:space="preserve"> SR, </w:t>
      </w:r>
      <w:r w:rsidRPr="00037599">
        <w:rPr>
          <w:b/>
          <w:bCs/>
          <w:color w:val="222222"/>
        </w:rPr>
        <w:t>Hibbing PR</w:t>
      </w:r>
      <w:r w:rsidRPr="00037599">
        <w:rPr>
          <w:color w:val="222222"/>
        </w:rPr>
        <w:t xml:space="preserve">, &amp; Crouter SE. (2020) </w:t>
      </w:r>
      <w:r w:rsidR="0027701F" w:rsidRPr="00037599">
        <w:rPr>
          <w:color w:val="222222"/>
        </w:rPr>
        <w:t xml:space="preserve">Generational differences of consumer wearable devices for estimating physical activity outcomes. </w:t>
      </w:r>
      <w:r w:rsidR="0027701F" w:rsidRPr="00037599">
        <w:rPr>
          <w:i/>
          <w:iCs/>
          <w:color w:val="222222"/>
        </w:rPr>
        <w:t>Medicine and Science in Sports and Exercise</w:t>
      </w:r>
      <w:r w:rsidR="0027701F" w:rsidRPr="00037599">
        <w:rPr>
          <w:color w:val="222222"/>
        </w:rPr>
        <w:t>. 52(</w:t>
      </w:r>
      <w:r w:rsidR="00A04D8D" w:rsidRPr="00037599">
        <w:rPr>
          <w:color w:val="222222"/>
        </w:rPr>
        <w:t>7S</w:t>
      </w:r>
      <w:r w:rsidR="0027701F" w:rsidRPr="00037599">
        <w:rPr>
          <w:color w:val="222222"/>
        </w:rPr>
        <w:t xml:space="preserve">), </w:t>
      </w:r>
      <w:r w:rsidR="00A04D8D" w:rsidRPr="00037599">
        <w:rPr>
          <w:color w:val="222222"/>
        </w:rPr>
        <w:t>519</w:t>
      </w:r>
      <w:r w:rsidR="004250F1" w:rsidRPr="00037599">
        <w:rPr>
          <w:color w:val="222222"/>
        </w:rPr>
        <w:t>. Rapid fire poster accepted for the American College of Sports Medicine 67</w:t>
      </w:r>
      <w:r w:rsidR="004250F1" w:rsidRPr="00037599">
        <w:rPr>
          <w:color w:val="222222"/>
          <w:vertAlign w:val="superscript"/>
        </w:rPr>
        <w:t>th</w:t>
      </w:r>
      <w:r w:rsidR="004250F1" w:rsidRPr="00037599">
        <w:rPr>
          <w:color w:val="222222"/>
        </w:rPr>
        <w:t xml:space="preserve"> annual meeting (cancelled due to COVID-19 pandemic).</w:t>
      </w:r>
    </w:p>
    <w:p w14:paraId="2ACD7619" w14:textId="2BFA1BB0" w:rsidR="006E1444" w:rsidRPr="00037599" w:rsidRDefault="006E1444" w:rsidP="005207C8">
      <w:pPr>
        <w:pStyle w:val="ListParagraph"/>
        <w:numPr>
          <w:ilvl w:val="0"/>
          <w:numId w:val="2"/>
        </w:numPr>
        <w:spacing w:before="200"/>
        <w:rPr>
          <w:color w:val="222222"/>
          <w:shd w:val="clear" w:color="auto" w:fill="FFFFFF"/>
        </w:rPr>
      </w:pPr>
      <w:r w:rsidRPr="00037599">
        <w:rPr>
          <w:b/>
          <w:bCs/>
          <w:color w:val="222222"/>
        </w:rPr>
        <w:t>Hibbing PR</w:t>
      </w:r>
      <w:r w:rsidRPr="00037599">
        <w:rPr>
          <w:color w:val="222222"/>
        </w:rPr>
        <w:t xml:space="preserve"> &amp; Crouter SE. (2020) </w:t>
      </w:r>
      <w:r w:rsidR="0086017F" w:rsidRPr="00037599">
        <w:rPr>
          <w:color w:val="222222"/>
        </w:rPr>
        <w:t xml:space="preserve">Dynamic segmentation of youth accelerometer data by Sojourn and change point detection methods. </w:t>
      </w:r>
      <w:r w:rsidR="0086017F" w:rsidRPr="00037599">
        <w:rPr>
          <w:i/>
          <w:iCs/>
          <w:color w:val="222222"/>
        </w:rPr>
        <w:t>Medicine and Science in Sports and Exercise</w:t>
      </w:r>
      <w:r w:rsidR="0086017F" w:rsidRPr="00037599">
        <w:rPr>
          <w:color w:val="222222"/>
        </w:rPr>
        <w:t xml:space="preserve">. </w:t>
      </w:r>
      <w:r w:rsidR="003C733D" w:rsidRPr="00037599">
        <w:rPr>
          <w:color w:val="222222"/>
        </w:rPr>
        <w:t>52(</w:t>
      </w:r>
      <w:r w:rsidR="00A04D8D" w:rsidRPr="00037599">
        <w:rPr>
          <w:color w:val="222222"/>
        </w:rPr>
        <w:t>7S</w:t>
      </w:r>
      <w:r w:rsidR="003C733D" w:rsidRPr="00037599">
        <w:rPr>
          <w:color w:val="222222"/>
        </w:rPr>
        <w:t xml:space="preserve">), </w:t>
      </w:r>
      <w:r w:rsidR="00A04D8D" w:rsidRPr="00037599">
        <w:rPr>
          <w:color w:val="222222"/>
        </w:rPr>
        <w:t>824-825</w:t>
      </w:r>
      <w:r w:rsidR="003C733D" w:rsidRPr="00037599">
        <w:rPr>
          <w:color w:val="222222"/>
        </w:rPr>
        <w:t>. Thematic poster accepted for the American College of Sports Medicine 67</w:t>
      </w:r>
      <w:r w:rsidR="003C733D" w:rsidRPr="00037599">
        <w:rPr>
          <w:color w:val="222222"/>
          <w:vertAlign w:val="superscript"/>
        </w:rPr>
        <w:t>th</w:t>
      </w:r>
      <w:r w:rsidR="003C733D" w:rsidRPr="00037599">
        <w:rPr>
          <w:color w:val="222222"/>
        </w:rPr>
        <w:t xml:space="preserve"> annual meeting (cancelled due to COVID-19 pandemic).</w:t>
      </w:r>
    </w:p>
    <w:p w14:paraId="30B49738" w14:textId="350508C7" w:rsidR="00F15E33" w:rsidRPr="00037599" w:rsidRDefault="002A78DA" w:rsidP="005207C8">
      <w:pPr>
        <w:pStyle w:val="ListParagraph"/>
        <w:numPr>
          <w:ilvl w:val="0"/>
          <w:numId w:val="2"/>
        </w:numPr>
        <w:spacing w:before="200"/>
        <w:rPr>
          <w:color w:val="222222"/>
          <w:shd w:val="clear" w:color="auto" w:fill="FFFFFF"/>
        </w:rPr>
      </w:pPr>
      <w:r w:rsidRPr="00037599">
        <w:rPr>
          <w:color w:val="222222"/>
        </w:rPr>
        <w:t xml:space="preserve">Ehrlich SF, </w:t>
      </w:r>
      <w:proofErr w:type="spellStart"/>
      <w:r w:rsidRPr="00037599">
        <w:rPr>
          <w:color w:val="222222"/>
        </w:rPr>
        <w:t>Hedderson</w:t>
      </w:r>
      <w:proofErr w:type="spellEnd"/>
      <w:r w:rsidRPr="00037599">
        <w:rPr>
          <w:color w:val="222222"/>
        </w:rPr>
        <w:t xml:space="preserve"> MM, Brown SD, Crouter SE, </w:t>
      </w:r>
      <w:r w:rsidRPr="00037599">
        <w:rPr>
          <w:b/>
          <w:bCs/>
          <w:color w:val="222222"/>
        </w:rPr>
        <w:t>Hibbing P</w:t>
      </w:r>
      <w:r w:rsidRPr="00037599">
        <w:rPr>
          <w:color w:val="222222"/>
        </w:rPr>
        <w:t xml:space="preserve">, </w:t>
      </w:r>
      <w:r w:rsidR="002837C3" w:rsidRPr="00037599">
        <w:rPr>
          <w:color w:val="222222"/>
        </w:rPr>
        <w:t>Feng J, Tsai AL, &amp; Ferrara A.</w:t>
      </w:r>
      <w:r w:rsidR="00690408" w:rsidRPr="00037599">
        <w:rPr>
          <w:color w:val="222222"/>
        </w:rPr>
        <w:t xml:space="preserve"> (2020) Objectively measured and self-reported physical activity in the first trimester of pregnancy, glucose tolerance, and gestational diabetes in women with overweight/obesity.</w:t>
      </w:r>
      <w:r w:rsidR="00BA1D97" w:rsidRPr="00037599">
        <w:rPr>
          <w:color w:val="222222"/>
        </w:rPr>
        <w:t xml:space="preserve"> </w:t>
      </w:r>
      <w:r w:rsidR="00BA1D97" w:rsidRPr="00037599">
        <w:rPr>
          <w:i/>
          <w:iCs/>
          <w:color w:val="222222"/>
        </w:rPr>
        <w:t>Diabetes</w:t>
      </w:r>
      <w:r w:rsidR="00BA1D97" w:rsidRPr="00037599">
        <w:rPr>
          <w:color w:val="222222"/>
        </w:rPr>
        <w:t xml:space="preserve">. </w:t>
      </w:r>
      <w:r w:rsidR="00D8155C" w:rsidRPr="00037599">
        <w:rPr>
          <w:color w:val="222222"/>
        </w:rPr>
        <w:t>69(</w:t>
      </w:r>
      <w:r w:rsidR="007A2464" w:rsidRPr="00037599">
        <w:rPr>
          <w:color w:val="222222"/>
        </w:rPr>
        <w:t xml:space="preserve">suppl 1) 1343-P. </w:t>
      </w:r>
      <w:proofErr w:type="spellStart"/>
      <w:r w:rsidR="007A2464" w:rsidRPr="00037599">
        <w:rPr>
          <w:color w:val="222222"/>
        </w:rPr>
        <w:t>doi</w:t>
      </w:r>
      <w:proofErr w:type="spellEnd"/>
      <w:r w:rsidR="007A2464" w:rsidRPr="00037599">
        <w:rPr>
          <w:color w:val="222222"/>
        </w:rPr>
        <w:t>: 10.2337/db20-1343-P.</w:t>
      </w:r>
      <w:r w:rsidR="00414AB1" w:rsidRPr="00037599">
        <w:rPr>
          <w:color w:val="222222"/>
        </w:rPr>
        <w:t xml:space="preserve"> Poster </w:t>
      </w:r>
      <w:r w:rsidR="00073D3A" w:rsidRPr="00037599">
        <w:rPr>
          <w:color w:val="222222"/>
        </w:rPr>
        <w:t xml:space="preserve">presented </w:t>
      </w:r>
      <w:r w:rsidR="00414AB1" w:rsidRPr="00037599">
        <w:rPr>
          <w:color w:val="222222"/>
        </w:rPr>
        <w:t xml:space="preserve">at the American Diabetes Association </w:t>
      </w:r>
      <w:r w:rsidR="004B7A6B" w:rsidRPr="00037599">
        <w:rPr>
          <w:color w:val="222222"/>
        </w:rPr>
        <w:t>2020 80</w:t>
      </w:r>
      <w:r w:rsidR="004B7A6B" w:rsidRPr="00037599">
        <w:rPr>
          <w:color w:val="222222"/>
          <w:vertAlign w:val="superscript"/>
        </w:rPr>
        <w:t>th</w:t>
      </w:r>
      <w:r w:rsidR="004B7A6B" w:rsidRPr="00037599">
        <w:rPr>
          <w:color w:val="222222"/>
        </w:rPr>
        <w:t xml:space="preserve"> </w:t>
      </w:r>
      <w:r w:rsidR="00414AB1" w:rsidRPr="00037599">
        <w:rPr>
          <w:color w:val="222222"/>
        </w:rPr>
        <w:t>Scientific Sessions</w:t>
      </w:r>
      <w:r w:rsidR="004B7A6B" w:rsidRPr="00037599">
        <w:rPr>
          <w:color w:val="222222"/>
        </w:rPr>
        <w:t xml:space="preserve"> (held virtually due to COVID-19 pandemic</w:t>
      </w:r>
      <w:r w:rsidR="006449BF" w:rsidRPr="00037599">
        <w:rPr>
          <w:color w:val="222222"/>
        </w:rPr>
        <w:t>).</w:t>
      </w:r>
    </w:p>
    <w:p w14:paraId="470BB5FE" w14:textId="1D2E8BF8" w:rsidR="00B94270" w:rsidRPr="00037599" w:rsidRDefault="00B94270" w:rsidP="005207C8">
      <w:pPr>
        <w:pStyle w:val="ListParagraph"/>
        <w:numPr>
          <w:ilvl w:val="0"/>
          <w:numId w:val="2"/>
        </w:numPr>
        <w:spacing w:before="200"/>
        <w:rPr>
          <w:color w:val="222222"/>
          <w:shd w:val="clear" w:color="auto" w:fill="FFFFFF"/>
        </w:rPr>
      </w:pPr>
      <w:proofErr w:type="spellStart"/>
      <w:r w:rsidRPr="00037599">
        <w:rPr>
          <w:color w:val="222222"/>
          <w:shd w:val="clear" w:color="auto" w:fill="FFFFFF"/>
        </w:rPr>
        <w:t>Forseth</w:t>
      </w:r>
      <w:proofErr w:type="spellEnd"/>
      <w:r w:rsidRPr="00037599">
        <w:rPr>
          <w:color w:val="222222"/>
          <w:shd w:val="clear" w:color="auto" w:fill="FFFFFF"/>
        </w:rPr>
        <w:t xml:space="preserve"> B, Moon M, Singh M, Steel C, Ortega A, </w:t>
      </w:r>
      <w:r w:rsidRPr="00037599">
        <w:rPr>
          <w:b/>
          <w:bCs/>
          <w:color w:val="222222"/>
          <w:shd w:val="clear" w:color="auto" w:fill="FFFFFF"/>
        </w:rPr>
        <w:t>Hibbing P</w:t>
      </w:r>
      <w:r w:rsidRPr="00037599">
        <w:rPr>
          <w:color w:val="222222"/>
          <w:shd w:val="clear" w:color="auto" w:fill="FFFFFF"/>
        </w:rPr>
        <w:t xml:space="preserve">, Miller B, Miller M, Calvert H, Davis AM, </w:t>
      </w:r>
      <w:r w:rsidR="005F66A6" w:rsidRPr="00037599">
        <w:rPr>
          <w:color w:val="222222"/>
          <w:shd w:val="clear" w:color="auto" w:fill="FFFFFF"/>
        </w:rPr>
        <w:t xml:space="preserve">&amp; </w:t>
      </w:r>
      <w:r w:rsidRPr="00037599">
        <w:rPr>
          <w:color w:val="222222"/>
          <w:shd w:val="clear" w:color="auto" w:fill="FFFFFF"/>
        </w:rPr>
        <w:t xml:space="preserve">Carlson JA. (2021). Acceptability and impact of a remote classroom- and family-based physical activity interventions during the COVID-19 pandemic. </w:t>
      </w:r>
      <w:r w:rsidR="005F66A6" w:rsidRPr="00037599">
        <w:rPr>
          <w:color w:val="222222"/>
          <w:shd w:val="clear" w:color="auto" w:fill="FFFFFF"/>
        </w:rPr>
        <w:t xml:space="preserve">Slides presented at the </w:t>
      </w:r>
      <w:r w:rsidRPr="00037599">
        <w:rPr>
          <w:color w:val="222222"/>
          <w:shd w:val="clear" w:color="auto" w:fill="FFFFFF"/>
        </w:rPr>
        <w:t>Active Living Conference (held virtually due to COVID-19 pandemic) of the Physical Activity Policy Research and Evaluation Network.</w:t>
      </w:r>
    </w:p>
    <w:p w14:paraId="3E582FDE" w14:textId="38844C5B" w:rsidR="005F66A6" w:rsidRPr="00037599" w:rsidRDefault="005F66A6" w:rsidP="005F66A6">
      <w:pPr>
        <w:pStyle w:val="ListParagraph"/>
        <w:numPr>
          <w:ilvl w:val="0"/>
          <w:numId w:val="2"/>
        </w:numPr>
        <w:spacing w:before="200"/>
        <w:rPr>
          <w:color w:val="222222"/>
          <w:shd w:val="clear" w:color="auto" w:fill="FFFFFF"/>
        </w:rPr>
      </w:pPr>
      <w:r w:rsidRPr="00037599">
        <w:rPr>
          <w:b/>
          <w:bCs/>
          <w:color w:val="222222"/>
          <w:shd w:val="clear" w:color="auto" w:fill="FFFFFF"/>
        </w:rPr>
        <w:t>Hibbing PR</w:t>
      </w:r>
      <w:r w:rsidRPr="00037599">
        <w:rPr>
          <w:color w:val="222222"/>
          <w:shd w:val="clear" w:color="auto" w:fill="FFFFFF"/>
        </w:rPr>
        <w:t xml:space="preserve">, Carlson JA, Simon SL, Melanson EL, &amp; Creasy SA. (2021) Convergent validity of </w:t>
      </w:r>
      <w:proofErr w:type="spellStart"/>
      <w:r w:rsidRPr="00037599">
        <w:rPr>
          <w:color w:val="222222"/>
          <w:shd w:val="clear" w:color="auto" w:fill="FFFFFF"/>
        </w:rPr>
        <w:t>Actiwatch</w:t>
      </w:r>
      <w:proofErr w:type="spellEnd"/>
      <w:r w:rsidRPr="00037599">
        <w:rPr>
          <w:color w:val="222222"/>
          <w:shd w:val="clear" w:color="auto" w:fill="FFFFFF"/>
        </w:rPr>
        <w:t xml:space="preserve"> and </w:t>
      </w:r>
      <w:proofErr w:type="spellStart"/>
      <w:r w:rsidRPr="00037599">
        <w:rPr>
          <w:color w:val="222222"/>
          <w:shd w:val="clear" w:color="auto" w:fill="FFFFFF"/>
        </w:rPr>
        <w:t>activPAL</w:t>
      </w:r>
      <w:proofErr w:type="spellEnd"/>
      <w:r w:rsidRPr="00037599">
        <w:rPr>
          <w:color w:val="222222"/>
          <w:shd w:val="clear" w:color="auto" w:fill="FFFFFF"/>
        </w:rPr>
        <w:t xml:space="preserve"> for assessing time in bed. </w:t>
      </w:r>
      <w:r w:rsidR="00466218" w:rsidRPr="00037599">
        <w:rPr>
          <w:i/>
          <w:iCs/>
          <w:szCs w:val="24"/>
        </w:rPr>
        <w:t xml:space="preserve">Journal for the Measurement of Physical </w:t>
      </w:r>
      <w:proofErr w:type="spellStart"/>
      <w:r w:rsidR="00466218" w:rsidRPr="00037599">
        <w:rPr>
          <w:i/>
          <w:iCs/>
          <w:szCs w:val="24"/>
        </w:rPr>
        <w:t>Behaviour</w:t>
      </w:r>
      <w:proofErr w:type="spellEnd"/>
      <w:r w:rsidR="00466218">
        <w:rPr>
          <w:color w:val="222222"/>
          <w:shd w:val="clear" w:color="auto" w:fill="FFFFFF"/>
        </w:rPr>
        <w:t>. 4(S1), S20-S21. Virtual p</w:t>
      </w:r>
      <w:r w:rsidRPr="00037599">
        <w:rPr>
          <w:color w:val="222222"/>
          <w:shd w:val="clear" w:color="auto" w:fill="FFFFFF"/>
        </w:rPr>
        <w:t xml:space="preserve">oster presented at the </w:t>
      </w:r>
      <w:r w:rsidR="00D03FDA">
        <w:rPr>
          <w:color w:val="222222"/>
          <w:shd w:val="clear" w:color="auto" w:fill="FFFFFF"/>
        </w:rPr>
        <w:t>8</w:t>
      </w:r>
      <w:r w:rsidRPr="00037599">
        <w:rPr>
          <w:color w:val="222222"/>
          <w:shd w:val="clear" w:color="auto" w:fill="FFFFFF"/>
          <w:vertAlign w:val="superscript"/>
        </w:rPr>
        <w:t>th</w:t>
      </w:r>
      <w:r w:rsidRPr="00037599">
        <w:rPr>
          <w:color w:val="222222"/>
          <w:shd w:val="clear" w:color="auto" w:fill="FFFFFF"/>
        </w:rPr>
        <w:t xml:space="preserve"> International Conference on Ambulatory Monitoring of Physical Activity and Movement (held virtually due to COVID-19 pandemic).</w:t>
      </w:r>
      <w:r w:rsidR="003B1809">
        <w:rPr>
          <w:color w:val="222222"/>
          <w:shd w:val="clear" w:color="auto" w:fill="FFFFFF"/>
        </w:rPr>
        <w:br/>
      </w:r>
      <w:r w:rsidR="003B1809">
        <w:rPr>
          <w:color w:val="222222"/>
          <w:shd w:val="clear" w:color="auto" w:fill="FFFFFF"/>
        </w:rPr>
        <w:br/>
      </w:r>
      <w:r w:rsidR="003B1809">
        <w:rPr>
          <w:color w:val="222222"/>
          <w:shd w:val="clear" w:color="auto" w:fill="FFFFFF"/>
        </w:rPr>
        <w:br/>
      </w:r>
      <w:r w:rsidR="003B1809">
        <w:rPr>
          <w:color w:val="222222"/>
          <w:shd w:val="clear" w:color="auto" w:fill="FFFFFF"/>
        </w:rPr>
        <w:br/>
      </w:r>
    </w:p>
    <w:p w14:paraId="0574ABC8" w14:textId="72FA04C0" w:rsidR="002B4B79" w:rsidRPr="00037599" w:rsidRDefault="002B4B79" w:rsidP="009E1EC3">
      <w:pPr>
        <w:pStyle w:val="Heading2"/>
      </w:pPr>
      <w:r w:rsidRPr="00037599">
        <w:lastRenderedPageBreak/>
        <w:t>Symposia</w:t>
      </w:r>
    </w:p>
    <w:p w14:paraId="4FD6BECE" w14:textId="623DCC03" w:rsidR="002B4B79" w:rsidRPr="00037599" w:rsidRDefault="002B4B79" w:rsidP="005207C8">
      <w:pPr>
        <w:pStyle w:val="ListParagraph"/>
        <w:numPr>
          <w:ilvl w:val="0"/>
          <w:numId w:val="10"/>
        </w:numPr>
      </w:pPr>
      <w:r w:rsidRPr="00037599">
        <w:rPr>
          <w:b/>
          <w:bCs/>
        </w:rPr>
        <w:t>Hibbing PR</w:t>
      </w:r>
      <w:r w:rsidRPr="00037599">
        <w:t xml:space="preserve">. (2019) Accessing and using data through the FLASH GitHub repository. Presented in the symposium </w:t>
      </w:r>
      <w:r w:rsidRPr="00037599">
        <w:rPr>
          <w:i/>
          <w:iCs/>
        </w:rPr>
        <w:t xml:space="preserve">Advancing collaborative activity monitor research using open-source tools </w:t>
      </w:r>
      <w:r w:rsidR="00504660" w:rsidRPr="00037599">
        <w:t xml:space="preserve">with </w:t>
      </w:r>
      <w:r w:rsidRPr="00037599">
        <w:t>co-presenters</w:t>
      </w:r>
      <w:r w:rsidR="00504660" w:rsidRPr="00037599">
        <w:t xml:space="preserve"> </w:t>
      </w:r>
      <w:r w:rsidRPr="00037599">
        <w:t>Greg Welk (chair) and Charles Matthews</w:t>
      </w:r>
      <w:r w:rsidR="00504660" w:rsidRPr="00037599">
        <w:t xml:space="preserve">. </w:t>
      </w:r>
      <w:r w:rsidRPr="00037599">
        <w:t>6</w:t>
      </w:r>
      <w:r w:rsidRPr="00037599">
        <w:rPr>
          <w:vertAlign w:val="superscript"/>
        </w:rPr>
        <w:t>th</w:t>
      </w:r>
      <w:r w:rsidRPr="00037599">
        <w:t xml:space="preserve"> International Conference on Ambulatory Monitoring of Physical Activity and Movement, Maastricht, The Netherlands.</w:t>
      </w:r>
    </w:p>
    <w:p w14:paraId="3BF2F4B6" w14:textId="7FAA97FE" w:rsidR="00AC0A4F" w:rsidRPr="00037599" w:rsidRDefault="00AC0A4F" w:rsidP="009E1EC3">
      <w:pPr>
        <w:pStyle w:val="Heading2"/>
      </w:pPr>
      <w:r w:rsidRPr="00037599">
        <w:t>Regional</w:t>
      </w:r>
      <w:r w:rsidR="00EA4E65" w:rsidRPr="00037599">
        <w:t>/Institutional</w:t>
      </w:r>
      <w:r w:rsidR="00C210F1" w:rsidRPr="00037599">
        <w:t xml:space="preserve"> </w:t>
      </w:r>
      <w:r w:rsidRPr="00037599">
        <w:t>Presentations</w:t>
      </w:r>
    </w:p>
    <w:p w14:paraId="657E8FDF" w14:textId="1DBC5C1F" w:rsidR="004B6EE8" w:rsidRPr="00037599" w:rsidRDefault="00AC0A4F" w:rsidP="005207C8">
      <w:pPr>
        <w:pStyle w:val="ListParagraph"/>
        <w:numPr>
          <w:ilvl w:val="0"/>
          <w:numId w:val="5"/>
        </w:numPr>
        <w:rPr>
          <w:color w:val="222222"/>
          <w:shd w:val="clear" w:color="auto" w:fill="FFFFFF"/>
        </w:rPr>
      </w:pPr>
      <w:r w:rsidRPr="00037599">
        <w:rPr>
          <w:b/>
        </w:rPr>
        <w:t>Hibbing P</w:t>
      </w:r>
      <w:r w:rsidRPr="00037599">
        <w:t xml:space="preserve"> &amp; </w:t>
      </w:r>
      <w:proofErr w:type="spellStart"/>
      <w:r w:rsidRPr="00037599">
        <w:t>Devick</w:t>
      </w:r>
      <w:proofErr w:type="spellEnd"/>
      <w:r w:rsidRPr="00037599">
        <w:t xml:space="preserve"> R</w:t>
      </w:r>
      <w:r w:rsidR="003024C5" w:rsidRPr="00037599">
        <w:t>.</w:t>
      </w:r>
      <w:r w:rsidRPr="00037599">
        <w:t xml:space="preserve"> (2014) The validity of an online tool for the assessment of physical</w:t>
      </w:r>
      <w:r w:rsidRPr="00037599">
        <w:rPr>
          <w:rFonts w:cs="David"/>
          <w:b/>
          <w:sz w:val="24"/>
        </w:rPr>
        <w:t xml:space="preserve"> </w:t>
      </w:r>
      <w:r w:rsidRPr="00037599">
        <w:t xml:space="preserve">activity behaviors in youth. </w:t>
      </w:r>
      <w:r w:rsidR="0034694B" w:rsidRPr="00037599">
        <w:t>Slides presented</w:t>
      </w:r>
      <w:r w:rsidRPr="00037599">
        <w:t xml:space="preserve"> at the 8</w:t>
      </w:r>
      <w:r w:rsidRPr="00037599">
        <w:rPr>
          <w:vertAlign w:val="superscript"/>
        </w:rPr>
        <w:t>th</w:t>
      </w:r>
      <w:r w:rsidRPr="00037599">
        <w:t xml:space="preserve"> Symposium on Undergraduate Research and Creative Expression</w:t>
      </w:r>
      <w:r w:rsidR="003024C5" w:rsidRPr="00037599">
        <w:t>,</w:t>
      </w:r>
      <w:r w:rsidRPr="00037599">
        <w:rPr>
          <w:i/>
        </w:rPr>
        <w:t xml:space="preserve"> </w:t>
      </w:r>
      <w:r w:rsidRPr="00037599">
        <w:t>Ames, IA.</w:t>
      </w:r>
      <w:r w:rsidR="003024C5" w:rsidRPr="00037599">
        <w:t xml:space="preserve"> </w:t>
      </w:r>
    </w:p>
    <w:p w14:paraId="695422AD" w14:textId="5E26DF7C" w:rsidR="002C75DD" w:rsidRPr="00037599" w:rsidRDefault="002C75DD" w:rsidP="005207C8">
      <w:pPr>
        <w:pStyle w:val="ListParagraph"/>
        <w:numPr>
          <w:ilvl w:val="0"/>
          <w:numId w:val="5"/>
        </w:numPr>
        <w:rPr>
          <w:color w:val="222222"/>
          <w:shd w:val="clear" w:color="auto" w:fill="FFFFFF"/>
        </w:rPr>
      </w:pPr>
      <w:r w:rsidRPr="00037599">
        <w:rPr>
          <w:b/>
        </w:rPr>
        <w:t>Hibbing PR</w:t>
      </w:r>
      <w:r w:rsidRPr="00037599">
        <w:t>, Bassett DR, &amp; Crouter SE</w:t>
      </w:r>
      <w:r w:rsidR="003024C5" w:rsidRPr="00037599">
        <w:t>. (2018)</w:t>
      </w:r>
      <w:r w:rsidR="00B613AE" w:rsidRPr="00037599">
        <w:t xml:space="preserve"> Modifying accelerometer </w:t>
      </w:r>
      <w:proofErr w:type="gramStart"/>
      <w:r w:rsidR="00B613AE" w:rsidRPr="00037599">
        <w:t>cut-points</w:t>
      </w:r>
      <w:proofErr w:type="gramEnd"/>
      <w:r w:rsidR="00B613AE" w:rsidRPr="00037599">
        <w:t xml:space="preserve"> affects criterion validity in free-living youth and adults. Poster presented at the 46</w:t>
      </w:r>
      <w:r w:rsidR="00B613AE" w:rsidRPr="00037599">
        <w:rPr>
          <w:vertAlign w:val="superscript"/>
        </w:rPr>
        <w:t>th</w:t>
      </w:r>
      <w:r w:rsidR="00B613AE" w:rsidRPr="00037599">
        <w:t xml:space="preserve"> annual meeting of the Southeast Chapter of the American College of Sports Medicine</w:t>
      </w:r>
      <w:r w:rsidR="003024C5" w:rsidRPr="00037599">
        <w:t>,</w:t>
      </w:r>
      <w:r w:rsidR="00B613AE" w:rsidRPr="00037599">
        <w:t xml:space="preserve"> Chattanooga, TN.</w:t>
      </w:r>
    </w:p>
    <w:p w14:paraId="04B2C4DA" w14:textId="14588A2A" w:rsidR="00B613AE" w:rsidRPr="00037599" w:rsidRDefault="00B613AE" w:rsidP="005207C8">
      <w:pPr>
        <w:pStyle w:val="ListParagraph"/>
        <w:numPr>
          <w:ilvl w:val="0"/>
          <w:numId w:val="5"/>
        </w:numPr>
        <w:rPr>
          <w:color w:val="222222"/>
          <w:shd w:val="clear" w:color="auto" w:fill="FFFFFF"/>
        </w:rPr>
      </w:pPr>
      <w:proofErr w:type="spellStart"/>
      <w:r w:rsidRPr="00037599">
        <w:t>LaMunion</w:t>
      </w:r>
      <w:proofErr w:type="spellEnd"/>
      <w:r w:rsidRPr="00037599">
        <w:t xml:space="preserve"> SR, </w:t>
      </w:r>
      <w:r w:rsidRPr="00037599">
        <w:rPr>
          <w:b/>
        </w:rPr>
        <w:t>Hibbing PR</w:t>
      </w:r>
      <w:r w:rsidRPr="00037599">
        <w:t xml:space="preserve">, Kaplan AS, Bassett DR, &amp; Crouter SE. </w:t>
      </w:r>
      <w:r w:rsidR="003024C5" w:rsidRPr="00037599">
        <w:t xml:space="preserve">(2018) </w:t>
      </w:r>
      <w:r w:rsidRPr="00037599">
        <w:t xml:space="preserve">Predicting energy expenditure with the </w:t>
      </w:r>
      <w:proofErr w:type="spellStart"/>
      <w:r w:rsidRPr="00037599">
        <w:t>ActiGraph</w:t>
      </w:r>
      <w:proofErr w:type="spellEnd"/>
      <w:r w:rsidRPr="00037599">
        <w:t xml:space="preserve"> GT9X IMU using artificial neural networks. Poster presented at the 46</w:t>
      </w:r>
      <w:r w:rsidRPr="00037599">
        <w:rPr>
          <w:vertAlign w:val="superscript"/>
        </w:rPr>
        <w:t>th</w:t>
      </w:r>
      <w:r w:rsidRPr="00037599">
        <w:t xml:space="preserve"> annual meeting of the Southeast Chapter of the American College of Sports Medicine</w:t>
      </w:r>
      <w:r w:rsidR="003024C5" w:rsidRPr="00037599">
        <w:t xml:space="preserve">, </w:t>
      </w:r>
      <w:r w:rsidRPr="00037599">
        <w:t>Chattanooga, TN.</w:t>
      </w:r>
    </w:p>
    <w:p w14:paraId="28BF52B7" w14:textId="23B9393D" w:rsidR="00B613AE" w:rsidRPr="00037599" w:rsidRDefault="00B613AE" w:rsidP="005207C8">
      <w:pPr>
        <w:pStyle w:val="ListParagraph"/>
        <w:numPr>
          <w:ilvl w:val="0"/>
          <w:numId w:val="5"/>
        </w:numPr>
        <w:rPr>
          <w:color w:val="222222"/>
          <w:shd w:val="clear" w:color="auto" w:fill="FFFFFF"/>
        </w:rPr>
      </w:pPr>
      <w:r w:rsidRPr="00037599">
        <w:t xml:space="preserve">Kaplan AS, </w:t>
      </w:r>
      <w:proofErr w:type="spellStart"/>
      <w:r w:rsidRPr="00037599">
        <w:t>LaMunion</w:t>
      </w:r>
      <w:proofErr w:type="spellEnd"/>
      <w:r w:rsidRPr="00037599">
        <w:t xml:space="preserve"> SR, </w:t>
      </w:r>
      <w:r w:rsidRPr="00037599">
        <w:rPr>
          <w:b/>
        </w:rPr>
        <w:t>Hibbing PR</w:t>
      </w:r>
      <w:r w:rsidRPr="00037599">
        <w:t xml:space="preserve">, Bassett DR, &amp; Crouter SE. </w:t>
      </w:r>
      <w:r w:rsidR="003024C5" w:rsidRPr="00037599">
        <w:t xml:space="preserve">(2018) </w:t>
      </w:r>
      <w:r w:rsidRPr="00037599">
        <w:t xml:space="preserve">Activity classification with the </w:t>
      </w:r>
      <w:proofErr w:type="spellStart"/>
      <w:r w:rsidRPr="00037599">
        <w:t>ActiGraph</w:t>
      </w:r>
      <w:proofErr w:type="spellEnd"/>
      <w:r w:rsidRPr="00037599">
        <w:t xml:space="preserve"> GT9X IMU using artificial neural networks.</w:t>
      </w:r>
      <w:r w:rsidRPr="00037599">
        <w:rPr>
          <w:color w:val="222222"/>
          <w:shd w:val="clear" w:color="auto" w:fill="FFFFFF"/>
        </w:rPr>
        <w:t xml:space="preserve"> </w:t>
      </w:r>
      <w:r w:rsidRPr="00037599">
        <w:t>Poster presented at the 46</w:t>
      </w:r>
      <w:r w:rsidRPr="00037599">
        <w:rPr>
          <w:vertAlign w:val="superscript"/>
        </w:rPr>
        <w:t>th</w:t>
      </w:r>
      <w:r w:rsidRPr="00037599">
        <w:t xml:space="preserve"> annual meeting of the Southeast Chapter of the American College of Sports Medicine</w:t>
      </w:r>
      <w:r w:rsidR="003024C5" w:rsidRPr="00037599">
        <w:t>,</w:t>
      </w:r>
      <w:r w:rsidRPr="00037599">
        <w:t xml:space="preserve"> Chattanooga, TN</w:t>
      </w:r>
      <w:r w:rsidR="003024C5" w:rsidRPr="00037599">
        <w:t>.</w:t>
      </w:r>
    </w:p>
    <w:p w14:paraId="5E2A5D6C" w14:textId="13D593AF" w:rsidR="00B613AE" w:rsidRPr="00037599" w:rsidRDefault="00B613AE" w:rsidP="005207C8">
      <w:pPr>
        <w:pStyle w:val="ListParagraph"/>
        <w:numPr>
          <w:ilvl w:val="0"/>
          <w:numId w:val="5"/>
        </w:numPr>
        <w:rPr>
          <w:color w:val="222222"/>
          <w:shd w:val="clear" w:color="auto" w:fill="FFFFFF"/>
        </w:rPr>
      </w:pPr>
      <w:r w:rsidRPr="00037599">
        <w:t xml:space="preserve">Park S, Toth LP, </w:t>
      </w:r>
      <w:r w:rsidRPr="00037599">
        <w:rPr>
          <w:b/>
        </w:rPr>
        <w:t>Hibbing PR</w:t>
      </w:r>
      <w:r w:rsidRPr="00037599">
        <w:t xml:space="preserve">, Springer CM, Kaplan AS, </w:t>
      </w:r>
      <w:proofErr w:type="spellStart"/>
      <w:r w:rsidRPr="00037599">
        <w:t>Feyerabend</w:t>
      </w:r>
      <w:proofErr w:type="spellEnd"/>
      <w:r w:rsidRPr="00037599">
        <w:t xml:space="preserve"> MD, Crouter SE, </w:t>
      </w:r>
      <w:r w:rsidR="008941DC" w:rsidRPr="00037599">
        <w:t xml:space="preserve">&amp; </w:t>
      </w:r>
      <w:r w:rsidRPr="00037599">
        <w:t xml:space="preserve">Bassett DR. </w:t>
      </w:r>
      <w:r w:rsidR="003024C5" w:rsidRPr="00037599">
        <w:t xml:space="preserve">(2018) </w:t>
      </w:r>
      <w:r w:rsidRPr="00037599">
        <w:t>Dominant vs non-dominant wear: A comparison of steps per day.</w:t>
      </w:r>
      <w:r w:rsidRPr="00037599">
        <w:rPr>
          <w:color w:val="222222"/>
          <w:shd w:val="clear" w:color="auto" w:fill="FFFFFF"/>
        </w:rPr>
        <w:t xml:space="preserve"> </w:t>
      </w:r>
      <w:r w:rsidRPr="00037599">
        <w:t>Poster presented at the 46</w:t>
      </w:r>
      <w:r w:rsidRPr="00037599">
        <w:rPr>
          <w:vertAlign w:val="superscript"/>
        </w:rPr>
        <w:t>th</w:t>
      </w:r>
      <w:r w:rsidRPr="00037599">
        <w:t xml:space="preserve"> annual meeting of the Southeast Chapter of the American College of Sports Medicine</w:t>
      </w:r>
      <w:r w:rsidR="003024C5" w:rsidRPr="00037599">
        <w:t xml:space="preserve">, </w:t>
      </w:r>
      <w:r w:rsidRPr="00037599">
        <w:t>Chattanooga, TN.</w:t>
      </w:r>
    </w:p>
    <w:p w14:paraId="645FC466" w14:textId="038F4EBC" w:rsidR="00CD0209" w:rsidRPr="00037599" w:rsidRDefault="00A32935" w:rsidP="005207C8">
      <w:pPr>
        <w:pStyle w:val="ListParagraph"/>
        <w:numPr>
          <w:ilvl w:val="0"/>
          <w:numId w:val="5"/>
        </w:numPr>
        <w:rPr>
          <w:color w:val="222222"/>
          <w:shd w:val="clear" w:color="auto" w:fill="FFFFFF"/>
        </w:rPr>
      </w:pPr>
      <w:r w:rsidRPr="00037599">
        <w:rPr>
          <w:color w:val="222222"/>
        </w:rPr>
        <w:t xml:space="preserve">Kaplan AS, </w:t>
      </w:r>
      <w:proofErr w:type="spellStart"/>
      <w:r w:rsidRPr="00037599">
        <w:rPr>
          <w:color w:val="222222"/>
        </w:rPr>
        <w:t>LaMunion</w:t>
      </w:r>
      <w:proofErr w:type="spellEnd"/>
      <w:r w:rsidRPr="00037599">
        <w:rPr>
          <w:color w:val="222222"/>
        </w:rPr>
        <w:t xml:space="preserve"> SR, </w:t>
      </w:r>
      <w:r w:rsidRPr="00037599">
        <w:rPr>
          <w:b/>
          <w:color w:val="222222"/>
        </w:rPr>
        <w:t>Hibbing PR</w:t>
      </w:r>
      <w:r w:rsidRPr="00037599">
        <w:rPr>
          <w:color w:val="222222"/>
        </w:rPr>
        <w:t>, Bassett DR</w:t>
      </w:r>
      <w:r w:rsidR="008941DC" w:rsidRPr="00037599">
        <w:rPr>
          <w:color w:val="222222"/>
        </w:rPr>
        <w:t>, &amp; Crouter SE.</w:t>
      </w:r>
      <w:r w:rsidR="007925C6" w:rsidRPr="00037599">
        <w:rPr>
          <w:color w:val="222222"/>
        </w:rPr>
        <w:t xml:space="preserve"> (2018) Use of two-regression models to predict energy expenditure using wrist-worn </w:t>
      </w:r>
      <w:proofErr w:type="spellStart"/>
      <w:r w:rsidR="007925C6" w:rsidRPr="00037599">
        <w:rPr>
          <w:color w:val="222222"/>
        </w:rPr>
        <w:t>GENEActivs</w:t>
      </w:r>
      <w:proofErr w:type="spellEnd"/>
      <w:r w:rsidR="007925C6" w:rsidRPr="00037599">
        <w:rPr>
          <w:color w:val="222222"/>
        </w:rPr>
        <w:t xml:space="preserve"> in youth</w:t>
      </w:r>
      <w:r w:rsidR="007A3B58" w:rsidRPr="00037599">
        <w:rPr>
          <w:color w:val="222222"/>
        </w:rPr>
        <w:t>. Slides presented at the 46</w:t>
      </w:r>
      <w:r w:rsidR="007A3B58" w:rsidRPr="00037599">
        <w:rPr>
          <w:color w:val="222222"/>
          <w:vertAlign w:val="superscript"/>
        </w:rPr>
        <w:t>th</w:t>
      </w:r>
      <w:r w:rsidR="007A3B58" w:rsidRPr="00037599">
        <w:rPr>
          <w:color w:val="222222"/>
        </w:rPr>
        <w:t xml:space="preserve"> annual meeting of the Midwest Chapter of the American College of Sports Medicine, </w:t>
      </w:r>
      <w:r w:rsidR="008A1026" w:rsidRPr="00037599">
        <w:rPr>
          <w:color w:val="222222"/>
        </w:rPr>
        <w:t>Grand Rapids, MI.</w:t>
      </w:r>
    </w:p>
    <w:p w14:paraId="114B2B34" w14:textId="2BCC3194" w:rsidR="00BA75C2" w:rsidRPr="00037599" w:rsidRDefault="00BA75C2" w:rsidP="005207C8">
      <w:pPr>
        <w:pStyle w:val="ListParagraph"/>
        <w:numPr>
          <w:ilvl w:val="0"/>
          <w:numId w:val="5"/>
        </w:numPr>
        <w:rPr>
          <w:color w:val="222222"/>
          <w:shd w:val="clear" w:color="auto" w:fill="FFFFFF"/>
        </w:rPr>
      </w:pPr>
      <w:r w:rsidRPr="00037599">
        <w:rPr>
          <w:b/>
          <w:color w:val="222222"/>
        </w:rPr>
        <w:t>Hibbing PR</w:t>
      </w:r>
      <w:r w:rsidRPr="00037599">
        <w:rPr>
          <w:color w:val="222222"/>
        </w:rPr>
        <w:t xml:space="preserve"> &amp; Crouter SE. (2019) Resting energy expenditure and metabolic equivalents in youth: Impact of inconsistent operational definitions</w:t>
      </w:r>
      <w:r w:rsidR="002413B4" w:rsidRPr="00037599">
        <w:rPr>
          <w:color w:val="222222"/>
        </w:rPr>
        <w:t xml:space="preserve">. Poster presented </w:t>
      </w:r>
      <w:bookmarkStart w:id="1" w:name="_Hlk1114576"/>
      <w:r w:rsidR="002413B4" w:rsidRPr="00037599">
        <w:rPr>
          <w:color w:val="222222"/>
        </w:rPr>
        <w:t>at the 47</w:t>
      </w:r>
      <w:r w:rsidR="002413B4" w:rsidRPr="00037599">
        <w:rPr>
          <w:color w:val="222222"/>
          <w:vertAlign w:val="superscript"/>
        </w:rPr>
        <w:t>th</w:t>
      </w:r>
      <w:r w:rsidR="002413B4" w:rsidRPr="00037599">
        <w:rPr>
          <w:color w:val="222222"/>
        </w:rPr>
        <w:t xml:space="preserve"> annual meeting of the Southeast Chapter of the American College of Sports Medicine, Greenville, SC.</w:t>
      </w:r>
      <w:bookmarkEnd w:id="1"/>
    </w:p>
    <w:p w14:paraId="6DD9A500" w14:textId="5396C5D8" w:rsidR="002413B4" w:rsidRPr="00037599" w:rsidRDefault="001A6294" w:rsidP="005207C8">
      <w:pPr>
        <w:pStyle w:val="ListParagraph"/>
        <w:numPr>
          <w:ilvl w:val="0"/>
          <w:numId w:val="5"/>
        </w:numPr>
        <w:rPr>
          <w:color w:val="222222"/>
          <w:shd w:val="clear" w:color="auto" w:fill="FFFFFF"/>
        </w:rPr>
      </w:pPr>
      <w:r w:rsidRPr="00037599">
        <w:rPr>
          <w:color w:val="222222"/>
        </w:rPr>
        <w:t>Clendenin BJ</w:t>
      </w:r>
      <w:r w:rsidR="002413B4" w:rsidRPr="00037599">
        <w:rPr>
          <w:color w:val="222222"/>
        </w:rPr>
        <w:t xml:space="preserve">, </w:t>
      </w:r>
      <w:r w:rsidRPr="00037599">
        <w:rPr>
          <w:b/>
          <w:color w:val="222222"/>
        </w:rPr>
        <w:t>Hibbing PR</w:t>
      </w:r>
      <w:r w:rsidRPr="00037599">
        <w:rPr>
          <w:color w:val="222222"/>
        </w:rPr>
        <w:t xml:space="preserve">, </w:t>
      </w:r>
      <w:proofErr w:type="spellStart"/>
      <w:r w:rsidRPr="00037599">
        <w:rPr>
          <w:color w:val="222222"/>
        </w:rPr>
        <w:t>LaMunion</w:t>
      </w:r>
      <w:proofErr w:type="spellEnd"/>
      <w:r w:rsidRPr="00037599">
        <w:rPr>
          <w:color w:val="222222"/>
        </w:rPr>
        <w:t xml:space="preserve"> SR, &amp; Crouter SE. </w:t>
      </w:r>
      <w:r w:rsidR="00730A76" w:rsidRPr="00037599">
        <w:rPr>
          <w:color w:val="222222"/>
        </w:rPr>
        <w:t xml:space="preserve">(2019) </w:t>
      </w:r>
      <w:r w:rsidR="00642FD0" w:rsidRPr="00037599">
        <w:rPr>
          <w:color w:val="222222"/>
        </w:rPr>
        <w:t xml:space="preserve">Criterion validity of </w:t>
      </w:r>
      <w:proofErr w:type="spellStart"/>
      <w:r w:rsidR="00642FD0" w:rsidRPr="00037599">
        <w:rPr>
          <w:color w:val="222222"/>
        </w:rPr>
        <w:t>ActiGraph</w:t>
      </w:r>
      <w:proofErr w:type="spellEnd"/>
      <w:r w:rsidR="00642FD0" w:rsidRPr="00037599">
        <w:rPr>
          <w:color w:val="222222"/>
        </w:rPr>
        <w:t xml:space="preserve"> GT9X step predictions in youth. Slides presented</w:t>
      </w:r>
      <w:r w:rsidR="00642FD0" w:rsidRPr="00037599">
        <w:t xml:space="preserve"> </w:t>
      </w:r>
      <w:r w:rsidR="00642FD0" w:rsidRPr="00037599">
        <w:rPr>
          <w:color w:val="222222"/>
        </w:rPr>
        <w:t>at the 47th annual meeting of the Southeast Chapter of the American College of Sports Medicine, Greenville, SC.</w:t>
      </w:r>
    </w:p>
    <w:p w14:paraId="6ADC7E78" w14:textId="5A30C975" w:rsidR="009B3A7F" w:rsidRPr="00037599" w:rsidRDefault="009B3A7F" w:rsidP="005207C8">
      <w:pPr>
        <w:pStyle w:val="ListParagraph"/>
        <w:numPr>
          <w:ilvl w:val="0"/>
          <w:numId w:val="5"/>
        </w:numPr>
        <w:rPr>
          <w:color w:val="222222"/>
          <w:shd w:val="clear" w:color="auto" w:fill="FFFFFF"/>
        </w:rPr>
      </w:pPr>
      <w:proofErr w:type="spellStart"/>
      <w:r w:rsidRPr="00037599">
        <w:rPr>
          <w:color w:val="222222"/>
        </w:rPr>
        <w:t>Hukka</w:t>
      </w:r>
      <w:proofErr w:type="spellEnd"/>
      <w:r w:rsidRPr="00037599">
        <w:rPr>
          <w:color w:val="222222"/>
        </w:rPr>
        <w:t xml:space="preserve"> MK, </w:t>
      </w:r>
      <w:proofErr w:type="spellStart"/>
      <w:r w:rsidRPr="00037599">
        <w:rPr>
          <w:color w:val="222222"/>
        </w:rPr>
        <w:t>LaMunion</w:t>
      </w:r>
      <w:proofErr w:type="spellEnd"/>
      <w:r w:rsidRPr="00037599">
        <w:rPr>
          <w:color w:val="222222"/>
        </w:rPr>
        <w:t xml:space="preserve"> SR, </w:t>
      </w:r>
      <w:r w:rsidRPr="00037599">
        <w:rPr>
          <w:b/>
          <w:bCs/>
          <w:color w:val="222222"/>
        </w:rPr>
        <w:t>Hibbing PR</w:t>
      </w:r>
      <w:r w:rsidRPr="00037599">
        <w:rPr>
          <w:color w:val="222222"/>
        </w:rPr>
        <w:t xml:space="preserve">, </w:t>
      </w:r>
      <w:r w:rsidR="00234639" w:rsidRPr="00037599">
        <w:rPr>
          <w:color w:val="222222"/>
        </w:rPr>
        <w:t>&amp; Crouter SE. (2020)</w:t>
      </w:r>
      <w:r w:rsidR="00234639" w:rsidRPr="00037599">
        <w:t xml:space="preserve"> Generational differences of consumer wearable devices for estimating physical activity outcomes</w:t>
      </w:r>
      <w:r w:rsidR="00D4307E" w:rsidRPr="00037599">
        <w:t>. Thematic poster presented at the 48</w:t>
      </w:r>
      <w:r w:rsidR="00D4307E" w:rsidRPr="00037599">
        <w:rPr>
          <w:vertAlign w:val="superscript"/>
        </w:rPr>
        <w:t>th</w:t>
      </w:r>
      <w:r w:rsidR="00D4307E" w:rsidRPr="00037599">
        <w:t xml:space="preserve"> annual meeting of the Southeast Chapter of the American College of Sports Medicine, Jacksonville, FL.</w:t>
      </w:r>
    </w:p>
    <w:p w14:paraId="18A66430" w14:textId="1CAD6D1D" w:rsidR="007D581A" w:rsidRPr="00037599" w:rsidRDefault="007D581A" w:rsidP="005207C8">
      <w:pPr>
        <w:pStyle w:val="ListParagraph"/>
        <w:numPr>
          <w:ilvl w:val="0"/>
          <w:numId w:val="5"/>
        </w:numPr>
        <w:rPr>
          <w:color w:val="222222"/>
          <w:shd w:val="clear" w:color="auto" w:fill="FFFFFF"/>
        </w:rPr>
      </w:pPr>
      <w:r w:rsidRPr="00037599">
        <w:t xml:space="preserve">Rand BG, Ferrara A, </w:t>
      </w:r>
      <w:r w:rsidRPr="00037599">
        <w:rPr>
          <w:b/>
          <w:bCs/>
        </w:rPr>
        <w:t>Hibbing PR</w:t>
      </w:r>
      <w:r w:rsidRPr="00037599">
        <w:t xml:space="preserve">, </w:t>
      </w:r>
      <w:proofErr w:type="spellStart"/>
      <w:r w:rsidRPr="00037599">
        <w:t>Hedderson</w:t>
      </w:r>
      <w:proofErr w:type="spellEnd"/>
      <w:r w:rsidRPr="00037599">
        <w:t xml:space="preserve"> MM, Brown SD, </w:t>
      </w:r>
      <w:proofErr w:type="spellStart"/>
      <w:r w:rsidRPr="00037599">
        <w:t>Badon</w:t>
      </w:r>
      <w:proofErr w:type="spellEnd"/>
      <w:r w:rsidRPr="00037599">
        <w:t xml:space="preserve"> SE, Crouter SE, &amp; Ehrlich SF. (2021) The association of physical activity with lipid levels in pregnant women with overweight and obesity. Poster presented at the 49</w:t>
      </w:r>
      <w:r w:rsidRPr="00037599">
        <w:rPr>
          <w:vertAlign w:val="superscript"/>
        </w:rPr>
        <w:t>th</w:t>
      </w:r>
      <w:r w:rsidRPr="00037599">
        <w:t xml:space="preserve"> annual meeting of the Southeast Chapter of the American College of Sports Medicine, held online due to COVID-19 pandemic.</w:t>
      </w:r>
    </w:p>
    <w:p w14:paraId="7F848A72" w14:textId="057D572B" w:rsidR="007F2E65" w:rsidRPr="00037599" w:rsidRDefault="007F2E65" w:rsidP="005207C8">
      <w:pPr>
        <w:pStyle w:val="ListParagraph"/>
        <w:numPr>
          <w:ilvl w:val="0"/>
          <w:numId w:val="5"/>
        </w:numPr>
        <w:rPr>
          <w:color w:val="222222"/>
          <w:shd w:val="clear" w:color="auto" w:fill="FFFFFF"/>
        </w:rPr>
      </w:pPr>
      <w:r w:rsidRPr="00037599">
        <w:lastRenderedPageBreak/>
        <w:t xml:space="preserve">Posson P, </w:t>
      </w:r>
      <w:r w:rsidRPr="00037599">
        <w:rPr>
          <w:b/>
          <w:bCs/>
        </w:rPr>
        <w:t>Hibbing PR</w:t>
      </w:r>
      <w:r w:rsidRPr="00037599">
        <w:t>, &amp; Shook R. (2021) Resting energy expenditure equations have lower validity for overweight and obese versus healthy weight adolescents. Poster presented at the 6</w:t>
      </w:r>
      <w:r w:rsidRPr="00037599">
        <w:rPr>
          <w:vertAlign w:val="superscript"/>
        </w:rPr>
        <w:t>th</w:t>
      </w:r>
      <w:r w:rsidRPr="00037599">
        <w:t xml:space="preserve"> annual Research at Children’s Mercy Month Poster Session, Kansas City, MO.</w:t>
      </w:r>
    </w:p>
    <w:p w14:paraId="449E7AED" w14:textId="2254882B" w:rsidR="00F551E2" w:rsidRPr="00037599" w:rsidRDefault="007B0862" w:rsidP="00C210F1">
      <w:pPr>
        <w:pStyle w:val="Heading1"/>
      </w:pPr>
      <w:r w:rsidRPr="00037599">
        <w:t>Software Packages</w:t>
      </w:r>
    </w:p>
    <w:p w14:paraId="1FF89AD0" w14:textId="08431C41" w:rsidR="001914E1" w:rsidRPr="00037599" w:rsidRDefault="00CC7A67" w:rsidP="009E1EC3">
      <w:pPr>
        <w:pStyle w:val="Heading2"/>
      </w:pPr>
      <w:r w:rsidRPr="00037599">
        <w:t>Comprehensive R Archive Network (CRAN)</w:t>
      </w:r>
    </w:p>
    <w:p w14:paraId="5F197A7B" w14:textId="443FC2AF" w:rsidR="0050703F" w:rsidRPr="00037599" w:rsidRDefault="004A2046" w:rsidP="005207C8">
      <w:pPr>
        <w:pStyle w:val="ListParagraph"/>
        <w:numPr>
          <w:ilvl w:val="0"/>
          <w:numId w:val="6"/>
        </w:numPr>
      </w:pPr>
      <w:r w:rsidRPr="00037599">
        <w:rPr>
          <w:b/>
        </w:rPr>
        <w:t>Paul R. Hibbing</w:t>
      </w:r>
      <w:r w:rsidR="00145991" w:rsidRPr="00037599">
        <w:t xml:space="preserve"> (2018)</w:t>
      </w:r>
      <w:r w:rsidR="0052154C" w:rsidRPr="00037599">
        <w:t xml:space="preserve">. </w:t>
      </w:r>
      <w:proofErr w:type="spellStart"/>
      <w:r w:rsidR="0052154C" w:rsidRPr="00037599">
        <w:t>TwoRegression</w:t>
      </w:r>
      <w:proofErr w:type="spellEnd"/>
      <w:r w:rsidR="0052154C" w:rsidRPr="00037599">
        <w:t xml:space="preserve">: </w:t>
      </w:r>
      <w:r w:rsidR="001D2071" w:rsidRPr="00037599">
        <w:t>Process Data from Wearable Research Devices Using Two-Regression Algorithms</w:t>
      </w:r>
      <w:r w:rsidR="007861C3" w:rsidRPr="00037599">
        <w:t>. R package version 0.1</w:t>
      </w:r>
      <w:r w:rsidR="001550A4" w:rsidRPr="00037599">
        <w:t>.2</w:t>
      </w:r>
      <w:r w:rsidR="007861C3" w:rsidRPr="00037599">
        <w:t xml:space="preserve">. </w:t>
      </w:r>
      <w:r w:rsidR="00A90993" w:rsidRPr="00037599">
        <w:t>UR</w:t>
      </w:r>
      <w:r w:rsidR="003C1CAC" w:rsidRPr="00037599">
        <w:t>L:</w:t>
      </w:r>
      <w:r w:rsidR="009D76F8" w:rsidRPr="00037599">
        <w:br/>
      </w:r>
      <w:hyperlink r:id="rId10" w:history="1">
        <w:r w:rsidR="009D76F8" w:rsidRPr="00037599">
          <w:rPr>
            <w:rStyle w:val="Hyperlink"/>
          </w:rPr>
          <w:t>https://cran.r-project.org/package=TwoRegression</w:t>
        </w:r>
      </w:hyperlink>
      <w:r w:rsidR="00531289" w:rsidRPr="00037599">
        <w:t>.</w:t>
      </w:r>
    </w:p>
    <w:p w14:paraId="0C647609" w14:textId="2F254F14" w:rsidR="007C5188" w:rsidRDefault="00C74143" w:rsidP="005207C8">
      <w:pPr>
        <w:pStyle w:val="ListParagraph"/>
        <w:numPr>
          <w:ilvl w:val="0"/>
          <w:numId w:val="6"/>
        </w:numPr>
      </w:pPr>
      <w:r w:rsidRPr="00037599">
        <w:rPr>
          <w:b/>
        </w:rPr>
        <w:t>Paul R. Hibbing</w:t>
      </w:r>
      <w:r w:rsidRPr="00037599">
        <w:t xml:space="preserve"> (</w:t>
      </w:r>
      <w:r w:rsidR="00927524" w:rsidRPr="00037599">
        <w:t>2018</w:t>
      </w:r>
      <w:r w:rsidRPr="00037599">
        <w:t xml:space="preserve">). </w:t>
      </w:r>
      <w:proofErr w:type="spellStart"/>
      <w:r w:rsidR="00927524" w:rsidRPr="00037599">
        <w:t>AGread</w:t>
      </w:r>
      <w:proofErr w:type="spellEnd"/>
      <w:r w:rsidR="00927524" w:rsidRPr="00037599">
        <w:t xml:space="preserve">: Read Data Files from </w:t>
      </w:r>
      <w:proofErr w:type="spellStart"/>
      <w:r w:rsidR="00927524" w:rsidRPr="00037599">
        <w:t>ActiGraph</w:t>
      </w:r>
      <w:proofErr w:type="spellEnd"/>
      <w:r w:rsidR="00927524" w:rsidRPr="00037599">
        <w:t xml:space="preserve"> Monitors</w:t>
      </w:r>
      <w:r w:rsidRPr="00037599">
        <w:t xml:space="preserve">. </w:t>
      </w:r>
      <w:r w:rsidR="003024C5" w:rsidRPr="00037599">
        <w:t>R package</w:t>
      </w:r>
      <w:r w:rsidR="00D71198" w:rsidRPr="00037599">
        <w:br/>
      </w:r>
      <w:r w:rsidR="003024C5" w:rsidRPr="00037599">
        <w:t xml:space="preserve">version </w:t>
      </w:r>
      <w:r w:rsidR="00205B37" w:rsidRPr="00037599">
        <w:t>1.</w:t>
      </w:r>
      <w:r w:rsidR="00DC7161" w:rsidRPr="00037599">
        <w:t>1</w:t>
      </w:r>
      <w:r w:rsidR="00205B37" w:rsidRPr="00037599">
        <w:t>.</w:t>
      </w:r>
      <w:r w:rsidR="00DC7161" w:rsidRPr="00037599">
        <w:t>1</w:t>
      </w:r>
      <w:r w:rsidR="003024C5" w:rsidRPr="00037599">
        <w:t>.</w:t>
      </w:r>
      <w:r w:rsidR="007C5188">
        <w:t xml:space="preserve"> </w:t>
      </w:r>
      <w:hyperlink r:id="rId11" w:history="1">
        <w:r w:rsidR="007C5188" w:rsidRPr="000F739B">
          <w:rPr>
            <w:rStyle w:val="Hyperlink"/>
          </w:rPr>
          <w:t>https://cran.r-project.org/package=AGread</w:t>
        </w:r>
      </w:hyperlink>
      <w:r w:rsidR="007C5188">
        <w:t>.</w:t>
      </w:r>
    </w:p>
    <w:p w14:paraId="76304E35" w14:textId="691A0BDB" w:rsidR="00C74143" w:rsidRPr="00037599" w:rsidRDefault="007C5188" w:rsidP="007C5188">
      <w:pPr>
        <w:pStyle w:val="ListParagraph"/>
        <w:ind w:left="360"/>
      </w:pPr>
      <w:r>
        <w:t xml:space="preserve">*As of April 2022, </w:t>
      </w:r>
      <w:r w:rsidR="00577BA7">
        <w:t xml:space="preserve">CRAN has archived this </w:t>
      </w:r>
      <w:r>
        <w:t xml:space="preserve">package because an upstream dependency is no longer supported. You can still find </w:t>
      </w:r>
      <w:proofErr w:type="spellStart"/>
      <w:r>
        <w:t>AGread</w:t>
      </w:r>
      <w:proofErr w:type="spellEnd"/>
      <w:r w:rsidR="00577BA7">
        <w:t xml:space="preserve"> on GitHub (</w:t>
      </w:r>
      <w:hyperlink r:id="rId12" w:history="1">
        <w:r w:rsidR="00577BA7" w:rsidRPr="00B85060">
          <w:rPr>
            <w:rStyle w:val="Hyperlink"/>
          </w:rPr>
          <w:t>https://github.com/paulhibbing/AGread</w:t>
        </w:r>
      </w:hyperlink>
      <w:r w:rsidR="00577BA7">
        <w:t>).</w:t>
      </w:r>
    </w:p>
    <w:p w14:paraId="616A1B63" w14:textId="29C91FEF" w:rsidR="00F551E2" w:rsidRPr="00037599" w:rsidRDefault="00145991" w:rsidP="005207C8">
      <w:pPr>
        <w:pStyle w:val="ListParagraph"/>
        <w:numPr>
          <w:ilvl w:val="0"/>
          <w:numId w:val="6"/>
        </w:numPr>
      </w:pPr>
      <w:r w:rsidRPr="00037599">
        <w:rPr>
          <w:b/>
        </w:rPr>
        <w:t>Paul R. Hibbing</w:t>
      </w:r>
      <w:r w:rsidRPr="00037599">
        <w:t xml:space="preserve"> (</w:t>
      </w:r>
      <w:r w:rsidR="002C120C" w:rsidRPr="00037599">
        <w:t>2018</w:t>
      </w:r>
      <w:r w:rsidRPr="00037599">
        <w:t xml:space="preserve">). </w:t>
      </w:r>
      <w:r w:rsidR="009D6E54" w:rsidRPr="00037599">
        <w:t>Observation: Collect and Process Physical Activity Direct Observation Data</w:t>
      </w:r>
      <w:r w:rsidRPr="00037599">
        <w:t>.</w:t>
      </w:r>
      <w:r w:rsidR="00417141" w:rsidRPr="00037599">
        <w:t xml:space="preserve"> </w:t>
      </w:r>
      <w:r w:rsidR="00082385" w:rsidRPr="00037599">
        <w:t xml:space="preserve">R package version 0.2.0. </w:t>
      </w:r>
      <w:r w:rsidR="00417141" w:rsidRPr="00037599">
        <w:t>URL:</w:t>
      </w:r>
      <w:r w:rsidR="00F04573" w:rsidRPr="00037599">
        <w:t xml:space="preserve"> </w:t>
      </w:r>
      <w:hyperlink r:id="rId13" w:history="1">
        <w:r w:rsidR="00F04573" w:rsidRPr="00037599">
          <w:rPr>
            <w:rStyle w:val="Hyperlink"/>
          </w:rPr>
          <w:t>https://cran.r-project.org/package=Observation</w:t>
        </w:r>
      </w:hyperlink>
      <w:r w:rsidR="00417141" w:rsidRPr="00037599">
        <w:t>.</w:t>
      </w:r>
    </w:p>
    <w:p w14:paraId="409E046A" w14:textId="2B3DCB89" w:rsidR="00F10C9E" w:rsidRPr="00037599" w:rsidRDefault="00F10C9E" w:rsidP="005207C8">
      <w:pPr>
        <w:pStyle w:val="ListParagraph"/>
        <w:numPr>
          <w:ilvl w:val="0"/>
          <w:numId w:val="6"/>
        </w:numPr>
      </w:pPr>
      <w:r w:rsidRPr="00037599">
        <w:rPr>
          <w:b/>
        </w:rPr>
        <w:t>Paul R. Hibbing</w:t>
      </w:r>
      <w:r w:rsidRPr="00037599">
        <w:t xml:space="preserve"> (2019). </w:t>
      </w:r>
      <w:proofErr w:type="spellStart"/>
      <w:r w:rsidRPr="00037599">
        <w:t>PAutilities</w:t>
      </w:r>
      <w:proofErr w:type="spellEnd"/>
      <w:r w:rsidRPr="00037599">
        <w:t xml:space="preserve">: Streamline </w:t>
      </w:r>
      <w:r w:rsidR="00A55854" w:rsidRPr="00037599">
        <w:t>physical activity research. R package</w:t>
      </w:r>
      <w:r w:rsidR="00F1396C" w:rsidRPr="00037599">
        <w:br/>
      </w:r>
      <w:r w:rsidR="00A55854" w:rsidRPr="00037599">
        <w:t xml:space="preserve">version </w:t>
      </w:r>
      <w:r w:rsidR="00274A5F" w:rsidRPr="00037599">
        <w:t>1</w:t>
      </w:r>
      <w:r w:rsidR="00A55854" w:rsidRPr="00037599">
        <w:t>.</w:t>
      </w:r>
      <w:r w:rsidR="00274A5F" w:rsidRPr="00037599">
        <w:t>0</w:t>
      </w:r>
      <w:r w:rsidR="00A55854" w:rsidRPr="00037599">
        <w:t>.</w:t>
      </w:r>
      <w:r w:rsidR="00274A5F" w:rsidRPr="00037599">
        <w:t>1</w:t>
      </w:r>
      <w:r w:rsidR="00A55854" w:rsidRPr="00037599">
        <w:t xml:space="preserve">. URL: </w:t>
      </w:r>
      <w:hyperlink r:id="rId14" w:history="1">
        <w:r w:rsidR="00A55854" w:rsidRPr="00037599">
          <w:rPr>
            <w:rStyle w:val="Hyperlink"/>
          </w:rPr>
          <w:t>https://cran.r-project.org/package=PAutilities</w:t>
        </w:r>
      </w:hyperlink>
      <w:r w:rsidR="00A55854" w:rsidRPr="00037599">
        <w:t>.</w:t>
      </w:r>
    </w:p>
    <w:p w14:paraId="255BD1D1" w14:textId="14980F92" w:rsidR="00052C17" w:rsidRPr="00037599" w:rsidRDefault="00052C17" w:rsidP="005207C8">
      <w:pPr>
        <w:pStyle w:val="ListParagraph"/>
        <w:numPr>
          <w:ilvl w:val="0"/>
          <w:numId w:val="6"/>
        </w:numPr>
      </w:pPr>
      <w:r w:rsidRPr="00037599">
        <w:rPr>
          <w:b/>
        </w:rPr>
        <w:t xml:space="preserve">Paul R. Hibbing </w:t>
      </w:r>
      <w:r w:rsidRPr="00037599">
        <w:t xml:space="preserve">&amp; Kate </w:t>
      </w:r>
      <w:proofErr w:type="spellStart"/>
      <w:r w:rsidRPr="00037599">
        <w:t>Lyden</w:t>
      </w:r>
      <w:proofErr w:type="spellEnd"/>
      <w:r w:rsidRPr="00037599">
        <w:t xml:space="preserve"> (2019)</w:t>
      </w:r>
      <w:r w:rsidR="008F5403" w:rsidRPr="00037599">
        <w:t xml:space="preserve">. </w:t>
      </w:r>
      <w:proofErr w:type="spellStart"/>
      <w:r w:rsidR="008F5403" w:rsidRPr="00037599">
        <w:t>Sojourn.Data</w:t>
      </w:r>
      <w:proofErr w:type="spellEnd"/>
      <w:r w:rsidR="008F5403" w:rsidRPr="00037599">
        <w:t>: Supporting Objects for Sojourn Accelerometer Methods</w:t>
      </w:r>
      <w:r w:rsidR="00DF0D3B" w:rsidRPr="00037599">
        <w:t>. R package version 0.</w:t>
      </w:r>
      <w:r w:rsidR="00274A5F" w:rsidRPr="00037599">
        <w:t>3</w:t>
      </w:r>
      <w:r w:rsidR="00DF0D3B" w:rsidRPr="00037599">
        <w:t>.0. URL:</w:t>
      </w:r>
      <w:r w:rsidR="007C5188">
        <w:t xml:space="preserve"> </w:t>
      </w:r>
      <w:hyperlink r:id="rId15" w:history="1">
        <w:r w:rsidR="00DF0D3B" w:rsidRPr="00037599">
          <w:rPr>
            <w:rStyle w:val="Hyperlink"/>
          </w:rPr>
          <w:t>https://cran.r-project.org/package=Sojourn.Data</w:t>
        </w:r>
      </w:hyperlink>
      <w:r w:rsidR="00DF0D3B" w:rsidRPr="00037599">
        <w:t>.</w:t>
      </w:r>
      <w:r w:rsidR="008E781A" w:rsidRPr="00037599">
        <w:t xml:space="preserve"> </w:t>
      </w:r>
    </w:p>
    <w:p w14:paraId="340791D4" w14:textId="0AC83378" w:rsidR="00B77E41" w:rsidRPr="00037599" w:rsidRDefault="00C32713" w:rsidP="005207C8">
      <w:pPr>
        <w:pStyle w:val="ListParagraph"/>
        <w:numPr>
          <w:ilvl w:val="0"/>
          <w:numId w:val="6"/>
        </w:numPr>
      </w:pPr>
      <w:r w:rsidRPr="00037599">
        <w:rPr>
          <w:b/>
        </w:rPr>
        <w:t>Paul R. Hibbing</w:t>
      </w:r>
      <w:r w:rsidR="00502430" w:rsidRPr="00037599">
        <w:t xml:space="preserve">, Kate </w:t>
      </w:r>
      <w:proofErr w:type="spellStart"/>
      <w:r w:rsidR="00502430" w:rsidRPr="00037599">
        <w:t>Lyden</w:t>
      </w:r>
      <w:proofErr w:type="spellEnd"/>
      <w:r w:rsidR="00502430" w:rsidRPr="00037599">
        <w:t xml:space="preserve">, &amp; </w:t>
      </w:r>
      <w:r w:rsidR="00B706DC" w:rsidRPr="00037599">
        <w:t xml:space="preserve">Isaac J. </w:t>
      </w:r>
      <w:proofErr w:type="spellStart"/>
      <w:r w:rsidR="00B706DC" w:rsidRPr="00037599">
        <w:t>Schwabacher</w:t>
      </w:r>
      <w:proofErr w:type="spellEnd"/>
      <w:r w:rsidR="00B706DC" w:rsidRPr="00037599">
        <w:t xml:space="preserve"> (2019). Sojourn: </w:t>
      </w:r>
      <w:r w:rsidR="007D1CBB" w:rsidRPr="00037599">
        <w:t xml:space="preserve">Apply Sojourn methods for processing </w:t>
      </w:r>
      <w:proofErr w:type="spellStart"/>
      <w:r w:rsidR="007D1CBB" w:rsidRPr="00037599">
        <w:t>ActiGraph</w:t>
      </w:r>
      <w:proofErr w:type="spellEnd"/>
      <w:r w:rsidR="007D1CBB" w:rsidRPr="00037599">
        <w:t xml:space="preserve"> accelerometer data. </w:t>
      </w:r>
      <w:r w:rsidR="00594B00" w:rsidRPr="00037599">
        <w:t xml:space="preserve">R package version </w:t>
      </w:r>
      <w:r w:rsidR="00EA5152" w:rsidRPr="00037599">
        <w:t>1</w:t>
      </w:r>
      <w:r w:rsidR="00594B00" w:rsidRPr="00037599">
        <w:t>.</w:t>
      </w:r>
      <w:r w:rsidR="00274A5F" w:rsidRPr="00037599">
        <w:t>1</w:t>
      </w:r>
      <w:r w:rsidR="00594B00" w:rsidRPr="00037599">
        <w:t>.</w:t>
      </w:r>
      <w:r w:rsidR="00274A5F" w:rsidRPr="00037599">
        <w:t>0</w:t>
      </w:r>
      <w:r w:rsidR="002D0B7A" w:rsidRPr="00037599">
        <w:t xml:space="preserve">. </w:t>
      </w:r>
      <w:r w:rsidR="007D1CBB" w:rsidRPr="00037599">
        <w:t>URL:</w:t>
      </w:r>
      <w:r w:rsidR="007C5188">
        <w:br/>
      </w:r>
      <w:hyperlink r:id="rId16" w:history="1">
        <w:r w:rsidR="007D1CBB" w:rsidRPr="00037599">
          <w:rPr>
            <w:rStyle w:val="Hyperlink"/>
          </w:rPr>
          <w:t>https://cran.r-project.org/package=Sojourn</w:t>
        </w:r>
      </w:hyperlink>
      <w:r w:rsidR="007D1CBB" w:rsidRPr="00037599">
        <w:t>.</w:t>
      </w:r>
    </w:p>
    <w:p w14:paraId="56CE0C62" w14:textId="49E46AD1" w:rsidR="006C5D79" w:rsidRPr="00037599" w:rsidRDefault="006C5D79" w:rsidP="009E1EC3">
      <w:pPr>
        <w:pStyle w:val="Heading2"/>
      </w:pPr>
      <w:r w:rsidRPr="00037599">
        <w:t>GitHub</w:t>
      </w:r>
    </w:p>
    <w:p w14:paraId="2B7744E4" w14:textId="40EF3759" w:rsidR="006C5D79" w:rsidRDefault="006C5D79" w:rsidP="007C7E2E">
      <w:pPr>
        <w:pStyle w:val="ListParagraph"/>
        <w:numPr>
          <w:ilvl w:val="0"/>
          <w:numId w:val="20"/>
        </w:numPr>
      </w:pPr>
      <w:r w:rsidRPr="00037599">
        <w:t>PAHP Lab (2020). FLASH: Free</w:t>
      </w:r>
      <w:r w:rsidR="003638E0" w:rsidRPr="00037599">
        <w:t xml:space="preserve"> Living Activity Study for Health. R package version 0.1.</w:t>
      </w:r>
      <w:r w:rsidR="0081049B">
        <w:t>1</w:t>
      </w:r>
      <w:r w:rsidR="003638E0" w:rsidRPr="00037599">
        <w:t xml:space="preserve">.9000. URL: </w:t>
      </w:r>
      <w:hyperlink r:id="rId17" w:history="1">
        <w:r w:rsidR="003638E0" w:rsidRPr="00037599">
          <w:rPr>
            <w:rStyle w:val="Hyperlink"/>
          </w:rPr>
          <w:t>https://github.com/PAHPLabResearch/FLASH</w:t>
        </w:r>
      </w:hyperlink>
      <w:r w:rsidR="003638E0" w:rsidRPr="00037599">
        <w:t xml:space="preserve">. Access available by filling out the form at </w:t>
      </w:r>
      <w:hyperlink r:id="rId18" w:history="1">
        <w:r w:rsidR="003638E0" w:rsidRPr="00037599">
          <w:rPr>
            <w:rStyle w:val="Hyperlink"/>
          </w:rPr>
          <w:t>https://iastate.qualtrics.com/jfe/form/SV_be0mbBZOhMpeiX3</w:t>
        </w:r>
      </w:hyperlink>
      <w:r w:rsidR="003638E0" w:rsidRPr="00037599">
        <w:t>.</w:t>
      </w:r>
    </w:p>
    <w:p w14:paraId="01AEE338" w14:textId="5ED817BF" w:rsidR="008C4F96" w:rsidRDefault="008C4F96" w:rsidP="007C7E2E">
      <w:pPr>
        <w:pStyle w:val="ListParagraph"/>
        <w:numPr>
          <w:ilvl w:val="0"/>
          <w:numId w:val="20"/>
        </w:numPr>
      </w:pPr>
      <w:r w:rsidRPr="008C4F96">
        <w:rPr>
          <w:b/>
          <w:bCs/>
        </w:rPr>
        <w:t>Paul R. Hibbing</w:t>
      </w:r>
      <w:r>
        <w:t xml:space="preserve"> (2022). </w:t>
      </w:r>
      <w:proofErr w:type="spellStart"/>
      <w:r>
        <w:t>PBpatterns</w:t>
      </w:r>
      <w:proofErr w:type="spellEnd"/>
      <w:r>
        <w:t>: Analyze patterns of physical behavior. R package version 0.</w:t>
      </w:r>
      <w:r w:rsidR="0081049B">
        <w:t>3</w:t>
      </w:r>
      <w:r>
        <w:t>.</w:t>
      </w:r>
      <w:r w:rsidR="007C3EBB">
        <w:t>1</w:t>
      </w:r>
      <w:r>
        <w:t xml:space="preserve">.9000. URL: </w:t>
      </w:r>
      <w:hyperlink r:id="rId19" w:history="1">
        <w:r w:rsidRPr="00297B09">
          <w:rPr>
            <w:rStyle w:val="Hyperlink"/>
          </w:rPr>
          <w:t>https://github.com/paulhibbing/PBpatterns</w:t>
        </w:r>
      </w:hyperlink>
      <w:r>
        <w:t>.</w:t>
      </w:r>
    </w:p>
    <w:p w14:paraId="0418B047" w14:textId="7156FCFF" w:rsidR="00211BA2" w:rsidRDefault="00211BA2" w:rsidP="007C7E2E">
      <w:pPr>
        <w:pStyle w:val="ListParagraph"/>
        <w:numPr>
          <w:ilvl w:val="0"/>
          <w:numId w:val="20"/>
        </w:numPr>
      </w:pPr>
      <w:r>
        <w:rPr>
          <w:b/>
          <w:bCs/>
        </w:rPr>
        <w:t>Paul R. Hibbing</w:t>
      </w:r>
      <w:r>
        <w:t xml:space="preserve"> (2022). daytime: Operate on time variables for physical behavior research. R package version 0.</w:t>
      </w:r>
      <w:r w:rsidR="00110C89">
        <w:t>3</w:t>
      </w:r>
      <w:r>
        <w:t xml:space="preserve">.0.9000. URL: </w:t>
      </w:r>
      <w:hyperlink r:id="rId20" w:history="1">
        <w:r w:rsidRPr="00A833F1">
          <w:rPr>
            <w:rStyle w:val="Hyperlink"/>
          </w:rPr>
          <w:t>https://github.com/paulhibbing/daytime</w:t>
        </w:r>
      </w:hyperlink>
      <w:r>
        <w:t>.</w:t>
      </w:r>
    </w:p>
    <w:p w14:paraId="3134BAD3" w14:textId="04919E58" w:rsidR="00FE402C" w:rsidRPr="00FE402C" w:rsidRDefault="00FE402C" w:rsidP="007C7E2E">
      <w:pPr>
        <w:pStyle w:val="ListParagraph"/>
        <w:numPr>
          <w:ilvl w:val="0"/>
          <w:numId w:val="20"/>
        </w:numPr>
      </w:pPr>
      <w:r w:rsidRPr="00FE402C">
        <w:t>PAHP Lab (2022). ACT24</w:t>
      </w:r>
      <w:r>
        <w:t xml:space="preserve">: </w:t>
      </w:r>
      <w:r w:rsidRPr="00FE402C">
        <w:t xml:space="preserve">R Interface for the Activities Completed over Time in 24 Hours </w:t>
      </w:r>
      <w:r>
        <w:t>i</w:t>
      </w:r>
      <w:r w:rsidRPr="00FE402C">
        <w:t>nstrument</w:t>
      </w:r>
      <w:r>
        <w:t xml:space="preserve">. Under development. URL: </w:t>
      </w:r>
      <w:hyperlink r:id="rId21" w:history="1">
        <w:r w:rsidRPr="00404A17">
          <w:rPr>
            <w:rStyle w:val="Hyperlink"/>
          </w:rPr>
          <w:t>https://github.com/PAHPLabResearch/ACT24</w:t>
        </w:r>
      </w:hyperlink>
      <w:r>
        <w:t>.</w:t>
      </w:r>
      <w:r w:rsidR="003B1809">
        <w:br/>
      </w:r>
      <w:r w:rsidR="003B1809">
        <w:br/>
      </w:r>
      <w:r w:rsidR="003B1809">
        <w:br/>
      </w:r>
      <w:r w:rsidR="003B1809">
        <w:br/>
      </w:r>
    </w:p>
    <w:p w14:paraId="66492F53" w14:textId="79FBA20D" w:rsidR="00C210F1" w:rsidRPr="00037599" w:rsidRDefault="00C210F1" w:rsidP="00C210F1">
      <w:pPr>
        <w:pStyle w:val="Heading1"/>
      </w:pPr>
      <w:r w:rsidRPr="00037599">
        <w:lastRenderedPageBreak/>
        <w:t>Professional Societies</w:t>
      </w:r>
    </w:p>
    <w:p w14:paraId="20A98202" w14:textId="77777777" w:rsidR="00C210F1" w:rsidRPr="00037599" w:rsidRDefault="00C210F1" w:rsidP="00DA58F7">
      <w:pPr>
        <w:pStyle w:val="Heading2"/>
        <w:spacing w:after="80"/>
        <w:rPr>
          <w:b w:val="0"/>
          <w:bCs w:val="0"/>
          <w:vanish/>
          <w:sz w:val="22"/>
          <w:szCs w:val="22"/>
          <w:specVanish/>
        </w:rPr>
      </w:pPr>
      <w:r w:rsidRPr="00037599">
        <w:rPr>
          <w:b w:val="0"/>
          <w:bCs w:val="0"/>
          <w:sz w:val="22"/>
          <w:szCs w:val="22"/>
        </w:rPr>
        <w:t>American College of Sports Medicine</w:t>
      </w:r>
    </w:p>
    <w:p w14:paraId="27D86C4B" w14:textId="082F6C4C" w:rsidR="00C210F1" w:rsidRPr="00037599" w:rsidRDefault="006C5D79" w:rsidP="00EC7AEB">
      <w:pPr>
        <w:rPr>
          <w:i/>
          <w:iCs/>
        </w:rPr>
      </w:pPr>
      <w:r w:rsidRPr="00037599">
        <w:tab/>
      </w:r>
      <w:r w:rsidR="00C210F1" w:rsidRPr="00037599">
        <w:rPr>
          <w:i/>
          <w:iCs/>
        </w:rPr>
        <w:t>02/2016</w:t>
      </w:r>
      <w:r w:rsidR="00F108B9" w:rsidRPr="00037599">
        <w:rPr>
          <w:i/>
          <w:iCs/>
        </w:rPr>
        <w:t xml:space="preserve"> – </w:t>
      </w:r>
      <w:r w:rsidR="00C210F1" w:rsidRPr="00037599">
        <w:rPr>
          <w:i/>
          <w:iCs/>
        </w:rPr>
        <w:t>present</w:t>
      </w:r>
    </w:p>
    <w:p w14:paraId="34BF40BB" w14:textId="77777777" w:rsidR="00C210F1" w:rsidRPr="00037599" w:rsidRDefault="00C210F1" w:rsidP="00DA58F7">
      <w:pPr>
        <w:pStyle w:val="Heading2"/>
        <w:spacing w:before="80" w:after="80"/>
        <w:rPr>
          <w:b w:val="0"/>
          <w:bCs w:val="0"/>
          <w:vanish/>
          <w:sz w:val="22"/>
          <w:szCs w:val="22"/>
          <w:specVanish/>
        </w:rPr>
      </w:pPr>
      <w:r w:rsidRPr="00037599">
        <w:rPr>
          <w:b w:val="0"/>
          <w:bCs w:val="0"/>
          <w:sz w:val="22"/>
          <w:szCs w:val="22"/>
        </w:rPr>
        <w:t xml:space="preserve">International Society for the Measurement of Physical </w:t>
      </w:r>
      <w:proofErr w:type="spellStart"/>
      <w:r w:rsidRPr="00037599">
        <w:rPr>
          <w:b w:val="0"/>
          <w:bCs w:val="0"/>
          <w:sz w:val="22"/>
          <w:szCs w:val="22"/>
        </w:rPr>
        <w:t>Behaviour</w:t>
      </w:r>
      <w:proofErr w:type="spellEnd"/>
    </w:p>
    <w:p w14:paraId="4971AC02" w14:textId="07E7DF0D" w:rsidR="00A37D86" w:rsidRPr="00037599" w:rsidRDefault="00EC7AEB" w:rsidP="00DA58F7">
      <w:pPr>
        <w:spacing w:before="80" w:after="80"/>
        <w:rPr>
          <w:i/>
          <w:iCs/>
        </w:rPr>
      </w:pPr>
      <w:r w:rsidRPr="00037599">
        <w:tab/>
      </w:r>
      <w:r w:rsidR="00C210F1" w:rsidRPr="00037599">
        <w:rPr>
          <w:i/>
          <w:iCs/>
        </w:rPr>
        <w:t>03/2017</w:t>
      </w:r>
      <w:r w:rsidR="00F108B9" w:rsidRPr="00037599">
        <w:rPr>
          <w:i/>
          <w:iCs/>
        </w:rPr>
        <w:t xml:space="preserve"> – </w:t>
      </w:r>
      <w:r w:rsidR="00C210F1" w:rsidRPr="00037599">
        <w:rPr>
          <w:i/>
          <w:iCs/>
        </w:rPr>
        <w:t>present</w:t>
      </w:r>
    </w:p>
    <w:p w14:paraId="1E47AC70" w14:textId="3BACA2E5" w:rsidR="003A07DF" w:rsidRPr="00037599" w:rsidRDefault="003A07DF" w:rsidP="00DA58F7">
      <w:pPr>
        <w:pStyle w:val="Heading2"/>
        <w:spacing w:before="80" w:after="80"/>
        <w:rPr>
          <w:b w:val="0"/>
          <w:bCs w:val="0"/>
          <w:vanish/>
          <w:sz w:val="22"/>
          <w:szCs w:val="22"/>
          <w:specVanish/>
        </w:rPr>
      </w:pPr>
      <w:r w:rsidRPr="00037599">
        <w:rPr>
          <w:b w:val="0"/>
          <w:bCs w:val="0"/>
          <w:sz w:val="22"/>
          <w:szCs w:val="22"/>
        </w:rPr>
        <w:t>International Society of Behavioral Nutrition and Physical Activity</w:t>
      </w:r>
    </w:p>
    <w:p w14:paraId="3EAEFB63" w14:textId="6D64E18E" w:rsidR="003A07DF" w:rsidRPr="00037599" w:rsidRDefault="003A07DF" w:rsidP="00DA58F7">
      <w:pPr>
        <w:spacing w:before="80" w:after="80"/>
        <w:rPr>
          <w:i/>
          <w:iCs/>
        </w:rPr>
      </w:pPr>
      <w:r w:rsidRPr="00037599">
        <w:tab/>
      </w:r>
      <w:r w:rsidRPr="00037599">
        <w:rPr>
          <w:i/>
          <w:iCs/>
        </w:rPr>
        <w:t>06/2021 – present</w:t>
      </w:r>
    </w:p>
    <w:p w14:paraId="31EC495A" w14:textId="77777777" w:rsidR="00C210F1" w:rsidRPr="00037599" w:rsidRDefault="00C210F1" w:rsidP="00DA58F7">
      <w:pPr>
        <w:pStyle w:val="Heading2"/>
        <w:spacing w:before="80" w:after="80"/>
        <w:rPr>
          <w:b w:val="0"/>
          <w:bCs w:val="0"/>
          <w:vanish/>
          <w:sz w:val="22"/>
          <w:szCs w:val="22"/>
          <w:specVanish/>
        </w:rPr>
      </w:pPr>
      <w:r w:rsidRPr="00037599">
        <w:rPr>
          <w:b w:val="0"/>
          <w:bCs w:val="0"/>
          <w:sz w:val="22"/>
          <w:szCs w:val="22"/>
        </w:rPr>
        <w:t>American College of Sports Medicine, Southeast Regional Chapter</w:t>
      </w:r>
    </w:p>
    <w:p w14:paraId="44210709" w14:textId="0368926E" w:rsidR="000D11A0" w:rsidRPr="00037599" w:rsidRDefault="00EC7AEB" w:rsidP="00DA58F7">
      <w:pPr>
        <w:spacing w:before="80" w:after="80"/>
        <w:rPr>
          <w:i/>
          <w:iCs/>
        </w:rPr>
      </w:pPr>
      <w:r w:rsidRPr="00037599">
        <w:tab/>
      </w:r>
      <w:r w:rsidR="00C210F1" w:rsidRPr="00037599">
        <w:rPr>
          <w:i/>
          <w:iCs/>
        </w:rPr>
        <w:t>01/2018</w:t>
      </w:r>
      <w:r w:rsidR="00F108B9" w:rsidRPr="00037599">
        <w:rPr>
          <w:i/>
          <w:iCs/>
        </w:rPr>
        <w:t xml:space="preserve"> – </w:t>
      </w:r>
      <w:r w:rsidR="00D15709" w:rsidRPr="00037599">
        <w:rPr>
          <w:i/>
          <w:iCs/>
        </w:rPr>
        <w:t>12</w:t>
      </w:r>
      <w:r w:rsidR="00AF238D" w:rsidRPr="00037599">
        <w:rPr>
          <w:i/>
          <w:iCs/>
        </w:rPr>
        <w:t>/2020</w:t>
      </w:r>
    </w:p>
    <w:p w14:paraId="7173B2E7" w14:textId="6AC67BA8" w:rsidR="00AD4462" w:rsidRPr="00037599" w:rsidRDefault="006F6F1B" w:rsidP="004E3CE0">
      <w:pPr>
        <w:pStyle w:val="Heading1"/>
      </w:pPr>
      <w:r w:rsidRPr="00037599">
        <w:t xml:space="preserve">Honors </w:t>
      </w:r>
      <w:r w:rsidR="00541E51">
        <w:t>&amp;</w:t>
      </w:r>
      <w:r w:rsidRPr="00037599">
        <w:t xml:space="preserve"> Awards</w:t>
      </w:r>
    </w:p>
    <w:p w14:paraId="5230026B" w14:textId="5B66C2E0" w:rsidR="006F6F1B" w:rsidRPr="00037599" w:rsidRDefault="006F6F1B" w:rsidP="009E1EC3">
      <w:pPr>
        <w:pStyle w:val="Heading2"/>
      </w:pPr>
      <w:r w:rsidRPr="00037599">
        <w:t>Iowa State University</w:t>
      </w:r>
    </w:p>
    <w:p w14:paraId="16D9A93A" w14:textId="78B397CF" w:rsidR="006F6F1B" w:rsidRPr="00037599" w:rsidRDefault="006F6F1B" w:rsidP="00B962DA">
      <w:pPr>
        <w:tabs>
          <w:tab w:val="clear" w:pos="360"/>
          <w:tab w:val="clear" w:pos="720"/>
          <w:tab w:val="clear" w:pos="1080"/>
          <w:tab w:val="clear" w:pos="1224"/>
          <w:tab w:val="clear" w:pos="1440"/>
          <w:tab w:val="clear" w:pos="1800"/>
        </w:tabs>
        <w:spacing w:before="200" w:after="80"/>
        <w:ind w:left="360"/>
        <w:rPr>
          <w:i/>
        </w:rPr>
      </w:pPr>
      <w:r w:rsidRPr="00037599">
        <w:t>Dean’s list</w:t>
      </w:r>
      <w:r w:rsidRPr="00037599">
        <w:tab/>
      </w:r>
      <w:r w:rsidRPr="00037599">
        <w:rPr>
          <w:i/>
        </w:rPr>
        <w:t>(College of Human Sciences</w:t>
      </w:r>
      <w:r w:rsidR="00BF3BB3" w:rsidRPr="00037599">
        <w:rPr>
          <w:i/>
        </w:rPr>
        <w:t>,</w:t>
      </w:r>
      <w:r w:rsidRPr="00037599">
        <w:rPr>
          <w:i/>
        </w:rPr>
        <w:t xml:space="preserve"> Fall ’10 – Spring ’14</w:t>
      </w:r>
      <w:r w:rsidRPr="00037599">
        <w:rPr>
          <w:i/>
          <w:vertAlign w:val="superscript"/>
        </w:rPr>
        <w:t>*</w:t>
      </w:r>
      <w:r w:rsidRPr="00037599">
        <w:rPr>
          <w:i/>
        </w:rPr>
        <w:t>)</w:t>
      </w:r>
    </w:p>
    <w:p w14:paraId="373DCE31" w14:textId="08011969" w:rsidR="006F6F1B" w:rsidRPr="00037599" w:rsidRDefault="006F6F1B" w:rsidP="00B962DA">
      <w:pPr>
        <w:tabs>
          <w:tab w:val="clear" w:pos="360"/>
          <w:tab w:val="clear" w:pos="720"/>
          <w:tab w:val="clear" w:pos="1080"/>
          <w:tab w:val="clear" w:pos="1224"/>
          <w:tab w:val="clear" w:pos="1440"/>
          <w:tab w:val="clear" w:pos="1800"/>
        </w:tabs>
        <w:spacing w:before="80" w:after="80"/>
        <w:ind w:left="360"/>
      </w:pPr>
      <w:r w:rsidRPr="00037599">
        <w:t>Dean’s Scholarship</w:t>
      </w:r>
      <w:r w:rsidRPr="00037599">
        <w:tab/>
      </w:r>
      <w:r w:rsidRPr="00037599">
        <w:rPr>
          <w:i/>
        </w:rPr>
        <w:t>(College of Human Sciences</w:t>
      </w:r>
      <w:r w:rsidR="00BF3BB3" w:rsidRPr="00037599">
        <w:rPr>
          <w:i/>
        </w:rPr>
        <w:t>,</w:t>
      </w:r>
      <w:r w:rsidRPr="00037599">
        <w:rPr>
          <w:i/>
        </w:rPr>
        <w:t xml:space="preserve"> ’10-’11 academic year</w:t>
      </w:r>
      <w:r w:rsidR="006214A8" w:rsidRPr="00037599">
        <w:rPr>
          <w:i/>
        </w:rPr>
        <w:t>; $1000</w:t>
      </w:r>
      <w:r w:rsidRPr="00037599">
        <w:rPr>
          <w:i/>
        </w:rPr>
        <w:t>)</w:t>
      </w:r>
    </w:p>
    <w:p w14:paraId="591C0983" w14:textId="5924A8E1" w:rsidR="006F6F1B" w:rsidRPr="00037599" w:rsidRDefault="006F6F1B" w:rsidP="00B962DA">
      <w:pPr>
        <w:tabs>
          <w:tab w:val="clear" w:pos="360"/>
          <w:tab w:val="clear" w:pos="1224"/>
          <w:tab w:val="clear" w:pos="1440"/>
        </w:tabs>
        <w:spacing w:before="80" w:after="80"/>
        <w:ind w:left="360"/>
      </w:pPr>
      <w:r w:rsidRPr="00037599">
        <w:t>Academic Recognition Award</w:t>
      </w:r>
      <w:r w:rsidRPr="00037599">
        <w:tab/>
      </w:r>
      <w:r w:rsidRPr="00037599">
        <w:rPr>
          <w:i/>
        </w:rPr>
        <w:t>(’10-’11 academic year</w:t>
      </w:r>
      <w:r w:rsidR="006214A8" w:rsidRPr="00037599">
        <w:rPr>
          <w:i/>
        </w:rPr>
        <w:t>; $1250</w:t>
      </w:r>
      <w:r w:rsidRPr="00037599">
        <w:rPr>
          <w:i/>
        </w:rPr>
        <w:t>)</w:t>
      </w:r>
    </w:p>
    <w:p w14:paraId="23A5CD05" w14:textId="0B89C114" w:rsidR="006F6F1B" w:rsidRPr="00037599" w:rsidRDefault="006F6F1B" w:rsidP="00B962DA">
      <w:pPr>
        <w:tabs>
          <w:tab w:val="clear" w:pos="360"/>
          <w:tab w:val="clear" w:pos="1224"/>
          <w:tab w:val="clear" w:pos="1440"/>
        </w:tabs>
        <w:spacing w:before="80" w:after="80"/>
        <w:ind w:left="360"/>
      </w:pPr>
      <w:r w:rsidRPr="00037599">
        <w:t>Academic Recognition Award (Renewal)</w:t>
      </w:r>
      <w:r w:rsidRPr="00037599">
        <w:tab/>
      </w:r>
      <w:r w:rsidRPr="00037599">
        <w:rPr>
          <w:i/>
        </w:rPr>
        <w:t>(Fall ’11</w:t>
      </w:r>
      <w:r w:rsidR="006214A8" w:rsidRPr="00037599">
        <w:rPr>
          <w:i/>
        </w:rPr>
        <w:t>; $625</w:t>
      </w:r>
      <w:r w:rsidRPr="00037599">
        <w:rPr>
          <w:i/>
          <w:vertAlign w:val="superscript"/>
        </w:rPr>
        <w:t>*</w:t>
      </w:r>
      <w:r w:rsidRPr="00037599">
        <w:rPr>
          <w:i/>
        </w:rPr>
        <w:t>)</w:t>
      </w:r>
    </w:p>
    <w:p w14:paraId="2AB6F7E8" w14:textId="6AAF4BAB" w:rsidR="006F6F1B" w:rsidRPr="00037599" w:rsidRDefault="006F6F1B" w:rsidP="00B962DA">
      <w:pPr>
        <w:tabs>
          <w:tab w:val="clear" w:pos="360"/>
          <w:tab w:val="clear" w:pos="1224"/>
          <w:tab w:val="clear" w:pos="1440"/>
        </w:tabs>
        <w:spacing w:before="80" w:after="80"/>
        <w:ind w:left="360"/>
      </w:pPr>
      <w:r w:rsidRPr="00037599">
        <w:rPr>
          <w:rFonts w:eastAsiaTheme="majorEastAsia" w:cstheme="majorBidi"/>
          <w:bCs/>
          <w:sz w:val="24"/>
          <w:szCs w:val="26"/>
        </w:rPr>
        <w:t>B</w:t>
      </w:r>
      <w:r w:rsidRPr="00037599">
        <w:t>arbara E. Forker Leadership Award</w:t>
      </w:r>
      <w:r w:rsidRPr="00037599">
        <w:tab/>
      </w:r>
      <w:r w:rsidRPr="00037599">
        <w:rPr>
          <w:i/>
        </w:rPr>
        <w:t>(Department of Kinesiology</w:t>
      </w:r>
      <w:r w:rsidR="00BF3BB3" w:rsidRPr="00037599">
        <w:rPr>
          <w:i/>
        </w:rPr>
        <w:t>,</w:t>
      </w:r>
      <w:r w:rsidRPr="00037599">
        <w:rPr>
          <w:i/>
        </w:rPr>
        <w:t xml:space="preserve"> 2014)</w:t>
      </w:r>
    </w:p>
    <w:p w14:paraId="485156DF" w14:textId="51E8DE1D" w:rsidR="006F6F1B" w:rsidRPr="00037599" w:rsidRDefault="006F6F1B" w:rsidP="00B962DA">
      <w:pPr>
        <w:tabs>
          <w:tab w:val="clear" w:pos="360"/>
          <w:tab w:val="clear" w:pos="1224"/>
          <w:tab w:val="clear" w:pos="1440"/>
        </w:tabs>
        <w:spacing w:before="80" w:after="80"/>
        <w:ind w:left="360"/>
      </w:pPr>
      <w:r w:rsidRPr="00037599">
        <w:t>Top 20 Graduating Senior Scholar</w:t>
      </w:r>
      <w:r w:rsidRPr="00037599">
        <w:tab/>
      </w:r>
      <w:r w:rsidRPr="00037599">
        <w:rPr>
          <w:i/>
        </w:rPr>
        <w:t>(Department of Kinesiology</w:t>
      </w:r>
      <w:r w:rsidR="00BF3BB3" w:rsidRPr="00037599">
        <w:rPr>
          <w:i/>
        </w:rPr>
        <w:t>,</w:t>
      </w:r>
      <w:r w:rsidRPr="00037599">
        <w:rPr>
          <w:i/>
        </w:rPr>
        <w:t xml:space="preserve"> 2014)</w:t>
      </w:r>
    </w:p>
    <w:p w14:paraId="737E8FCF" w14:textId="77777777" w:rsidR="006F6F1B" w:rsidRPr="00037599" w:rsidRDefault="006F6F1B" w:rsidP="00B962DA">
      <w:pPr>
        <w:tabs>
          <w:tab w:val="clear" w:pos="360"/>
          <w:tab w:val="clear" w:pos="1224"/>
          <w:tab w:val="clear" w:pos="1440"/>
        </w:tabs>
        <w:spacing w:before="80" w:after="80"/>
        <w:ind w:left="360"/>
      </w:pPr>
      <w:r w:rsidRPr="00037599">
        <w:t>Graduate Magna Cum Laude</w:t>
      </w:r>
      <w:r w:rsidRPr="00037599">
        <w:tab/>
      </w:r>
      <w:r w:rsidRPr="00037599">
        <w:rPr>
          <w:i/>
        </w:rPr>
        <w:t>(2014)</w:t>
      </w:r>
    </w:p>
    <w:p w14:paraId="2EF7099A" w14:textId="5ED2A665" w:rsidR="00670F8F" w:rsidRPr="00037599" w:rsidRDefault="006F6F1B" w:rsidP="00B962DA">
      <w:pPr>
        <w:tabs>
          <w:tab w:val="clear" w:pos="360"/>
          <w:tab w:val="clear" w:pos="1224"/>
          <w:tab w:val="clear" w:pos="1440"/>
        </w:tabs>
        <w:spacing w:before="80" w:after="80"/>
        <w:ind w:left="360"/>
      </w:pPr>
      <w:r w:rsidRPr="00037599">
        <w:t>Outstanding Master’s Student Award</w:t>
      </w:r>
      <w:r w:rsidRPr="00037599">
        <w:tab/>
      </w:r>
      <w:r w:rsidRPr="00037599">
        <w:rPr>
          <w:i/>
        </w:rPr>
        <w:t>(Department of Kinesiology</w:t>
      </w:r>
      <w:r w:rsidR="00BF3BB3" w:rsidRPr="00037599">
        <w:rPr>
          <w:i/>
        </w:rPr>
        <w:t>,</w:t>
      </w:r>
      <w:r w:rsidRPr="00037599">
        <w:rPr>
          <w:i/>
        </w:rPr>
        <w:t xml:space="preserve"> 2016)</w:t>
      </w:r>
    </w:p>
    <w:p w14:paraId="3A232CCF" w14:textId="6F60C129" w:rsidR="006F6F1B" w:rsidRPr="00037599" w:rsidRDefault="00F76DB0" w:rsidP="00B962DA">
      <w:pPr>
        <w:tabs>
          <w:tab w:val="clear" w:pos="360"/>
          <w:tab w:val="clear" w:pos="1224"/>
          <w:tab w:val="clear" w:pos="1440"/>
        </w:tabs>
        <w:spacing w:before="80" w:after="80"/>
        <w:ind w:left="360"/>
      </w:pPr>
      <w:r w:rsidRPr="00037599">
        <w:t>AKA</w:t>
      </w:r>
      <w:r w:rsidR="00746C2D" w:rsidRPr="00037599">
        <w:rPr>
          <w:vertAlign w:val="superscript"/>
        </w:rPr>
        <w:t>†</w:t>
      </w:r>
      <w:r w:rsidRPr="00037599">
        <w:t xml:space="preserve"> </w:t>
      </w:r>
      <w:r w:rsidR="006F6F1B" w:rsidRPr="00037599">
        <w:t>Master’s Scholar Award</w:t>
      </w:r>
      <w:r w:rsidRPr="00037599">
        <w:t xml:space="preserve"> </w:t>
      </w:r>
      <w:r w:rsidR="006F08A6" w:rsidRPr="00037599">
        <w:t>(institutional winner)</w:t>
      </w:r>
      <w:r w:rsidR="006F6F1B" w:rsidRPr="00037599">
        <w:tab/>
      </w:r>
      <w:r w:rsidR="006F6F1B" w:rsidRPr="00037599">
        <w:rPr>
          <w:i/>
        </w:rPr>
        <w:t>(Department of Kinesiology</w:t>
      </w:r>
      <w:r w:rsidR="00BF3BB3" w:rsidRPr="00037599">
        <w:rPr>
          <w:i/>
        </w:rPr>
        <w:t>,</w:t>
      </w:r>
      <w:r w:rsidR="006F6F1B" w:rsidRPr="00037599">
        <w:rPr>
          <w:i/>
        </w:rPr>
        <w:t xml:space="preserve"> 2016)</w:t>
      </w:r>
    </w:p>
    <w:p w14:paraId="2467A1A0" w14:textId="412813A0" w:rsidR="006F6F1B" w:rsidRPr="00037599" w:rsidRDefault="006F6F1B" w:rsidP="009E1EC3">
      <w:pPr>
        <w:pStyle w:val="Heading2"/>
      </w:pPr>
      <w:r w:rsidRPr="00037599">
        <w:t>University of Tennessee, Knoxville</w:t>
      </w:r>
    </w:p>
    <w:p w14:paraId="36B04DF8" w14:textId="28EC89B3" w:rsidR="006F6F1B" w:rsidRPr="00037599" w:rsidRDefault="006F6F1B" w:rsidP="00B962DA">
      <w:pPr>
        <w:tabs>
          <w:tab w:val="clear" w:pos="360"/>
          <w:tab w:val="clear" w:pos="1224"/>
          <w:tab w:val="clear" w:pos="1440"/>
        </w:tabs>
        <w:spacing w:before="200" w:after="80"/>
        <w:ind w:left="360"/>
      </w:pPr>
      <w:r w:rsidRPr="00037599">
        <w:t>Chancellor’s Fellowship</w:t>
      </w:r>
      <w:r w:rsidRPr="00037599">
        <w:tab/>
      </w:r>
      <w:r w:rsidRPr="00037599">
        <w:rPr>
          <w:i/>
        </w:rPr>
        <w:t>(’16-’17 academic year</w:t>
      </w:r>
      <w:r w:rsidR="00557E02" w:rsidRPr="00037599">
        <w:rPr>
          <w:i/>
        </w:rPr>
        <w:t>;</w:t>
      </w:r>
      <w:r w:rsidRPr="00037599">
        <w:rPr>
          <w:i/>
        </w:rPr>
        <w:t xml:space="preserve"> $10,000)</w:t>
      </w:r>
    </w:p>
    <w:p w14:paraId="24ABEA94" w14:textId="126872B9" w:rsidR="006F6F1B" w:rsidRPr="00037599" w:rsidRDefault="006F6F1B" w:rsidP="00B962DA">
      <w:pPr>
        <w:tabs>
          <w:tab w:val="clear" w:pos="1224"/>
          <w:tab w:val="clear" w:pos="1440"/>
        </w:tabs>
        <w:spacing w:before="80" w:after="80"/>
        <w:ind w:left="360"/>
        <w:rPr>
          <w:i/>
        </w:rPr>
      </w:pPr>
      <w:r w:rsidRPr="00037599">
        <w:t>Chancellor’s Fellowship (Renewal)</w:t>
      </w:r>
      <w:r w:rsidRPr="00037599">
        <w:tab/>
      </w:r>
      <w:r w:rsidRPr="00037599">
        <w:rPr>
          <w:i/>
        </w:rPr>
        <w:t>(’17-’18 academic year</w:t>
      </w:r>
      <w:r w:rsidR="00557E02" w:rsidRPr="00037599">
        <w:rPr>
          <w:i/>
        </w:rPr>
        <w:t>;</w:t>
      </w:r>
      <w:r w:rsidRPr="00037599">
        <w:rPr>
          <w:i/>
        </w:rPr>
        <w:t xml:space="preserve"> $10,000)</w:t>
      </w:r>
    </w:p>
    <w:p w14:paraId="4C05CF57" w14:textId="1DAC3F08" w:rsidR="00567E06" w:rsidRPr="00037599" w:rsidRDefault="00567E06" w:rsidP="00B962DA">
      <w:pPr>
        <w:tabs>
          <w:tab w:val="clear" w:pos="1224"/>
          <w:tab w:val="clear" w:pos="1440"/>
        </w:tabs>
        <w:spacing w:before="80" w:after="80"/>
        <w:ind w:left="360"/>
      </w:pPr>
      <w:r w:rsidRPr="00037599">
        <w:t>Ch</w:t>
      </w:r>
      <w:r w:rsidR="007C4D90" w:rsidRPr="00037599">
        <w:t>a</w:t>
      </w:r>
      <w:r w:rsidRPr="00037599">
        <w:t>ncellor’s Fellowship (Renewal)</w:t>
      </w:r>
      <w:r w:rsidRPr="00037599">
        <w:tab/>
      </w:r>
      <w:r w:rsidRPr="00037599">
        <w:rPr>
          <w:i/>
        </w:rPr>
        <w:t>(’1</w:t>
      </w:r>
      <w:r w:rsidR="00FD39F6" w:rsidRPr="00037599">
        <w:rPr>
          <w:i/>
        </w:rPr>
        <w:t>8</w:t>
      </w:r>
      <w:r w:rsidRPr="00037599">
        <w:rPr>
          <w:i/>
        </w:rPr>
        <w:t>-’1</w:t>
      </w:r>
      <w:r w:rsidR="00FD39F6" w:rsidRPr="00037599">
        <w:rPr>
          <w:i/>
        </w:rPr>
        <w:t>9</w:t>
      </w:r>
      <w:r w:rsidRPr="00037599">
        <w:rPr>
          <w:i/>
        </w:rPr>
        <w:t xml:space="preserve"> academic year; $10,000)</w:t>
      </w:r>
    </w:p>
    <w:p w14:paraId="7D1FF6FA" w14:textId="0390B780" w:rsidR="003C79A5" w:rsidRPr="00037599" w:rsidRDefault="003C79A5" w:rsidP="00B962DA">
      <w:pPr>
        <w:tabs>
          <w:tab w:val="clear" w:pos="1224"/>
          <w:tab w:val="clear" w:pos="1440"/>
        </w:tabs>
        <w:spacing w:before="80" w:after="80"/>
        <w:ind w:left="360"/>
        <w:rPr>
          <w:i/>
        </w:rPr>
      </w:pPr>
      <w:r w:rsidRPr="00037599">
        <w:t>Shipley-Swann Graduate Fellowship</w:t>
      </w:r>
      <w:r w:rsidRPr="00037599">
        <w:tab/>
      </w:r>
      <w:r w:rsidRPr="00037599">
        <w:rPr>
          <w:i/>
        </w:rPr>
        <w:t>(’18-’19 academic year; $5000)</w:t>
      </w:r>
    </w:p>
    <w:p w14:paraId="5CAE6296" w14:textId="2F9839D0" w:rsidR="005F07D2" w:rsidRPr="00037599" w:rsidRDefault="005F07D2" w:rsidP="00B962DA">
      <w:pPr>
        <w:tabs>
          <w:tab w:val="clear" w:pos="1224"/>
          <w:tab w:val="clear" w:pos="1440"/>
        </w:tabs>
        <w:spacing w:before="80" w:after="80"/>
        <w:ind w:left="360"/>
        <w:rPr>
          <w:i/>
        </w:rPr>
      </w:pPr>
      <w:r w:rsidRPr="00037599">
        <w:t xml:space="preserve">Andy </w:t>
      </w:r>
      <w:proofErr w:type="spellStart"/>
      <w:r w:rsidR="00E00CDE" w:rsidRPr="00037599">
        <w:t>Kozar</w:t>
      </w:r>
      <w:proofErr w:type="spellEnd"/>
      <w:r w:rsidR="00E00CDE" w:rsidRPr="00037599">
        <w:t xml:space="preserve"> Graduate Research</w:t>
      </w:r>
      <w:r w:rsidR="00C657B2" w:rsidRPr="00037599">
        <w:t xml:space="preserve"> </w:t>
      </w:r>
      <w:r w:rsidR="00E00CDE" w:rsidRPr="00037599">
        <w:t>Scholarship Award</w:t>
      </w:r>
      <w:r w:rsidRPr="00037599">
        <w:tab/>
      </w:r>
      <w:r w:rsidRPr="00037599">
        <w:rPr>
          <w:i/>
        </w:rPr>
        <w:t>(</w:t>
      </w:r>
      <w:r w:rsidR="00C657B2" w:rsidRPr="00037599">
        <w:rPr>
          <w:i/>
        </w:rPr>
        <w:t>KRSS</w:t>
      </w:r>
      <w:r w:rsidR="00746C2D" w:rsidRPr="00037599">
        <w:rPr>
          <w:vertAlign w:val="superscript"/>
        </w:rPr>
        <w:t>†</w:t>
      </w:r>
      <w:r w:rsidR="00BF3BB3" w:rsidRPr="00037599">
        <w:rPr>
          <w:i/>
        </w:rPr>
        <w:t>,</w:t>
      </w:r>
      <w:r w:rsidR="0066636C" w:rsidRPr="00037599">
        <w:rPr>
          <w:i/>
        </w:rPr>
        <w:t xml:space="preserve"> 2019</w:t>
      </w:r>
      <w:r w:rsidR="001E5A21" w:rsidRPr="00037599">
        <w:rPr>
          <w:i/>
        </w:rPr>
        <w:t>; $1000</w:t>
      </w:r>
      <w:r w:rsidRPr="00037599">
        <w:rPr>
          <w:i/>
        </w:rPr>
        <w:t>)</w:t>
      </w:r>
    </w:p>
    <w:p w14:paraId="68FB1FE2" w14:textId="77777777" w:rsidR="00AD5688" w:rsidRPr="00037599" w:rsidRDefault="00AD5688" w:rsidP="00B962DA">
      <w:pPr>
        <w:tabs>
          <w:tab w:val="clear" w:pos="1224"/>
          <w:tab w:val="clear" w:pos="1440"/>
        </w:tabs>
        <w:spacing w:before="80" w:after="80"/>
        <w:ind w:left="360"/>
        <w:rPr>
          <w:i/>
        </w:rPr>
      </w:pPr>
      <w:r w:rsidRPr="00037599">
        <w:rPr>
          <w:iCs/>
        </w:rPr>
        <w:t>Chancellor’s Fellowship (Renewal)</w:t>
      </w:r>
      <w:r w:rsidRPr="00037599">
        <w:rPr>
          <w:iCs/>
        </w:rPr>
        <w:tab/>
      </w:r>
      <w:r w:rsidRPr="00037599">
        <w:rPr>
          <w:i/>
        </w:rPr>
        <w:t>(’19-’20 academic year; $10,000)</w:t>
      </w:r>
    </w:p>
    <w:p w14:paraId="6EE29391" w14:textId="55C3EAA3" w:rsidR="00C70018" w:rsidRPr="00037599" w:rsidRDefault="00FA0425" w:rsidP="00B962DA">
      <w:pPr>
        <w:tabs>
          <w:tab w:val="clear" w:pos="1224"/>
          <w:tab w:val="clear" w:pos="1440"/>
        </w:tabs>
        <w:spacing w:before="80" w:after="80"/>
        <w:ind w:left="360"/>
        <w:rPr>
          <w:i/>
        </w:rPr>
      </w:pPr>
      <w:r w:rsidRPr="00037599">
        <w:t>Shipley-Swann Graduate Fellowship</w:t>
      </w:r>
      <w:r w:rsidRPr="00037599">
        <w:tab/>
      </w:r>
      <w:r w:rsidRPr="00037599">
        <w:rPr>
          <w:i/>
        </w:rPr>
        <w:t>(’19-’20 academic year; $5000)</w:t>
      </w:r>
    </w:p>
    <w:p w14:paraId="5927107F" w14:textId="475876C9" w:rsidR="000726D2" w:rsidRPr="00037599" w:rsidRDefault="000726D2" w:rsidP="00B962DA">
      <w:pPr>
        <w:tabs>
          <w:tab w:val="clear" w:pos="1224"/>
          <w:tab w:val="clear" w:pos="1440"/>
        </w:tabs>
        <w:spacing w:before="80" w:after="80"/>
        <w:ind w:left="360"/>
        <w:rPr>
          <w:i/>
        </w:rPr>
      </w:pPr>
      <w:r w:rsidRPr="00037599">
        <w:rPr>
          <w:iCs/>
        </w:rPr>
        <w:t>Extraordinary Professional</w:t>
      </w:r>
      <w:r w:rsidR="00DF1130" w:rsidRPr="00037599">
        <w:rPr>
          <w:iCs/>
        </w:rPr>
        <w:t xml:space="preserve"> </w:t>
      </w:r>
      <w:r w:rsidRPr="00037599">
        <w:rPr>
          <w:iCs/>
        </w:rPr>
        <w:t>Promise Citation</w:t>
      </w:r>
      <w:r w:rsidRPr="00037599">
        <w:rPr>
          <w:iCs/>
        </w:rPr>
        <w:tab/>
      </w:r>
      <w:r w:rsidRPr="00037599">
        <w:rPr>
          <w:i/>
        </w:rPr>
        <w:t>(</w:t>
      </w:r>
      <w:r w:rsidR="00DF1130" w:rsidRPr="00037599">
        <w:rPr>
          <w:i/>
        </w:rPr>
        <w:t>CEHHS</w:t>
      </w:r>
      <w:r w:rsidR="004D4EC6" w:rsidRPr="00037599">
        <w:rPr>
          <w:vertAlign w:val="superscript"/>
        </w:rPr>
        <w:t>†</w:t>
      </w:r>
      <w:r w:rsidR="00BF3BB3" w:rsidRPr="00037599">
        <w:rPr>
          <w:i/>
        </w:rPr>
        <w:t>,</w:t>
      </w:r>
      <w:r w:rsidRPr="00037599">
        <w:rPr>
          <w:i/>
        </w:rPr>
        <w:t xml:space="preserve"> 2020)</w:t>
      </w:r>
    </w:p>
    <w:p w14:paraId="74454335" w14:textId="361B9F64" w:rsidR="00001D27" w:rsidRPr="00037599" w:rsidRDefault="00001D27" w:rsidP="00B962DA">
      <w:pPr>
        <w:tabs>
          <w:tab w:val="clear" w:pos="1224"/>
          <w:tab w:val="clear" w:pos="1440"/>
        </w:tabs>
        <w:spacing w:before="80" w:after="80"/>
        <w:ind w:left="360"/>
        <w:rPr>
          <w:i/>
        </w:rPr>
      </w:pPr>
      <w:r w:rsidRPr="00037599">
        <w:rPr>
          <w:iCs/>
        </w:rPr>
        <w:t xml:space="preserve">Edward K. </w:t>
      </w:r>
      <w:proofErr w:type="spellStart"/>
      <w:r w:rsidRPr="00037599">
        <w:rPr>
          <w:iCs/>
        </w:rPr>
        <w:t>Capen</w:t>
      </w:r>
      <w:proofErr w:type="spellEnd"/>
      <w:r w:rsidRPr="00037599">
        <w:rPr>
          <w:iCs/>
        </w:rPr>
        <w:t xml:space="preserve"> Award</w:t>
      </w:r>
      <w:r w:rsidRPr="00037599">
        <w:rPr>
          <w:iCs/>
        </w:rPr>
        <w:tab/>
      </w:r>
      <w:r w:rsidR="00E27EE7" w:rsidRPr="00037599">
        <w:rPr>
          <w:i/>
        </w:rPr>
        <w:t>(</w:t>
      </w:r>
      <w:r w:rsidR="00DF1130" w:rsidRPr="00037599">
        <w:rPr>
          <w:i/>
        </w:rPr>
        <w:t>KRSS</w:t>
      </w:r>
      <w:r w:rsidR="004D4EC6" w:rsidRPr="00037599">
        <w:rPr>
          <w:vertAlign w:val="superscript"/>
        </w:rPr>
        <w:t>†</w:t>
      </w:r>
      <w:r w:rsidR="00BF3BB3" w:rsidRPr="00037599">
        <w:rPr>
          <w:i/>
        </w:rPr>
        <w:t>,</w:t>
      </w:r>
      <w:r w:rsidR="007868C9" w:rsidRPr="00037599">
        <w:rPr>
          <w:i/>
        </w:rPr>
        <w:t xml:space="preserve"> 2020; $200)</w:t>
      </w:r>
    </w:p>
    <w:p w14:paraId="10DA8863" w14:textId="159CA897" w:rsidR="00E901D8" w:rsidRPr="00037599" w:rsidRDefault="00E901D8" w:rsidP="00B962DA">
      <w:pPr>
        <w:tabs>
          <w:tab w:val="clear" w:pos="1224"/>
          <w:tab w:val="clear" w:pos="1440"/>
        </w:tabs>
        <w:spacing w:before="80" w:after="80"/>
        <w:ind w:left="360"/>
        <w:rPr>
          <w:i/>
        </w:rPr>
      </w:pPr>
      <w:r w:rsidRPr="00037599">
        <w:rPr>
          <w:iCs/>
        </w:rPr>
        <w:t xml:space="preserve">Andy </w:t>
      </w:r>
      <w:proofErr w:type="spellStart"/>
      <w:r w:rsidRPr="00037599">
        <w:rPr>
          <w:iCs/>
        </w:rPr>
        <w:t>Kozar</w:t>
      </w:r>
      <w:proofErr w:type="spellEnd"/>
      <w:r w:rsidRPr="00037599">
        <w:rPr>
          <w:iCs/>
        </w:rPr>
        <w:t xml:space="preserve"> Graduate Research</w:t>
      </w:r>
      <w:r w:rsidR="00DF1130" w:rsidRPr="00037599">
        <w:rPr>
          <w:iCs/>
        </w:rPr>
        <w:t xml:space="preserve"> </w:t>
      </w:r>
      <w:r w:rsidRPr="00037599">
        <w:rPr>
          <w:iCs/>
        </w:rPr>
        <w:t>Scholarship Award</w:t>
      </w:r>
      <w:r w:rsidRPr="00037599">
        <w:rPr>
          <w:iCs/>
        </w:rPr>
        <w:tab/>
      </w:r>
      <w:r w:rsidRPr="00037599">
        <w:rPr>
          <w:i/>
        </w:rPr>
        <w:t>(</w:t>
      </w:r>
      <w:r w:rsidR="00DF1130" w:rsidRPr="00037599">
        <w:rPr>
          <w:i/>
        </w:rPr>
        <w:t>KRSS</w:t>
      </w:r>
      <w:r w:rsidR="004D4EC6" w:rsidRPr="00037599">
        <w:rPr>
          <w:vertAlign w:val="superscript"/>
        </w:rPr>
        <w:t>†</w:t>
      </w:r>
      <w:r w:rsidR="00BF3BB3" w:rsidRPr="00037599">
        <w:rPr>
          <w:i/>
        </w:rPr>
        <w:t>,</w:t>
      </w:r>
      <w:r w:rsidRPr="00037599">
        <w:rPr>
          <w:i/>
        </w:rPr>
        <w:t xml:space="preserve"> 2020</w:t>
      </w:r>
      <w:r w:rsidR="00D6117B" w:rsidRPr="00037599">
        <w:rPr>
          <w:i/>
        </w:rPr>
        <w:t>; $1000)</w:t>
      </w:r>
    </w:p>
    <w:p w14:paraId="12C96480" w14:textId="307157E5" w:rsidR="00AD5688" w:rsidRPr="00037599" w:rsidRDefault="0097167E" w:rsidP="00B962DA">
      <w:pPr>
        <w:tabs>
          <w:tab w:val="clear" w:pos="1224"/>
          <w:tab w:val="clear" w:pos="1440"/>
        </w:tabs>
        <w:spacing w:before="80" w:after="80"/>
        <w:ind w:left="360"/>
        <w:rPr>
          <w:i/>
        </w:rPr>
      </w:pPr>
      <w:r w:rsidRPr="00037599">
        <w:rPr>
          <w:iCs/>
        </w:rPr>
        <w:t>AKA</w:t>
      </w:r>
      <w:r w:rsidRPr="00037599">
        <w:rPr>
          <w:vertAlign w:val="superscript"/>
        </w:rPr>
        <w:t>†</w:t>
      </w:r>
      <w:r w:rsidR="00AD5688" w:rsidRPr="00037599">
        <w:rPr>
          <w:iCs/>
        </w:rPr>
        <w:t xml:space="preserve"> Doctoral Scholar Award</w:t>
      </w:r>
      <w:r w:rsidR="00CC6B2F" w:rsidRPr="00037599">
        <w:rPr>
          <w:iCs/>
        </w:rPr>
        <w:t xml:space="preserve"> </w:t>
      </w:r>
      <w:r w:rsidR="00AD5688" w:rsidRPr="00037599">
        <w:rPr>
          <w:iCs/>
        </w:rPr>
        <w:t>(institutional winner)</w:t>
      </w:r>
      <w:r w:rsidR="00AD5688" w:rsidRPr="00037599">
        <w:rPr>
          <w:iCs/>
        </w:rPr>
        <w:tab/>
      </w:r>
      <w:r w:rsidR="00AD5688" w:rsidRPr="00037599">
        <w:rPr>
          <w:i/>
        </w:rPr>
        <w:t>(</w:t>
      </w:r>
      <w:r w:rsidR="00CC6B2F" w:rsidRPr="00037599">
        <w:rPr>
          <w:i/>
        </w:rPr>
        <w:t>KRSS</w:t>
      </w:r>
      <w:r w:rsidR="004D4EC6" w:rsidRPr="00037599">
        <w:rPr>
          <w:vertAlign w:val="superscript"/>
        </w:rPr>
        <w:t>†</w:t>
      </w:r>
      <w:r w:rsidR="00BF3BB3" w:rsidRPr="00037599">
        <w:rPr>
          <w:i/>
        </w:rPr>
        <w:t>,</w:t>
      </w:r>
      <w:r w:rsidR="00AD5688" w:rsidRPr="00037599">
        <w:rPr>
          <w:i/>
        </w:rPr>
        <w:t xml:space="preserve"> 2020)</w:t>
      </w:r>
    </w:p>
    <w:p w14:paraId="1D4C5834" w14:textId="59F4600D" w:rsidR="00682857" w:rsidRPr="00037599" w:rsidRDefault="00E05DEC" w:rsidP="00B962DA">
      <w:pPr>
        <w:tabs>
          <w:tab w:val="clear" w:pos="1224"/>
          <w:tab w:val="clear" w:pos="1440"/>
        </w:tabs>
        <w:spacing w:before="80" w:after="80"/>
        <w:ind w:left="360"/>
        <w:rPr>
          <w:i/>
        </w:rPr>
      </w:pPr>
      <w:r w:rsidRPr="00037599">
        <w:rPr>
          <w:iCs/>
        </w:rPr>
        <w:t xml:space="preserve">Helen B. Watson </w:t>
      </w:r>
      <w:r w:rsidR="00BF3BB3" w:rsidRPr="00037599">
        <w:rPr>
          <w:iCs/>
        </w:rPr>
        <w:t xml:space="preserve">Faculty/Student Award for </w:t>
      </w:r>
      <w:r w:rsidRPr="00037599">
        <w:rPr>
          <w:iCs/>
        </w:rPr>
        <w:t xml:space="preserve">Outstanding </w:t>
      </w:r>
      <w:proofErr w:type="spellStart"/>
      <w:r w:rsidR="00BF3BB3" w:rsidRPr="00037599">
        <w:rPr>
          <w:iCs/>
        </w:rPr>
        <w:t>Doc</w:t>
      </w:r>
      <w:r w:rsidR="00D444B7" w:rsidRPr="00037599">
        <w:rPr>
          <w:iCs/>
        </w:rPr>
        <w:t>t</w:t>
      </w:r>
      <w:proofErr w:type="spellEnd"/>
      <w:r w:rsidR="00B962DA" w:rsidRPr="00037599">
        <w:rPr>
          <w:iCs/>
        </w:rPr>
        <w:t>.</w:t>
      </w:r>
      <w:r w:rsidR="00BF3BB3" w:rsidRPr="00037599">
        <w:rPr>
          <w:iCs/>
        </w:rPr>
        <w:t xml:space="preserve"> </w:t>
      </w:r>
      <w:r w:rsidRPr="00037599">
        <w:rPr>
          <w:iCs/>
        </w:rPr>
        <w:t>Diss</w:t>
      </w:r>
      <w:r w:rsidR="00B962DA" w:rsidRPr="00037599">
        <w:rPr>
          <w:iCs/>
        </w:rPr>
        <w:t>ertation</w:t>
      </w:r>
      <w:r w:rsidRPr="00037599">
        <w:rPr>
          <w:iCs/>
        </w:rPr>
        <w:tab/>
      </w:r>
      <w:r w:rsidRPr="00037599">
        <w:rPr>
          <w:i/>
        </w:rPr>
        <w:t>(CEHHS</w:t>
      </w:r>
      <w:r w:rsidRPr="00037599">
        <w:rPr>
          <w:iCs/>
          <w:vertAlign w:val="superscript"/>
        </w:rPr>
        <w:t>†</w:t>
      </w:r>
      <w:r w:rsidRPr="00037599">
        <w:rPr>
          <w:i/>
        </w:rPr>
        <w:t>, 202</w:t>
      </w:r>
      <w:r w:rsidR="00BF3BB3" w:rsidRPr="00037599">
        <w:rPr>
          <w:i/>
        </w:rPr>
        <w:t>0; $375</w:t>
      </w:r>
      <w:r w:rsidRPr="00037599">
        <w:rPr>
          <w:i/>
        </w:rPr>
        <w:t>)</w:t>
      </w:r>
    </w:p>
    <w:p w14:paraId="73E4908F" w14:textId="60DE02AE" w:rsidR="00682857" w:rsidRPr="00037599" w:rsidRDefault="000076D5" w:rsidP="00DA58F7">
      <w:pPr>
        <w:tabs>
          <w:tab w:val="clear" w:pos="360"/>
          <w:tab w:val="clear" w:pos="1224"/>
          <w:tab w:val="clear" w:pos="1440"/>
        </w:tabs>
        <w:spacing w:before="400"/>
        <w:jc w:val="center"/>
        <w:rPr>
          <w:iCs/>
          <w:color w:val="808080" w:themeColor="background1" w:themeShade="80"/>
        </w:rPr>
      </w:pPr>
      <w:r w:rsidRPr="00037599">
        <w:rPr>
          <w:iCs/>
          <w:color w:val="808080" w:themeColor="background1" w:themeShade="80"/>
          <w:vertAlign w:val="superscript"/>
        </w:rPr>
        <w:t>*</w:t>
      </w:r>
      <w:r w:rsidRPr="00037599">
        <w:rPr>
          <w:iCs/>
          <w:color w:val="808080" w:themeColor="background1" w:themeShade="80"/>
          <w:sz w:val="20"/>
          <w:szCs w:val="20"/>
        </w:rPr>
        <w:t>No classes taken Spring ’12</w:t>
      </w:r>
      <w:r w:rsidR="00564D32" w:rsidRPr="00037599">
        <w:rPr>
          <w:iCs/>
          <w:color w:val="808080" w:themeColor="background1" w:themeShade="80"/>
          <w:sz w:val="20"/>
          <w:szCs w:val="20"/>
        </w:rPr>
        <w:br/>
      </w:r>
      <w:r w:rsidR="00DB5464" w:rsidRPr="00037599">
        <w:rPr>
          <w:iCs/>
          <w:color w:val="808080" w:themeColor="background1" w:themeShade="80"/>
          <w:vertAlign w:val="superscript"/>
        </w:rPr>
        <w:t>†</w:t>
      </w:r>
      <w:r w:rsidR="00682857" w:rsidRPr="00037599">
        <w:rPr>
          <w:iCs/>
          <w:color w:val="808080" w:themeColor="background1" w:themeShade="80"/>
          <w:sz w:val="20"/>
          <w:szCs w:val="20"/>
        </w:rPr>
        <w:t>AKA- American Kinesiology Association; KRSS- department of Kinesiology, Recreation, and Sport Studies;</w:t>
      </w:r>
      <w:r w:rsidR="006F4B4D" w:rsidRPr="00037599">
        <w:rPr>
          <w:iCs/>
          <w:color w:val="808080" w:themeColor="background1" w:themeShade="80"/>
          <w:sz w:val="20"/>
          <w:szCs w:val="20"/>
        </w:rPr>
        <w:br/>
        <w:t xml:space="preserve"> </w:t>
      </w:r>
      <w:r w:rsidR="00682857" w:rsidRPr="00037599">
        <w:rPr>
          <w:iCs/>
          <w:color w:val="808080" w:themeColor="background1" w:themeShade="80"/>
          <w:sz w:val="20"/>
          <w:szCs w:val="20"/>
        </w:rPr>
        <w:t>CEHHS- College of Education, Health, and Human Sciences</w:t>
      </w:r>
    </w:p>
    <w:p w14:paraId="389EE5CD" w14:textId="46253D18" w:rsidR="000857F8" w:rsidRPr="00037599" w:rsidRDefault="000857F8" w:rsidP="004D19D8">
      <w:pPr>
        <w:pStyle w:val="Heading1"/>
      </w:pPr>
      <w:r w:rsidRPr="00037599">
        <w:lastRenderedPageBreak/>
        <w:t xml:space="preserve">Service </w:t>
      </w:r>
      <w:r w:rsidR="00541E51">
        <w:t>&amp;</w:t>
      </w:r>
      <w:r w:rsidRPr="00037599">
        <w:t xml:space="preserve"> Outreach</w:t>
      </w:r>
    </w:p>
    <w:p w14:paraId="68B19858" w14:textId="50F5CE4F" w:rsidR="00BD1CE7" w:rsidRDefault="00BD1CE7" w:rsidP="009E1EC3">
      <w:pPr>
        <w:pStyle w:val="Heading2"/>
      </w:pPr>
      <w:r w:rsidRPr="00037599">
        <w:t>Professional Service</w:t>
      </w:r>
    </w:p>
    <w:p w14:paraId="3DA7EB7B" w14:textId="15E5C067" w:rsidR="00E008D6" w:rsidRPr="00E008D6" w:rsidRDefault="00E008D6" w:rsidP="00E008D6">
      <w:pPr>
        <w:pStyle w:val="Heading3"/>
        <w:tabs>
          <w:tab w:val="clear" w:pos="360"/>
          <w:tab w:val="clear" w:pos="720"/>
          <w:tab w:val="clear" w:pos="1080"/>
          <w:tab w:val="clear" w:pos="1224"/>
          <w:tab w:val="clear" w:pos="1440"/>
          <w:tab w:val="clear" w:pos="1800"/>
          <w:tab w:val="clear" w:pos="2160"/>
          <w:tab w:val="clear" w:pos="2520"/>
        </w:tabs>
        <w:rPr>
          <w:rFonts w:eastAsiaTheme="minorHAnsi" w:cs="Times New Roman"/>
          <w:bCs w:val="0"/>
          <w:i w:val="0"/>
          <w:vanish/>
          <w:sz w:val="22"/>
          <w:u w:val="none"/>
          <w:specVanish/>
        </w:rPr>
      </w:pPr>
      <w:r>
        <w:t xml:space="preserve">Programming </w:t>
      </w:r>
      <w:r w:rsidR="00ED67C4">
        <w:t>Co-</w:t>
      </w:r>
      <w:r>
        <w:t>Chair</w:t>
      </w:r>
    </w:p>
    <w:p w14:paraId="60C6D237" w14:textId="77777777" w:rsidR="00E008D6" w:rsidRDefault="00E008D6" w:rsidP="00E008D6">
      <w:pPr>
        <w:tabs>
          <w:tab w:val="clear" w:pos="360"/>
          <w:tab w:val="clear" w:pos="720"/>
          <w:tab w:val="clear" w:pos="1080"/>
          <w:tab w:val="clear" w:pos="1224"/>
          <w:tab w:val="clear" w:pos="1440"/>
          <w:tab w:val="clear" w:pos="1800"/>
        </w:tabs>
        <w:ind w:left="360"/>
        <w:rPr>
          <w:i/>
          <w:iCs/>
        </w:rPr>
      </w:pPr>
      <w:r>
        <w:tab/>
      </w:r>
      <w:r w:rsidRPr="00E008D6">
        <w:rPr>
          <w:i/>
          <w:iCs/>
        </w:rPr>
        <w:t>03/2022-present</w:t>
      </w:r>
    </w:p>
    <w:p w14:paraId="392EB424" w14:textId="5C3DB152" w:rsidR="00E008D6" w:rsidRPr="00E008D6" w:rsidRDefault="00E008D6" w:rsidP="00E008D6">
      <w:pPr>
        <w:tabs>
          <w:tab w:val="clear" w:pos="360"/>
          <w:tab w:val="clear" w:pos="720"/>
          <w:tab w:val="clear" w:pos="1080"/>
          <w:tab w:val="clear" w:pos="1224"/>
          <w:tab w:val="clear" w:pos="1440"/>
          <w:tab w:val="clear" w:pos="1800"/>
        </w:tabs>
        <w:ind w:left="360"/>
      </w:pPr>
      <w:r>
        <w:t>Postdoctoral Fellowship Program</w:t>
      </w:r>
      <w:r w:rsidR="007C3529">
        <w:t xml:space="preserve"> (director Amanda Bruce)</w:t>
      </w:r>
      <w:r w:rsidR="007C3529">
        <w:br/>
        <w:t>Children’s Mercy Kansas City/University of Kansas Medical Center</w:t>
      </w:r>
      <w:r>
        <w:br/>
      </w:r>
      <w:proofErr w:type="spellStart"/>
      <w:r>
        <w:t>Center</w:t>
      </w:r>
      <w:proofErr w:type="spellEnd"/>
      <w:r>
        <w:t xml:space="preserve"> for Children’s Healthy Lifestyles &amp; Nutrition</w:t>
      </w:r>
    </w:p>
    <w:p w14:paraId="73953BC4" w14:textId="77777777" w:rsidR="001914E1" w:rsidRPr="00037599" w:rsidRDefault="00BD1CE7" w:rsidP="00C766E1">
      <w:pPr>
        <w:spacing w:before="160" w:after="80"/>
        <w:rPr>
          <w:i/>
          <w:u w:val="single"/>
          <w:shd w:val="clear" w:color="auto" w:fill="FFFFFF"/>
        </w:rPr>
      </w:pPr>
      <w:r w:rsidRPr="00037599">
        <w:rPr>
          <w:i/>
          <w:sz w:val="24"/>
          <w:szCs w:val="24"/>
          <w:u w:val="single"/>
        </w:rPr>
        <w:t>Manuscript Reviewer</w:t>
      </w:r>
    </w:p>
    <w:p w14:paraId="146297C3" w14:textId="3502CBB8" w:rsidR="00D80E5A" w:rsidRPr="00037599" w:rsidRDefault="00BD1CE7" w:rsidP="00D80E5A">
      <w:pPr>
        <w:pStyle w:val="ListModifier"/>
        <w:numPr>
          <w:ilvl w:val="0"/>
          <w:numId w:val="28"/>
        </w:numPr>
        <w:ind w:left="360"/>
        <w:rPr>
          <w:shd w:val="clear" w:color="auto" w:fill="FFFFFF"/>
        </w:rPr>
      </w:pPr>
      <w:r w:rsidRPr="00037599">
        <w:rPr>
          <w:i/>
          <w:iCs/>
        </w:rPr>
        <w:t>Medicine and Science in Sports and Exercise</w:t>
      </w:r>
      <w:r w:rsidR="004E3E72" w:rsidRPr="00037599">
        <w:t xml:space="preserve"> (</w:t>
      </w:r>
      <w:r w:rsidR="009815AD" w:rsidRPr="00037599">
        <w:t>1</w:t>
      </w:r>
      <w:r w:rsidR="00ED475E">
        <w:t>2</w:t>
      </w:r>
      <w:r w:rsidR="004E3E72" w:rsidRPr="00037599">
        <w:t>)</w:t>
      </w:r>
    </w:p>
    <w:p w14:paraId="61D97E72" w14:textId="27D0E996" w:rsidR="00D80E5A" w:rsidRPr="00037599" w:rsidRDefault="00BD1CE7" w:rsidP="00D80E5A">
      <w:pPr>
        <w:pStyle w:val="ListModifier"/>
        <w:numPr>
          <w:ilvl w:val="0"/>
          <w:numId w:val="28"/>
        </w:numPr>
        <w:ind w:left="360"/>
        <w:rPr>
          <w:shd w:val="clear" w:color="auto" w:fill="FFFFFF"/>
        </w:rPr>
      </w:pPr>
      <w:r w:rsidRPr="00037599">
        <w:rPr>
          <w:i/>
          <w:iCs/>
        </w:rPr>
        <w:t xml:space="preserve">Journal for the Measurement of Physical </w:t>
      </w:r>
      <w:proofErr w:type="spellStart"/>
      <w:r w:rsidRPr="00037599">
        <w:rPr>
          <w:i/>
          <w:iCs/>
        </w:rPr>
        <w:t>Behaviour</w:t>
      </w:r>
      <w:proofErr w:type="spellEnd"/>
      <w:r w:rsidR="004E3E72" w:rsidRPr="00037599">
        <w:t xml:space="preserve"> (</w:t>
      </w:r>
      <w:r w:rsidR="007150B1">
        <w:t>5</w:t>
      </w:r>
      <w:r w:rsidR="004E3E72" w:rsidRPr="00037599">
        <w:t>)</w:t>
      </w:r>
    </w:p>
    <w:p w14:paraId="59425BDA" w14:textId="77777777" w:rsidR="00D80E5A" w:rsidRPr="00037599" w:rsidRDefault="004E3E72" w:rsidP="00D80E5A">
      <w:pPr>
        <w:pStyle w:val="ListModifier"/>
        <w:numPr>
          <w:ilvl w:val="0"/>
          <w:numId w:val="28"/>
        </w:numPr>
        <w:ind w:left="360"/>
        <w:rPr>
          <w:shd w:val="clear" w:color="auto" w:fill="FFFFFF"/>
        </w:rPr>
      </w:pPr>
      <w:r w:rsidRPr="00037599">
        <w:rPr>
          <w:i/>
          <w:iCs/>
        </w:rPr>
        <w:t>Measurement in Physical Education and Exercise Science</w:t>
      </w:r>
      <w:r w:rsidRPr="00037599">
        <w:t xml:space="preserve"> (2)</w:t>
      </w:r>
    </w:p>
    <w:p w14:paraId="3BB641D7" w14:textId="77777777" w:rsidR="00D80E5A" w:rsidRPr="00037599" w:rsidRDefault="00351CFE" w:rsidP="00D80E5A">
      <w:pPr>
        <w:pStyle w:val="ListModifier"/>
        <w:numPr>
          <w:ilvl w:val="0"/>
          <w:numId w:val="28"/>
        </w:numPr>
        <w:ind w:left="360"/>
        <w:rPr>
          <w:shd w:val="clear" w:color="auto" w:fill="FFFFFF"/>
        </w:rPr>
      </w:pPr>
      <w:r w:rsidRPr="00037599">
        <w:rPr>
          <w:i/>
          <w:iCs/>
        </w:rPr>
        <w:t>Journal of Science and Medicine in Sport</w:t>
      </w:r>
      <w:r w:rsidRPr="00037599">
        <w:t xml:space="preserve"> (2)</w:t>
      </w:r>
    </w:p>
    <w:p w14:paraId="0BC58F6A" w14:textId="77777777" w:rsidR="00D80E5A" w:rsidRPr="00037599" w:rsidRDefault="00E96C07" w:rsidP="00D80E5A">
      <w:pPr>
        <w:pStyle w:val="ListModifier"/>
        <w:numPr>
          <w:ilvl w:val="0"/>
          <w:numId w:val="28"/>
        </w:numPr>
        <w:ind w:left="360"/>
        <w:rPr>
          <w:shd w:val="clear" w:color="auto" w:fill="FFFFFF"/>
        </w:rPr>
      </w:pPr>
      <w:r w:rsidRPr="00037599">
        <w:rPr>
          <w:i/>
          <w:iCs/>
        </w:rPr>
        <w:t>European Journal of Sport</w:t>
      </w:r>
      <w:r w:rsidR="009A0307" w:rsidRPr="00037599">
        <w:rPr>
          <w:i/>
          <w:iCs/>
        </w:rPr>
        <w:t xml:space="preserve"> Science</w:t>
      </w:r>
      <w:r w:rsidR="004E3E72" w:rsidRPr="00037599">
        <w:t xml:space="preserve"> (1)</w:t>
      </w:r>
    </w:p>
    <w:p w14:paraId="278B43C5" w14:textId="77777777" w:rsidR="00D80E5A" w:rsidRPr="00037599" w:rsidRDefault="00A64B65" w:rsidP="00D80E5A">
      <w:pPr>
        <w:pStyle w:val="ListModifier"/>
        <w:numPr>
          <w:ilvl w:val="0"/>
          <w:numId w:val="28"/>
        </w:numPr>
        <w:ind w:left="360"/>
        <w:rPr>
          <w:shd w:val="clear" w:color="auto" w:fill="FFFFFF"/>
        </w:rPr>
      </w:pPr>
      <w:r w:rsidRPr="00037599">
        <w:rPr>
          <w:i/>
          <w:iCs/>
        </w:rPr>
        <w:t>Journal of Sports Sciences</w:t>
      </w:r>
      <w:r w:rsidR="00622497" w:rsidRPr="00037599">
        <w:t xml:space="preserve"> (1)</w:t>
      </w:r>
    </w:p>
    <w:p w14:paraId="1FAACCB4" w14:textId="34D341AC" w:rsidR="004E3E72" w:rsidRPr="00037599" w:rsidRDefault="004B60FD" w:rsidP="00D80E5A">
      <w:pPr>
        <w:pStyle w:val="ListModifier"/>
        <w:numPr>
          <w:ilvl w:val="0"/>
          <w:numId w:val="28"/>
        </w:numPr>
        <w:ind w:left="360"/>
        <w:rPr>
          <w:shd w:val="clear" w:color="auto" w:fill="FFFFFF"/>
        </w:rPr>
      </w:pPr>
      <w:r w:rsidRPr="00037599">
        <w:rPr>
          <w:i/>
          <w:iCs/>
        </w:rPr>
        <w:t>Applied Physiology, Nutrition, and Metabolism</w:t>
      </w:r>
      <w:r w:rsidR="00622497" w:rsidRPr="00037599">
        <w:t xml:space="preserve"> (1)</w:t>
      </w:r>
      <w:r w:rsidR="00A1226A" w:rsidRPr="00037599">
        <w:rPr>
          <w:shd w:val="clear" w:color="auto" w:fill="FFFFFF"/>
        </w:rPr>
        <w:t xml:space="preserve"> </w:t>
      </w:r>
    </w:p>
    <w:p w14:paraId="5274D5AD" w14:textId="6523CBA0" w:rsidR="00F84364" w:rsidRPr="00037599" w:rsidRDefault="00B2551F" w:rsidP="009E1EC3">
      <w:pPr>
        <w:pStyle w:val="Heading2"/>
      </w:pPr>
      <w:r w:rsidRPr="00037599">
        <w:t>Community Service</w:t>
      </w:r>
    </w:p>
    <w:p w14:paraId="47E4E9D0" w14:textId="69BB04DB" w:rsidR="00A90AAA" w:rsidRPr="00037599" w:rsidRDefault="00F71C44" w:rsidP="00475F8A">
      <w:pPr>
        <w:pStyle w:val="ListParagraph"/>
        <w:numPr>
          <w:ilvl w:val="0"/>
          <w:numId w:val="18"/>
        </w:numPr>
        <w:spacing w:before="200" w:after="120"/>
        <w:ind w:left="360"/>
        <w:rPr>
          <w:iCs/>
          <w:vanish/>
          <w:specVanish/>
        </w:rPr>
      </w:pPr>
      <w:r w:rsidRPr="00037599">
        <w:rPr>
          <w:iCs/>
        </w:rPr>
        <w:t>Bike Rodeo Assistant</w:t>
      </w:r>
    </w:p>
    <w:p w14:paraId="744A4708" w14:textId="2F884B3D" w:rsidR="00FE2830" w:rsidRPr="00037599" w:rsidRDefault="00D04804" w:rsidP="006E0F87">
      <w:pPr>
        <w:tabs>
          <w:tab w:val="clear" w:pos="360"/>
          <w:tab w:val="clear" w:pos="1224"/>
          <w:tab w:val="clear" w:pos="1440"/>
          <w:tab w:val="right" w:leader="dot" w:pos="720"/>
        </w:tabs>
        <w:spacing w:before="120" w:after="120"/>
      </w:pPr>
      <w:r w:rsidRPr="00037599">
        <w:rPr>
          <w:i/>
          <w:iCs/>
        </w:rPr>
        <w:tab/>
      </w:r>
      <w:r w:rsidR="006A752F" w:rsidRPr="00037599">
        <w:rPr>
          <w:i/>
          <w:iCs/>
        </w:rPr>
        <w:t>10/25/</w:t>
      </w:r>
      <w:r w:rsidR="00FE2830" w:rsidRPr="00037599">
        <w:rPr>
          <w:i/>
          <w:iCs/>
        </w:rPr>
        <w:t>2016</w:t>
      </w:r>
      <w:r w:rsidR="00703C79" w:rsidRPr="00037599">
        <w:rPr>
          <w:i/>
          <w:iCs/>
        </w:rPr>
        <w:br/>
      </w:r>
      <w:r w:rsidR="002C6266" w:rsidRPr="00037599">
        <w:rPr>
          <w:i/>
          <w:iCs/>
        </w:rPr>
        <w:t>Kids Can Bike! program</w:t>
      </w:r>
      <w:r w:rsidR="00703C79" w:rsidRPr="00037599">
        <w:rPr>
          <w:i/>
          <w:iCs/>
        </w:rPr>
        <w:br/>
      </w:r>
      <w:r w:rsidR="002C6266" w:rsidRPr="00037599">
        <w:rPr>
          <w:i/>
          <w:iCs/>
        </w:rPr>
        <w:t>Knoxville, TN</w:t>
      </w:r>
      <w:r w:rsidR="003C317D" w:rsidRPr="00037599">
        <w:rPr>
          <w:i/>
          <w:iCs/>
        </w:rPr>
        <w:t xml:space="preserve"> Parks and Recreation</w:t>
      </w:r>
    </w:p>
    <w:p w14:paraId="32697B19" w14:textId="77777777" w:rsidR="008E001E" w:rsidRPr="00037599" w:rsidRDefault="008152E1" w:rsidP="006E0F87">
      <w:pPr>
        <w:pStyle w:val="ListParagraph"/>
        <w:numPr>
          <w:ilvl w:val="0"/>
          <w:numId w:val="18"/>
        </w:numPr>
        <w:spacing w:before="120" w:after="120"/>
        <w:ind w:left="360"/>
        <w:rPr>
          <w:iCs/>
          <w:vanish/>
          <w:specVanish/>
        </w:rPr>
      </w:pPr>
      <w:r w:rsidRPr="00037599">
        <w:rPr>
          <w:iCs/>
        </w:rPr>
        <w:t>Laboratory Instructor</w:t>
      </w:r>
    </w:p>
    <w:p w14:paraId="2207DF50" w14:textId="0E81EF2B" w:rsidR="000D11A0" w:rsidRPr="00037599" w:rsidRDefault="00E1515D" w:rsidP="006E0F87">
      <w:pPr>
        <w:spacing w:before="120" w:after="120"/>
      </w:pPr>
      <w:r w:rsidRPr="00037599">
        <w:rPr>
          <w:i/>
          <w:iCs/>
        </w:rPr>
        <w:tab/>
      </w:r>
      <w:r w:rsidR="00820F51" w:rsidRPr="00037599">
        <w:rPr>
          <w:i/>
          <w:iCs/>
        </w:rPr>
        <w:t>07/10/2018</w:t>
      </w:r>
      <w:r w:rsidRPr="00037599">
        <w:rPr>
          <w:i/>
          <w:iCs/>
        </w:rPr>
        <w:br/>
      </w:r>
      <w:r w:rsidR="008152E1" w:rsidRPr="00037599">
        <w:rPr>
          <w:i/>
          <w:iCs/>
        </w:rPr>
        <w:t>Kids U Jr. Leadership Institute summer camp (ages 11-16)</w:t>
      </w:r>
      <w:r w:rsidRPr="00037599">
        <w:rPr>
          <w:i/>
          <w:iCs/>
        </w:rPr>
        <w:br/>
      </w:r>
      <w:r w:rsidR="006F2CAE" w:rsidRPr="00037599">
        <w:rPr>
          <w:i/>
          <w:iCs/>
        </w:rPr>
        <w:t>University of Tennessee, Knoxville</w:t>
      </w:r>
    </w:p>
    <w:p w14:paraId="030A7F58" w14:textId="77777777" w:rsidR="00063BD1" w:rsidRPr="00037599" w:rsidRDefault="007B6068" w:rsidP="006E0F87">
      <w:pPr>
        <w:pStyle w:val="ListParagraph"/>
        <w:numPr>
          <w:ilvl w:val="0"/>
          <w:numId w:val="18"/>
        </w:numPr>
        <w:spacing w:before="120" w:after="120"/>
        <w:ind w:left="360"/>
        <w:rPr>
          <w:iCs/>
          <w:vanish/>
          <w:specVanish/>
        </w:rPr>
      </w:pPr>
      <w:r w:rsidRPr="00037599">
        <w:rPr>
          <w:iCs/>
        </w:rPr>
        <w:t>Laboratory Instructor</w:t>
      </w:r>
    </w:p>
    <w:p w14:paraId="6A21B1D7" w14:textId="743A8628" w:rsidR="00905712" w:rsidRPr="0017131C" w:rsidRDefault="00063BD1" w:rsidP="006E0F87">
      <w:pPr>
        <w:spacing w:before="120" w:after="120"/>
      </w:pPr>
      <w:r w:rsidRPr="00037599">
        <w:rPr>
          <w:i/>
          <w:iCs/>
        </w:rPr>
        <w:tab/>
      </w:r>
      <w:r w:rsidR="00617341" w:rsidRPr="00037599">
        <w:rPr>
          <w:i/>
          <w:iCs/>
        </w:rPr>
        <w:t>02/19/2019</w:t>
      </w:r>
      <w:r w:rsidRPr="00037599">
        <w:rPr>
          <w:i/>
          <w:iCs/>
        </w:rPr>
        <w:br/>
      </w:r>
      <w:r w:rsidR="00617341" w:rsidRPr="00037599">
        <w:rPr>
          <w:i/>
          <w:iCs/>
        </w:rPr>
        <w:t>Kingsport</w:t>
      </w:r>
      <w:r w:rsidR="005C10F2" w:rsidRPr="00037599">
        <w:rPr>
          <w:i/>
          <w:iCs/>
        </w:rPr>
        <w:t xml:space="preserve"> City Schools exercise physiology class on-campus visit</w:t>
      </w:r>
      <w:r w:rsidR="002178EA" w:rsidRPr="00037599">
        <w:rPr>
          <w:i/>
          <w:iCs/>
        </w:rPr>
        <w:br/>
        <w:t>University of Tennessee, Knoxville</w:t>
      </w:r>
    </w:p>
    <w:sectPr w:rsidR="00905712" w:rsidRPr="00171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FE3AE" w14:textId="77777777" w:rsidR="0011274C" w:rsidRDefault="0011274C" w:rsidP="000C61D7">
      <w:r>
        <w:separator/>
      </w:r>
    </w:p>
  </w:endnote>
  <w:endnote w:type="continuationSeparator" w:id="0">
    <w:p w14:paraId="699DCADF" w14:textId="77777777" w:rsidR="0011274C" w:rsidRDefault="0011274C" w:rsidP="000C61D7">
      <w:r>
        <w:continuationSeparator/>
      </w:r>
    </w:p>
  </w:endnote>
  <w:endnote w:type="continuationNotice" w:id="1">
    <w:p w14:paraId="7E38BB67" w14:textId="77777777" w:rsidR="0011274C" w:rsidRDefault="00112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BB34" w14:textId="29833D53" w:rsidR="000F4B9F" w:rsidRDefault="000F4B9F" w:rsidP="00C210F1">
    <w:pPr>
      <w:pStyle w:val="Footer"/>
      <w:ind w:left="720"/>
      <w:jc w:val="center"/>
    </w:pPr>
    <w:r>
      <w:t>–</w:t>
    </w:r>
    <w:r w:rsidR="00516681">
      <w:t xml:space="preserve"> </w:t>
    </w:r>
    <w:sdt>
      <w:sdtPr>
        <w:id w:val="-4462434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sidR="00516681">
          <w:rPr>
            <w:noProof/>
          </w:rPr>
          <w:t xml:space="preserve"> </w:t>
        </w:r>
        <w:r>
          <w:t>–</w:t>
        </w:r>
      </w:sdtContent>
    </w:sdt>
  </w:p>
  <w:p w14:paraId="5339D2B8" w14:textId="77777777" w:rsidR="000F4B9F" w:rsidRDefault="000F4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01E76" w14:textId="77777777" w:rsidR="0011274C" w:rsidRDefault="0011274C" w:rsidP="000C61D7">
      <w:r>
        <w:separator/>
      </w:r>
    </w:p>
  </w:footnote>
  <w:footnote w:type="continuationSeparator" w:id="0">
    <w:p w14:paraId="45F98506" w14:textId="77777777" w:rsidR="0011274C" w:rsidRDefault="0011274C" w:rsidP="000C61D7">
      <w:r>
        <w:continuationSeparator/>
      </w:r>
    </w:p>
  </w:footnote>
  <w:footnote w:type="continuationNotice" w:id="1">
    <w:p w14:paraId="5F082312" w14:textId="77777777" w:rsidR="0011274C" w:rsidRDefault="001127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FA8"/>
    <w:multiLevelType w:val="hybridMultilevel"/>
    <w:tmpl w:val="14267B88"/>
    <w:lvl w:ilvl="0" w:tplc="5AD28A4E">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0119"/>
    <w:multiLevelType w:val="hybridMultilevel"/>
    <w:tmpl w:val="AAD08A16"/>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3A53"/>
    <w:multiLevelType w:val="hybridMultilevel"/>
    <w:tmpl w:val="D11463B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A5C94"/>
    <w:multiLevelType w:val="hybridMultilevel"/>
    <w:tmpl w:val="A72CC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60628B"/>
    <w:multiLevelType w:val="hybridMultilevel"/>
    <w:tmpl w:val="925C4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D94F07"/>
    <w:multiLevelType w:val="hybridMultilevel"/>
    <w:tmpl w:val="2FEA7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EA46FD"/>
    <w:multiLevelType w:val="hybridMultilevel"/>
    <w:tmpl w:val="6534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56773"/>
    <w:multiLevelType w:val="hybridMultilevel"/>
    <w:tmpl w:val="95B489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3087F"/>
    <w:multiLevelType w:val="hybridMultilevel"/>
    <w:tmpl w:val="594AE260"/>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B6537"/>
    <w:multiLevelType w:val="hybridMultilevel"/>
    <w:tmpl w:val="E7AAE2DA"/>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F247D"/>
    <w:multiLevelType w:val="hybridMultilevel"/>
    <w:tmpl w:val="3CFE4E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EC2C42"/>
    <w:multiLevelType w:val="hybridMultilevel"/>
    <w:tmpl w:val="13AAD896"/>
    <w:lvl w:ilvl="0" w:tplc="83444C66">
      <w:start w:val="1"/>
      <w:numFmt w:val="bullet"/>
      <w:lvlText w:val="⚫"/>
      <w:lvlJc w:val="left"/>
      <w:pPr>
        <w:ind w:left="1080" w:hanging="360"/>
      </w:pPr>
      <w:rPr>
        <w:rFonts w:ascii="Segoe UI Symbol" w:hAnsi="Segoe UI Symbol" w:hint="default"/>
        <w:i w:val="0"/>
        <w:iCs w:val="0"/>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F2658C"/>
    <w:multiLevelType w:val="hybridMultilevel"/>
    <w:tmpl w:val="105AA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647FD0"/>
    <w:multiLevelType w:val="hybridMultilevel"/>
    <w:tmpl w:val="61EADA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C579A3"/>
    <w:multiLevelType w:val="multilevel"/>
    <w:tmpl w:val="E70A191E"/>
    <w:styleLink w:val="listpar"/>
    <w:lvl w:ilvl="0">
      <w:start w:val="1"/>
      <w:numFmt w:val="decimal"/>
      <w:lvlText w:val="%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F820659"/>
    <w:multiLevelType w:val="hybridMultilevel"/>
    <w:tmpl w:val="D45EDA3C"/>
    <w:lvl w:ilvl="0" w:tplc="50369E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4261F"/>
    <w:multiLevelType w:val="hybridMultilevel"/>
    <w:tmpl w:val="AD10B77E"/>
    <w:lvl w:ilvl="0" w:tplc="777A1CA0">
      <w:start w:val="1"/>
      <w:numFmt w:val="bullet"/>
      <w:lvlText w:val="⚫"/>
      <w:lvlJc w:val="left"/>
      <w:pPr>
        <w:ind w:left="720" w:hanging="360"/>
      </w:pPr>
      <w:rPr>
        <w:rFonts w:ascii="Segoe UI Symbol" w:hAnsi="Segoe UI Symbol" w:hint="default"/>
        <w:i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81738"/>
    <w:multiLevelType w:val="hybridMultilevel"/>
    <w:tmpl w:val="C4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A42F65"/>
    <w:multiLevelType w:val="hybridMultilevel"/>
    <w:tmpl w:val="8FCA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25337"/>
    <w:multiLevelType w:val="hybridMultilevel"/>
    <w:tmpl w:val="B3765CC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B3904"/>
    <w:multiLevelType w:val="hybridMultilevel"/>
    <w:tmpl w:val="2694783C"/>
    <w:lvl w:ilvl="0" w:tplc="0B88BA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411F3"/>
    <w:multiLevelType w:val="hybridMultilevel"/>
    <w:tmpl w:val="105AA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1B3248"/>
    <w:multiLevelType w:val="hybridMultilevel"/>
    <w:tmpl w:val="0D68C868"/>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E0507"/>
    <w:multiLevelType w:val="hybridMultilevel"/>
    <w:tmpl w:val="C5FAAA86"/>
    <w:lvl w:ilvl="0" w:tplc="5AD28A4E">
      <w:start w:val="1"/>
      <w:numFmt w:val="bullet"/>
      <w:lvlText w:val="⚪"/>
      <w:lvlJc w:val="left"/>
      <w:pPr>
        <w:ind w:left="1080" w:hanging="360"/>
      </w:pPr>
      <w:rPr>
        <w:rFonts w:ascii="Segoe UI Symbol" w:hAnsi="Segoe UI 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5921AF"/>
    <w:multiLevelType w:val="hybridMultilevel"/>
    <w:tmpl w:val="DF82207A"/>
    <w:lvl w:ilvl="0" w:tplc="777A1CA0">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C45B4C"/>
    <w:multiLevelType w:val="hybridMultilevel"/>
    <w:tmpl w:val="C76C04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C0CF1"/>
    <w:multiLevelType w:val="hybridMultilevel"/>
    <w:tmpl w:val="5BB6AF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3C77770"/>
    <w:multiLevelType w:val="hybridMultilevel"/>
    <w:tmpl w:val="1F9E4F88"/>
    <w:lvl w:ilvl="0" w:tplc="5AD28A4E">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83268"/>
    <w:multiLevelType w:val="hybridMultilevel"/>
    <w:tmpl w:val="FF504502"/>
    <w:lvl w:ilvl="0" w:tplc="D6E6B336">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074C73"/>
    <w:multiLevelType w:val="hybridMultilevel"/>
    <w:tmpl w:val="12E066AE"/>
    <w:lvl w:ilvl="0" w:tplc="B18AAC80">
      <w:start w:val="1"/>
      <w:numFmt w:val="bullet"/>
      <w:lvlText w:val="⚪"/>
      <w:lvlJc w:val="left"/>
      <w:pPr>
        <w:ind w:left="108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61761B"/>
    <w:multiLevelType w:val="hybridMultilevel"/>
    <w:tmpl w:val="7DC8F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12A8A"/>
    <w:multiLevelType w:val="hybridMultilevel"/>
    <w:tmpl w:val="9014CCFE"/>
    <w:lvl w:ilvl="0" w:tplc="777A1CA0">
      <w:start w:val="1"/>
      <w:numFmt w:val="bullet"/>
      <w:lvlText w:val="⚫"/>
      <w:lvlJc w:val="left"/>
      <w:pPr>
        <w:ind w:left="360" w:hanging="360"/>
      </w:pPr>
      <w:rPr>
        <w:rFonts w:ascii="Segoe UI Symbol" w:hAnsi="Segoe UI 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7"/>
  </w:num>
  <w:num w:numId="3">
    <w:abstractNumId w:val="21"/>
  </w:num>
  <w:num w:numId="4">
    <w:abstractNumId w:val="26"/>
  </w:num>
  <w:num w:numId="5">
    <w:abstractNumId w:val="10"/>
  </w:num>
  <w:num w:numId="6">
    <w:abstractNumId w:val="4"/>
  </w:num>
  <w:num w:numId="7">
    <w:abstractNumId w:val="31"/>
  </w:num>
  <w:num w:numId="8">
    <w:abstractNumId w:val="5"/>
  </w:num>
  <w:num w:numId="9">
    <w:abstractNumId w:val="9"/>
  </w:num>
  <w:num w:numId="10">
    <w:abstractNumId w:val="30"/>
  </w:num>
  <w:num w:numId="11">
    <w:abstractNumId w:val="11"/>
  </w:num>
  <w:num w:numId="12">
    <w:abstractNumId w:val="23"/>
  </w:num>
  <w:num w:numId="13">
    <w:abstractNumId w:val="28"/>
  </w:num>
  <w:num w:numId="14">
    <w:abstractNumId w:val="29"/>
  </w:num>
  <w:num w:numId="15">
    <w:abstractNumId w:val="24"/>
  </w:num>
  <w:num w:numId="16">
    <w:abstractNumId w:val="7"/>
  </w:num>
  <w:num w:numId="17">
    <w:abstractNumId w:val="19"/>
  </w:num>
  <w:num w:numId="18">
    <w:abstractNumId w:val="25"/>
  </w:num>
  <w:num w:numId="19">
    <w:abstractNumId w:val="2"/>
  </w:num>
  <w:num w:numId="20">
    <w:abstractNumId w:val="3"/>
  </w:num>
  <w:num w:numId="21">
    <w:abstractNumId w:val="18"/>
  </w:num>
  <w:num w:numId="22">
    <w:abstractNumId w:val="14"/>
  </w:num>
  <w:num w:numId="23">
    <w:abstractNumId w:val="22"/>
  </w:num>
  <w:num w:numId="24">
    <w:abstractNumId w:val="0"/>
  </w:num>
  <w:num w:numId="25">
    <w:abstractNumId w:val="16"/>
  </w:num>
  <w:num w:numId="26">
    <w:abstractNumId w:val="27"/>
  </w:num>
  <w:num w:numId="27">
    <w:abstractNumId w:val="1"/>
  </w:num>
  <w:num w:numId="28">
    <w:abstractNumId w:val="8"/>
  </w:num>
  <w:num w:numId="29">
    <w:abstractNumId w:val="13"/>
  </w:num>
  <w:num w:numId="30">
    <w:abstractNumId w:val="6"/>
  </w:num>
  <w:num w:numId="31">
    <w:abstractNumId w:val="15"/>
  </w:num>
  <w:num w:numId="32">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8F"/>
    <w:rsid w:val="00000AFB"/>
    <w:rsid w:val="00001D27"/>
    <w:rsid w:val="0000204A"/>
    <w:rsid w:val="00002A4E"/>
    <w:rsid w:val="00002F6B"/>
    <w:rsid w:val="00004A94"/>
    <w:rsid w:val="00005E88"/>
    <w:rsid w:val="00006582"/>
    <w:rsid w:val="000076D5"/>
    <w:rsid w:val="00013414"/>
    <w:rsid w:val="00013515"/>
    <w:rsid w:val="00013534"/>
    <w:rsid w:val="00013B9C"/>
    <w:rsid w:val="00017E31"/>
    <w:rsid w:val="00020A4F"/>
    <w:rsid w:val="000227C1"/>
    <w:rsid w:val="0002417D"/>
    <w:rsid w:val="00024B10"/>
    <w:rsid w:val="0002598C"/>
    <w:rsid w:val="000264FB"/>
    <w:rsid w:val="00026D1A"/>
    <w:rsid w:val="00026F01"/>
    <w:rsid w:val="00027094"/>
    <w:rsid w:val="00031331"/>
    <w:rsid w:val="00033DDB"/>
    <w:rsid w:val="00034717"/>
    <w:rsid w:val="00037599"/>
    <w:rsid w:val="000414F6"/>
    <w:rsid w:val="00041977"/>
    <w:rsid w:val="000474B7"/>
    <w:rsid w:val="000504A5"/>
    <w:rsid w:val="00052C17"/>
    <w:rsid w:val="00057A5D"/>
    <w:rsid w:val="00061458"/>
    <w:rsid w:val="0006171B"/>
    <w:rsid w:val="00061D44"/>
    <w:rsid w:val="000631D3"/>
    <w:rsid w:val="00063865"/>
    <w:rsid w:val="00063BD1"/>
    <w:rsid w:val="00064628"/>
    <w:rsid w:val="000664E3"/>
    <w:rsid w:val="00067537"/>
    <w:rsid w:val="00070D93"/>
    <w:rsid w:val="0007110E"/>
    <w:rsid w:val="00071662"/>
    <w:rsid w:val="00071C67"/>
    <w:rsid w:val="0007262F"/>
    <w:rsid w:val="000726D2"/>
    <w:rsid w:val="00072C86"/>
    <w:rsid w:val="00073D3A"/>
    <w:rsid w:val="00075B88"/>
    <w:rsid w:val="00075F87"/>
    <w:rsid w:val="00080158"/>
    <w:rsid w:val="00080F8E"/>
    <w:rsid w:val="00082385"/>
    <w:rsid w:val="000831DA"/>
    <w:rsid w:val="00085779"/>
    <w:rsid w:val="000857F8"/>
    <w:rsid w:val="00086697"/>
    <w:rsid w:val="000875CB"/>
    <w:rsid w:val="0008764A"/>
    <w:rsid w:val="00087D41"/>
    <w:rsid w:val="000917C3"/>
    <w:rsid w:val="00092F93"/>
    <w:rsid w:val="00095CB3"/>
    <w:rsid w:val="000A0578"/>
    <w:rsid w:val="000A0B98"/>
    <w:rsid w:val="000A1A82"/>
    <w:rsid w:val="000A4FF6"/>
    <w:rsid w:val="000A573B"/>
    <w:rsid w:val="000A654E"/>
    <w:rsid w:val="000A7C81"/>
    <w:rsid w:val="000B0A5E"/>
    <w:rsid w:val="000B1AF0"/>
    <w:rsid w:val="000B459E"/>
    <w:rsid w:val="000B7FC6"/>
    <w:rsid w:val="000C027D"/>
    <w:rsid w:val="000C1731"/>
    <w:rsid w:val="000C39F7"/>
    <w:rsid w:val="000C3E31"/>
    <w:rsid w:val="000C449A"/>
    <w:rsid w:val="000C61D7"/>
    <w:rsid w:val="000C621F"/>
    <w:rsid w:val="000C719F"/>
    <w:rsid w:val="000D02AE"/>
    <w:rsid w:val="000D11A0"/>
    <w:rsid w:val="000D1AC8"/>
    <w:rsid w:val="000D23B9"/>
    <w:rsid w:val="000D31C3"/>
    <w:rsid w:val="000D38F2"/>
    <w:rsid w:val="000D55E6"/>
    <w:rsid w:val="000E1BB4"/>
    <w:rsid w:val="000E2814"/>
    <w:rsid w:val="000E5FF0"/>
    <w:rsid w:val="000E6556"/>
    <w:rsid w:val="000E7326"/>
    <w:rsid w:val="000E7CF5"/>
    <w:rsid w:val="000E7F30"/>
    <w:rsid w:val="000F1312"/>
    <w:rsid w:val="000F24CC"/>
    <w:rsid w:val="000F35B1"/>
    <w:rsid w:val="000F4018"/>
    <w:rsid w:val="000F4174"/>
    <w:rsid w:val="000F4A27"/>
    <w:rsid w:val="000F4B9F"/>
    <w:rsid w:val="000F71BE"/>
    <w:rsid w:val="00102C7E"/>
    <w:rsid w:val="001034F2"/>
    <w:rsid w:val="001042D8"/>
    <w:rsid w:val="00104479"/>
    <w:rsid w:val="001051E9"/>
    <w:rsid w:val="001059D1"/>
    <w:rsid w:val="00106B9D"/>
    <w:rsid w:val="00107171"/>
    <w:rsid w:val="00110A5D"/>
    <w:rsid w:val="00110C89"/>
    <w:rsid w:val="00111D6B"/>
    <w:rsid w:val="0011274C"/>
    <w:rsid w:val="001140D6"/>
    <w:rsid w:val="00114386"/>
    <w:rsid w:val="00114420"/>
    <w:rsid w:val="00116EFF"/>
    <w:rsid w:val="0012067D"/>
    <w:rsid w:val="0012232A"/>
    <w:rsid w:val="001239E8"/>
    <w:rsid w:val="00124D1E"/>
    <w:rsid w:val="00127C32"/>
    <w:rsid w:val="001303FC"/>
    <w:rsid w:val="00130F9F"/>
    <w:rsid w:val="00133A51"/>
    <w:rsid w:val="0013440D"/>
    <w:rsid w:val="001345A6"/>
    <w:rsid w:val="00134C41"/>
    <w:rsid w:val="0013528B"/>
    <w:rsid w:val="00135C02"/>
    <w:rsid w:val="00136392"/>
    <w:rsid w:val="00141B1E"/>
    <w:rsid w:val="00141FB5"/>
    <w:rsid w:val="001435E9"/>
    <w:rsid w:val="00144FE2"/>
    <w:rsid w:val="00145991"/>
    <w:rsid w:val="00145BE4"/>
    <w:rsid w:val="00150A12"/>
    <w:rsid w:val="00153EFC"/>
    <w:rsid w:val="00154421"/>
    <w:rsid w:val="001546BB"/>
    <w:rsid w:val="001550A4"/>
    <w:rsid w:val="00155CD4"/>
    <w:rsid w:val="00155D9D"/>
    <w:rsid w:val="001562CA"/>
    <w:rsid w:val="00157853"/>
    <w:rsid w:val="00157A03"/>
    <w:rsid w:val="0016005A"/>
    <w:rsid w:val="00160433"/>
    <w:rsid w:val="00160658"/>
    <w:rsid w:val="00160735"/>
    <w:rsid w:val="001608E0"/>
    <w:rsid w:val="001626AC"/>
    <w:rsid w:val="00163525"/>
    <w:rsid w:val="00163FEF"/>
    <w:rsid w:val="001642C4"/>
    <w:rsid w:val="001643B5"/>
    <w:rsid w:val="001643CE"/>
    <w:rsid w:val="00166B5C"/>
    <w:rsid w:val="00166DDA"/>
    <w:rsid w:val="00167EB1"/>
    <w:rsid w:val="001702E5"/>
    <w:rsid w:val="00170426"/>
    <w:rsid w:val="001707A1"/>
    <w:rsid w:val="001708AC"/>
    <w:rsid w:val="0017111C"/>
    <w:rsid w:val="0017131C"/>
    <w:rsid w:val="0017219A"/>
    <w:rsid w:val="001727AC"/>
    <w:rsid w:val="00173F43"/>
    <w:rsid w:val="001766C4"/>
    <w:rsid w:val="00176B92"/>
    <w:rsid w:val="00176BF7"/>
    <w:rsid w:val="00176C94"/>
    <w:rsid w:val="001772EC"/>
    <w:rsid w:val="00180FF1"/>
    <w:rsid w:val="0018512F"/>
    <w:rsid w:val="00185FC5"/>
    <w:rsid w:val="001860B8"/>
    <w:rsid w:val="00186BFA"/>
    <w:rsid w:val="001914E1"/>
    <w:rsid w:val="00191EC3"/>
    <w:rsid w:val="001931B5"/>
    <w:rsid w:val="00193F75"/>
    <w:rsid w:val="00196EFD"/>
    <w:rsid w:val="001A029F"/>
    <w:rsid w:val="001A2E7D"/>
    <w:rsid w:val="001A49F8"/>
    <w:rsid w:val="001A4E46"/>
    <w:rsid w:val="001A57A9"/>
    <w:rsid w:val="001A5E9D"/>
    <w:rsid w:val="001A6294"/>
    <w:rsid w:val="001A7680"/>
    <w:rsid w:val="001B246D"/>
    <w:rsid w:val="001B2E88"/>
    <w:rsid w:val="001B35CF"/>
    <w:rsid w:val="001B3947"/>
    <w:rsid w:val="001B60C9"/>
    <w:rsid w:val="001B7E10"/>
    <w:rsid w:val="001C0814"/>
    <w:rsid w:val="001C1D9B"/>
    <w:rsid w:val="001C1EDD"/>
    <w:rsid w:val="001C4032"/>
    <w:rsid w:val="001C505F"/>
    <w:rsid w:val="001C6CFE"/>
    <w:rsid w:val="001C7AE1"/>
    <w:rsid w:val="001C7E9E"/>
    <w:rsid w:val="001D0204"/>
    <w:rsid w:val="001D2071"/>
    <w:rsid w:val="001D21E1"/>
    <w:rsid w:val="001D2628"/>
    <w:rsid w:val="001D66DA"/>
    <w:rsid w:val="001D7B6D"/>
    <w:rsid w:val="001D7C2E"/>
    <w:rsid w:val="001E0807"/>
    <w:rsid w:val="001E0E3C"/>
    <w:rsid w:val="001E15AB"/>
    <w:rsid w:val="001E19A6"/>
    <w:rsid w:val="001E42B4"/>
    <w:rsid w:val="001E464B"/>
    <w:rsid w:val="001E5169"/>
    <w:rsid w:val="001E52DF"/>
    <w:rsid w:val="001E5A21"/>
    <w:rsid w:val="001E5D70"/>
    <w:rsid w:val="001E6252"/>
    <w:rsid w:val="001E63E8"/>
    <w:rsid w:val="001E7E89"/>
    <w:rsid w:val="001F424F"/>
    <w:rsid w:val="00200487"/>
    <w:rsid w:val="00202DD7"/>
    <w:rsid w:val="00203A93"/>
    <w:rsid w:val="00203BCE"/>
    <w:rsid w:val="00204DA5"/>
    <w:rsid w:val="0020584C"/>
    <w:rsid w:val="00205B37"/>
    <w:rsid w:val="00205BB0"/>
    <w:rsid w:val="00205DCF"/>
    <w:rsid w:val="00206B33"/>
    <w:rsid w:val="00211BA2"/>
    <w:rsid w:val="00213705"/>
    <w:rsid w:val="00213B2E"/>
    <w:rsid w:val="00215C37"/>
    <w:rsid w:val="00215DEB"/>
    <w:rsid w:val="002166B9"/>
    <w:rsid w:val="002178EA"/>
    <w:rsid w:val="002220C7"/>
    <w:rsid w:val="0022281F"/>
    <w:rsid w:val="0022331C"/>
    <w:rsid w:val="002242B8"/>
    <w:rsid w:val="002251FB"/>
    <w:rsid w:val="0022726C"/>
    <w:rsid w:val="00227CED"/>
    <w:rsid w:val="0023325C"/>
    <w:rsid w:val="00233414"/>
    <w:rsid w:val="00234639"/>
    <w:rsid w:val="0023472E"/>
    <w:rsid w:val="00234C28"/>
    <w:rsid w:val="002356F2"/>
    <w:rsid w:val="00236321"/>
    <w:rsid w:val="002413B4"/>
    <w:rsid w:val="00242AB6"/>
    <w:rsid w:val="00243711"/>
    <w:rsid w:val="0024447E"/>
    <w:rsid w:val="00246205"/>
    <w:rsid w:val="002463DE"/>
    <w:rsid w:val="002469A4"/>
    <w:rsid w:val="00246B98"/>
    <w:rsid w:val="00246DFD"/>
    <w:rsid w:val="00246E34"/>
    <w:rsid w:val="00254769"/>
    <w:rsid w:val="002557C8"/>
    <w:rsid w:val="0025751E"/>
    <w:rsid w:val="00257E8C"/>
    <w:rsid w:val="00260B0D"/>
    <w:rsid w:val="0026118C"/>
    <w:rsid w:val="00261347"/>
    <w:rsid w:val="00262057"/>
    <w:rsid w:val="0026553A"/>
    <w:rsid w:val="00265ECD"/>
    <w:rsid w:val="0026655A"/>
    <w:rsid w:val="00266789"/>
    <w:rsid w:val="002671C5"/>
    <w:rsid w:val="0027348E"/>
    <w:rsid w:val="002736FB"/>
    <w:rsid w:val="00274A5F"/>
    <w:rsid w:val="00274E51"/>
    <w:rsid w:val="0027675D"/>
    <w:rsid w:val="0027689A"/>
    <w:rsid w:val="0027701F"/>
    <w:rsid w:val="00282CA2"/>
    <w:rsid w:val="002837C3"/>
    <w:rsid w:val="002906B7"/>
    <w:rsid w:val="0029325A"/>
    <w:rsid w:val="002934D2"/>
    <w:rsid w:val="002948EF"/>
    <w:rsid w:val="0029613D"/>
    <w:rsid w:val="002975EC"/>
    <w:rsid w:val="00297B8A"/>
    <w:rsid w:val="002A1CD5"/>
    <w:rsid w:val="002A23D5"/>
    <w:rsid w:val="002A2617"/>
    <w:rsid w:val="002A2988"/>
    <w:rsid w:val="002A6D18"/>
    <w:rsid w:val="002A78DA"/>
    <w:rsid w:val="002B0ACD"/>
    <w:rsid w:val="002B0DC7"/>
    <w:rsid w:val="002B4B79"/>
    <w:rsid w:val="002B75DC"/>
    <w:rsid w:val="002C00CC"/>
    <w:rsid w:val="002C120C"/>
    <w:rsid w:val="002C1E1F"/>
    <w:rsid w:val="002C228C"/>
    <w:rsid w:val="002C2D61"/>
    <w:rsid w:val="002C5722"/>
    <w:rsid w:val="002C6266"/>
    <w:rsid w:val="002C75DD"/>
    <w:rsid w:val="002D0A01"/>
    <w:rsid w:val="002D0B7A"/>
    <w:rsid w:val="002D1A1C"/>
    <w:rsid w:val="002D2148"/>
    <w:rsid w:val="002D237B"/>
    <w:rsid w:val="002D3C53"/>
    <w:rsid w:val="002D6081"/>
    <w:rsid w:val="002D7EDE"/>
    <w:rsid w:val="002E1540"/>
    <w:rsid w:val="002E31AA"/>
    <w:rsid w:val="002E5439"/>
    <w:rsid w:val="002E6392"/>
    <w:rsid w:val="002F0A86"/>
    <w:rsid w:val="002F1399"/>
    <w:rsid w:val="002F2119"/>
    <w:rsid w:val="002F213B"/>
    <w:rsid w:val="002F22F8"/>
    <w:rsid w:val="002F4563"/>
    <w:rsid w:val="002F50F1"/>
    <w:rsid w:val="002F543C"/>
    <w:rsid w:val="002F5E45"/>
    <w:rsid w:val="002F67A2"/>
    <w:rsid w:val="002F73F1"/>
    <w:rsid w:val="002F7ED1"/>
    <w:rsid w:val="00300235"/>
    <w:rsid w:val="003024C5"/>
    <w:rsid w:val="00302917"/>
    <w:rsid w:val="0030462C"/>
    <w:rsid w:val="0030516A"/>
    <w:rsid w:val="00305624"/>
    <w:rsid w:val="003056BE"/>
    <w:rsid w:val="00305CA6"/>
    <w:rsid w:val="0030696B"/>
    <w:rsid w:val="00306C60"/>
    <w:rsid w:val="00306E0B"/>
    <w:rsid w:val="003078F5"/>
    <w:rsid w:val="00310AE5"/>
    <w:rsid w:val="0031254E"/>
    <w:rsid w:val="003152E9"/>
    <w:rsid w:val="0031683F"/>
    <w:rsid w:val="003170BF"/>
    <w:rsid w:val="00320B60"/>
    <w:rsid w:val="00321527"/>
    <w:rsid w:val="0032327F"/>
    <w:rsid w:val="00324344"/>
    <w:rsid w:val="00324812"/>
    <w:rsid w:val="00325702"/>
    <w:rsid w:val="00325E47"/>
    <w:rsid w:val="00327CE3"/>
    <w:rsid w:val="00330584"/>
    <w:rsid w:val="00331B7D"/>
    <w:rsid w:val="003333D8"/>
    <w:rsid w:val="00336030"/>
    <w:rsid w:val="003366FB"/>
    <w:rsid w:val="003375D0"/>
    <w:rsid w:val="00340904"/>
    <w:rsid w:val="0034170C"/>
    <w:rsid w:val="00343E4D"/>
    <w:rsid w:val="00344A5F"/>
    <w:rsid w:val="0034694B"/>
    <w:rsid w:val="00347581"/>
    <w:rsid w:val="00347618"/>
    <w:rsid w:val="00347B91"/>
    <w:rsid w:val="00351CF7"/>
    <w:rsid w:val="00351CFE"/>
    <w:rsid w:val="0035318B"/>
    <w:rsid w:val="0035344E"/>
    <w:rsid w:val="00353AB4"/>
    <w:rsid w:val="00354177"/>
    <w:rsid w:val="00360F9B"/>
    <w:rsid w:val="0036174D"/>
    <w:rsid w:val="00362667"/>
    <w:rsid w:val="00362969"/>
    <w:rsid w:val="003638E0"/>
    <w:rsid w:val="00363AAB"/>
    <w:rsid w:val="00363B3D"/>
    <w:rsid w:val="00363E09"/>
    <w:rsid w:val="00363F17"/>
    <w:rsid w:val="0036462C"/>
    <w:rsid w:val="00364EF8"/>
    <w:rsid w:val="003655C9"/>
    <w:rsid w:val="00365FCE"/>
    <w:rsid w:val="00366436"/>
    <w:rsid w:val="00370CAF"/>
    <w:rsid w:val="00372648"/>
    <w:rsid w:val="00372798"/>
    <w:rsid w:val="00373F02"/>
    <w:rsid w:val="0037433D"/>
    <w:rsid w:val="00374D01"/>
    <w:rsid w:val="00376203"/>
    <w:rsid w:val="0037732C"/>
    <w:rsid w:val="003774DC"/>
    <w:rsid w:val="00380ABF"/>
    <w:rsid w:val="003856CC"/>
    <w:rsid w:val="00385824"/>
    <w:rsid w:val="00385F44"/>
    <w:rsid w:val="00387E9D"/>
    <w:rsid w:val="0039063D"/>
    <w:rsid w:val="003911B5"/>
    <w:rsid w:val="00392A52"/>
    <w:rsid w:val="003944ED"/>
    <w:rsid w:val="003944F0"/>
    <w:rsid w:val="003947A6"/>
    <w:rsid w:val="003A07DF"/>
    <w:rsid w:val="003A0DB7"/>
    <w:rsid w:val="003A21C7"/>
    <w:rsid w:val="003A4272"/>
    <w:rsid w:val="003A4B38"/>
    <w:rsid w:val="003A5A0E"/>
    <w:rsid w:val="003A5FFA"/>
    <w:rsid w:val="003A603E"/>
    <w:rsid w:val="003A6C0F"/>
    <w:rsid w:val="003A6E8B"/>
    <w:rsid w:val="003A72C3"/>
    <w:rsid w:val="003A75B3"/>
    <w:rsid w:val="003A7FD5"/>
    <w:rsid w:val="003B0351"/>
    <w:rsid w:val="003B0444"/>
    <w:rsid w:val="003B1809"/>
    <w:rsid w:val="003B1995"/>
    <w:rsid w:val="003B462C"/>
    <w:rsid w:val="003B4D43"/>
    <w:rsid w:val="003B72D3"/>
    <w:rsid w:val="003C03E1"/>
    <w:rsid w:val="003C1CAC"/>
    <w:rsid w:val="003C253D"/>
    <w:rsid w:val="003C294A"/>
    <w:rsid w:val="003C317D"/>
    <w:rsid w:val="003C39C1"/>
    <w:rsid w:val="003C42E3"/>
    <w:rsid w:val="003C4853"/>
    <w:rsid w:val="003C66D8"/>
    <w:rsid w:val="003C6D58"/>
    <w:rsid w:val="003C6FB3"/>
    <w:rsid w:val="003C733D"/>
    <w:rsid w:val="003C79A5"/>
    <w:rsid w:val="003C7D1B"/>
    <w:rsid w:val="003C7EFD"/>
    <w:rsid w:val="003D21C1"/>
    <w:rsid w:val="003D2292"/>
    <w:rsid w:val="003D23E0"/>
    <w:rsid w:val="003D30F5"/>
    <w:rsid w:val="003D4543"/>
    <w:rsid w:val="003E0EBB"/>
    <w:rsid w:val="003E13CA"/>
    <w:rsid w:val="003E1BD6"/>
    <w:rsid w:val="003E39BD"/>
    <w:rsid w:val="003E50AA"/>
    <w:rsid w:val="003E5EDD"/>
    <w:rsid w:val="003E7052"/>
    <w:rsid w:val="003F07B6"/>
    <w:rsid w:val="003F118D"/>
    <w:rsid w:val="003F657A"/>
    <w:rsid w:val="003F7448"/>
    <w:rsid w:val="003F77A6"/>
    <w:rsid w:val="00401A4E"/>
    <w:rsid w:val="00403D93"/>
    <w:rsid w:val="00403F63"/>
    <w:rsid w:val="00404117"/>
    <w:rsid w:val="0040641A"/>
    <w:rsid w:val="004068E7"/>
    <w:rsid w:val="00406A24"/>
    <w:rsid w:val="0040760A"/>
    <w:rsid w:val="00411120"/>
    <w:rsid w:val="00411C92"/>
    <w:rsid w:val="00414AB1"/>
    <w:rsid w:val="00416998"/>
    <w:rsid w:val="00417141"/>
    <w:rsid w:val="00420E53"/>
    <w:rsid w:val="00422483"/>
    <w:rsid w:val="00423E41"/>
    <w:rsid w:val="004250F1"/>
    <w:rsid w:val="004255D5"/>
    <w:rsid w:val="00425A44"/>
    <w:rsid w:val="004261C8"/>
    <w:rsid w:val="00426304"/>
    <w:rsid w:val="0042689E"/>
    <w:rsid w:val="00426C33"/>
    <w:rsid w:val="00430B0D"/>
    <w:rsid w:val="00434994"/>
    <w:rsid w:val="00434C9B"/>
    <w:rsid w:val="00442050"/>
    <w:rsid w:val="004428E5"/>
    <w:rsid w:val="00442E11"/>
    <w:rsid w:val="00442FDA"/>
    <w:rsid w:val="00443088"/>
    <w:rsid w:val="0044558F"/>
    <w:rsid w:val="004512F0"/>
    <w:rsid w:val="0045467E"/>
    <w:rsid w:val="00456D26"/>
    <w:rsid w:val="004572BE"/>
    <w:rsid w:val="00460485"/>
    <w:rsid w:val="004628CE"/>
    <w:rsid w:val="00463EDE"/>
    <w:rsid w:val="004644C6"/>
    <w:rsid w:val="00464536"/>
    <w:rsid w:val="00465609"/>
    <w:rsid w:val="00465C1C"/>
    <w:rsid w:val="00466218"/>
    <w:rsid w:val="00467779"/>
    <w:rsid w:val="00472892"/>
    <w:rsid w:val="00475F8A"/>
    <w:rsid w:val="00477A7C"/>
    <w:rsid w:val="00477CC8"/>
    <w:rsid w:val="0048125C"/>
    <w:rsid w:val="00484A03"/>
    <w:rsid w:val="004850C0"/>
    <w:rsid w:val="00487857"/>
    <w:rsid w:val="00490E24"/>
    <w:rsid w:val="00494C8A"/>
    <w:rsid w:val="004976D3"/>
    <w:rsid w:val="00497FA2"/>
    <w:rsid w:val="004A2046"/>
    <w:rsid w:val="004A31C0"/>
    <w:rsid w:val="004A522F"/>
    <w:rsid w:val="004A7A6A"/>
    <w:rsid w:val="004B19C6"/>
    <w:rsid w:val="004B2DAF"/>
    <w:rsid w:val="004B3A80"/>
    <w:rsid w:val="004B52FE"/>
    <w:rsid w:val="004B5703"/>
    <w:rsid w:val="004B60FD"/>
    <w:rsid w:val="004B689B"/>
    <w:rsid w:val="004B6EE8"/>
    <w:rsid w:val="004B7471"/>
    <w:rsid w:val="004B7A6B"/>
    <w:rsid w:val="004B7C69"/>
    <w:rsid w:val="004C34A0"/>
    <w:rsid w:val="004C3E4C"/>
    <w:rsid w:val="004C587A"/>
    <w:rsid w:val="004C6D3F"/>
    <w:rsid w:val="004D0100"/>
    <w:rsid w:val="004D19C9"/>
    <w:rsid w:val="004D19D8"/>
    <w:rsid w:val="004D2997"/>
    <w:rsid w:val="004D3F7D"/>
    <w:rsid w:val="004D4EC6"/>
    <w:rsid w:val="004D7C77"/>
    <w:rsid w:val="004E0AF1"/>
    <w:rsid w:val="004E0DE9"/>
    <w:rsid w:val="004E3CE0"/>
    <w:rsid w:val="004E3E72"/>
    <w:rsid w:val="004E3ED1"/>
    <w:rsid w:val="004E4275"/>
    <w:rsid w:val="004E713D"/>
    <w:rsid w:val="004E7FE6"/>
    <w:rsid w:val="004F0C17"/>
    <w:rsid w:val="004F0C49"/>
    <w:rsid w:val="004F4310"/>
    <w:rsid w:val="004F6DAC"/>
    <w:rsid w:val="004F7017"/>
    <w:rsid w:val="004F7363"/>
    <w:rsid w:val="004F7FBA"/>
    <w:rsid w:val="00500A58"/>
    <w:rsid w:val="00500FCE"/>
    <w:rsid w:val="00501E67"/>
    <w:rsid w:val="00501EC6"/>
    <w:rsid w:val="00502430"/>
    <w:rsid w:val="00502734"/>
    <w:rsid w:val="00502D6D"/>
    <w:rsid w:val="005035FC"/>
    <w:rsid w:val="00503D4F"/>
    <w:rsid w:val="00504660"/>
    <w:rsid w:val="00505CC5"/>
    <w:rsid w:val="00505FF8"/>
    <w:rsid w:val="0050602D"/>
    <w:rsid w:val="00506B33"/>
    <w:rsid w:val="0050703F"/>
    <w:rsid w:val="00507BC8"/>
    <w:rsid w:val="00516681"/>
    <w:rsid w:val="005207C8"/>
    <w:rsid w:val="0052154C"/>
    <w:rsid w:val="00522119"/>
    <w:rsid w:val="00522313"/>
    <w:rsid w:val="005230EE"/>
    <w:rsid w:val="00523812"/>
    <w:rsid w:val="00523A77"/>
    <w:rsid w:val="005247E3"/>
    <w:rsid w:val="00524AD3"/>
    <w:rsid w:val="005251E8"/>
    <w:rsid w:val="0052587C"/>
    <w:rsid w:val="00525B67"/>
    <w:rsid w:val="00527848"/>
    <w:rsid w:val="005301B3"/>
    <w:rsid w:val="0053111E"/>
    <w:rsid w:val="00531289"/>
    <w:rsid w:val="0053131D"/>
    <w:rsid w:val="005317B8"/>
    <w:rsid w:val="00533559"/>
    <w:rsid w:val="0053788E"/>
    <w:rsid w:val="00540419"/>
    <w:rsid w:val="00541908"/>
    <w:rsid w:val="00541B8A"/>
    <w:rsid w:val="00541E51"/>
    <w:rsid w:val="005423B1"/>
    <w:rsid w:val="005424B3"/>
    <w:rsid w:val="00542616"/>
    <w:rsid w:val="0054329B"/>
    <w:rsid w:val="00547014"/>
    <w:rsid w:val="00550E1F"/>
    <w:rsid w:val="00550F00"/>
    <w:rsid w:val="0055139A"/>
    <w:rsid w:val="00553C46"/>
    <w:rsid w:val="0055497F"/>
    <w:rsid w:val="00554B8F"/>
    <w:rsid w:val="0055637A"/>
    <w:rsid w:val="005570A2"/>
    <w:rsid w:val="00557E02"/>
    <w:rsid w:val="00563EA4"/>
    <w:rsid w:val="00563F25"/>
    <w:rsid w:val="0056456D"/>
    <w:rsid w:val="00564D32"/>
    <w:rsid w:val="00564F71"/>
    <w:rsid w:val="0056557D"/>
    <w:rsid w:val="00565C91"/>
    <w:rsid w:val="00565E94"/>
    <w:rsid w:val="00566C15"/>
    <w:rsid w:val="00567E06"/>
    <w:rsid w:val="00571E6F"/>
    <w:rsid w:val="0057327A"/>
    <w:rsid w:val="005736E1"/>
    <w:rsid w:val="0057390E"/>
    <w:rsid w:val="00573F93"/>
    <w:rsid w:val="005764BA"/>
    <w:rsid w:val="00577BA7"/>
    <w:rsid w:val="00580E59"/>
    <w:rsid w:val="005812BC"/>
    <w:rsid w:val="0058321D"/>
    <w:rsid w:val="00583823"/>
    <w:rsid w:val="0058555F"/>
    <w:rsid w:val="00590AB2"/>
    <w:rsid w:val="00590FC5"/>
    <w:rsid w:val="00592DB6"/>
    <w:rsid w:val="0059360C"/>
    <w:rsid w:val="0059398D"/>
    <w:rsid w:val="00593B3B"/>
    <w:rsid w:val="005940E3"/>
    <w:rsid w:val="00594B00"/>
    <w:rsid w:val="0059512E"/>
    <w:rsid w:val="005964EF"/>
    <w:rsid w:val="005966E1"/>
    <w:rsid w:val="00597A51"/>
    <w:rsid w:val="005A05E7"/>
    <w:rsid w:val="005A0E31"/>
    <w:rsid w:val="005A160F"/>
    <w:rsid w:val="005A3111"/>
    <w:rsid w:val="005A4867"/>
    <w:rsid w:val="005A4923"/>
    <w:rsid w:val="005A565C"/>
    <w:rsid w:val="005A5B96"/>
    <w:rsid w:val="005A6793"/>
    <w:rsid w:val="005A7CA7"/>
    <w:rsid w:val="005B0BB0"/>
    <w:rsid w:val="005B0DA4"/>
    <w:rsid w:val="005B1EA1"/>
    <w:rsid w:val="005B2B10"/>
    <w:rsid w:val="005C10F2"/>
    <w:rsid w:val="005C1DFF"/>
    <w:rsid w:val="005C3110"/>
    <w:rsid w:val="005C3E33"/>
    <w:rsid w:val="005C47CA"/>
    <w:rsid w:val="005C5B8E"/>
    <w:rsid w:val="005C5ED5"/>
    <w:rsid w:val="005C7568"/>
    <w:rsid w:val="005C7570"/>
    <w:rsid w:val="005C7CF4"/>
    <w:rsid w:val="005D069A"/>
    <w:rsid w:val="005D1DEE"/>
    <w:rsid w:val="005D334F"/>
    <w:rsid w:val="005D53C5"/>
    <w:rsid w:val="005D614B"/>
    <w:rsid w:val="005D7AEC"/>
    <w:rsid w:val="005E0652"/>
    <w:rsid w:val="005E124A"/>
    <w:rsid w:val="005E28AE"/>
    <w:rsid w:val="005E2CD6"/>
    <w:rsid w:val="005E5356"/>
    <w:rsid w:val="005E575D"/>
    <w:rsid w:val="005E6876"/>
    <w:rsid w:val="005E7C11"/>
    <w:rsid w:val="005E7C1C"/>
    <w:rsid w:val="005F040A"/>
    <w:rsid w:val="005F07D2"/>
    <w:rsid w:val="005F1CDC"/>
    <w:rsid w:val="005F294B"/>
    <w:rsid w:val="005F3C11"/>
    <w:rsid w:val="005F4A5F"/>
    <w:rsid w:val="005F4FE0"/>
    <w:rsid w:val="005F5BC0"/>
    <w:rsid w:val="005F66A6"/>
    <w:rsid w:val="005F7FF6"/>
    <w:rsid w:val="006028A8"/>
    <w:rsid w:val="00605FAB"/>
    <w:rsid w:val="006072EB"/>
    <w:rsid w:val="006077F4"/>
    <w:rsid w:val="00611353"/>
    <w:rsid w:val="00611B1D"/>
    <w:rsid w:val="006144F4"/>
    <w:rsid w:val="00615693"/>
    <w:rsid w:val="00615B32"/>
    <w:rsid w:val="00617341"/>
    <w:rsid w:val="00620309"/>
    <w:rsid w:val="006214A8"/>
    <w:rsid w:val="00622497"/>
    <w:rsid w:val="00622777"/>
    <w:rsid w:val="00622B56"/>
    <w:rsid w:val="00622D94"/>
    <w:rsid w:val="00623868"/>
    <w:rsid w:val="006247A5"/>
    <w:rsid w:val="0063044C"/>
    <w:rsid w:val="00630EB7"/>
    <w:rsid w:val="00631CEF"/>
    <w:rsid w:val="0063219C"/>
    <w:rsid w:val="00632FDD"/>
    <w:rsid w:val="0063372F"/>
    <w:rsid w:val="0063453C"/>
    <w:rsid w:val="00634A87"/>
    <w:rsid w:val="006358BE"/>
    <w:rsid w:val="0063683F"/>
    <w:rsid w:val="00637060"/>
    <w:rsid w:val="00637D97"/>
    <w:rsid w:val="006410A6"/>
    <w:rsid w:val="006412C6"/>
    <w:rsid w:val="0064222F"/>
    <w:rsid w:val="00642FD0"/>
    <w:rsid w:val="006430B7"/>
    <w:rsid w:val="006432E6"/>
    <w:rsid w:val="00644369"/>
    <w:rsid w:val="006449BF"/>
    <w:rsid w:val="00645E33"/>
    <w:rsid w:val="00646189"/>
    <w:rsid w:val="00647980"/>
    <w:rsid w:val="006514E4"/>
    <w:rsid w:val="00652044"/>
    <w:rsid w:val="0065337F"/>
    <w:rsid w:val="00656124"/>
    <w:rsid w:val="00661079"/>
    <w:rsid w:val="00661670"/>
    <w:rsid w:val="006638B8"/>
    <w:rsid w:val="00664A30"/>
    <w:rsid w:val="0066549F"/>
    <w:rsid w:val="0066636C"/>
    <w:rsid w:val="0066649A"/>
    <w:rsid w:val="00666668"/>
    <w:rsid w:val="00666E22"/>
    <w:rsid w:val="00670066"/>
    <w:rsid w:val="00670F8F"/>
    <w:rsid w:val="00671E98"/>
    <w:rsid w:val="00671FCC"/>
    <w:rsid w:val="00675323"/>
    <w:rsid w:val="006775AA"/>
    <w:rsid w:val="006818B8"/>
    <w:rsid w:val="00682857"/>
    <w:rsid w:val="0068289E"/>
    <w:rsid w:val="00685A1E"/>
    <w:rsid w:val="00685DD9"/>
    <w:rsid w:val="006879F6"/>
    <w:rsid w:val="00690408"/>
    <w:rsid w:val="0069210A"/>
    <w:rsid w:val="0069542B"/>
    <w:rsid w:val="006955B1"/>
    <w:rsid w:val="00695A62"/>
    <w:rsid w:val="0069775C"/>
    <w:rsid w:val="00697901"/>
    <w:rsid w:val="00697E67"/>
    <w:rsid w:val="006A172A"/>
    <w:rsid w:val="006A1DF4"/>
    <w:rsid w:val="006A2E4C"/>
    <w:rsid w:val="006A347B"/>
    <w:rsid w:val="006A39CC"/>
    <w:rsid w:val="006A40B8"/>
    <w:rsid w:val="006A5181"/>
    <w:rsid w:val="006A6922"/>
    <w:rsid w:val="006A752F"/>
    <w:rsid w:val="006A7C04"/>
    <w:rsid w:val="006B1987"/>
    <w:rsid w:val="006B1BDB"/>
    <w:rsid w:val="006B1E28"/>
    <w:rsid w:val="006B2E15"/>
    <w:rsid w:val="006B3762"/>
    <w:rsid w:val="006B4D1D"/>
    <w:rsid w:val="006B4F5F"/>
    <w:rsid w:val="006B6351"/>
    <w:rsid w:val="006B70F3"/>
    <w:rsid w:val="006B7ED5"/>
    <w:rsid w:val="006C033B"/>
    <w:rsid w:val="006C09A0"/>
    <w:rsid w:val="006C2D9D"/>
    <w:rsid w:val="006C5D79"/>
    <w:rsid w:val="006D4BF9"/>
    <w:rsid w:val="006D539E"/>
    <w:rsid w:val="006D54A8"/>
    <w:rsid w:val="006D7493"/>
    <w:rsid w:val="006D7E2C"/>
    <w:rsid w:val="006E090F"/>
    <w:rsid w:val="006E0F87"/>
    <w:rsid w:val="006E1444"/>
    <w:rsid w:val="006E39A0"/>
    <w:rsid w:val="006E54B0"/>
    <w:rsid w:val="006E6101"/>
    <w:rsid w:val="006E67E1"/>
    <w:rsid w:val="006E6E81"/>
    <w:rsid w:val="006F08A6"/>
    <w:rsid w:val="006F0B0B"/>
    <w:rsid w:val="006F1E5C"/>
    <w:rsid w:val="006F2CAE"/>
    <w:rsid w:val="006F3547"/>
    <w:rsid w:val="006F4482"/>
    <w:rsid w:val="006F4A9E"/>
    <w:rsid w:val="006F4AA6"/>
    <w:rsid w:val="006F4B4D"/>
    <w:rsid w:val="006F4EA9"/>
    <w:rsid w:val="006F6D0A"/>
    <w:rsid w:val="006F6F1B"/>
    <w:rsid w:val="0070067B"/>
    <w:rsid w:val="00703C79"/>
    <w:rsid w:val="00704504"/>
    <w:rsid w:val="0070561A"/>
    <w:rsid w:val="00705EFF"/>
    <w:rsid w:val="007073E6"/>
    <w:rsid w:val="00707572"/>
    <w:rsid w:val="00712BE2"/>
    <w:rsid w:val="00712C2C"/>
    <w:rsid w:val="00713161"/>
    <w:rsid w:val="00713FCE"/>
    <w:rsid w:val="00714BC6"/>
    <w:rsid w:val="00714CB8"/>
    <w:rsid w:val="00714F0F"/>
    <w:rsid w:val="007150B1"/>
    <w:rsid w:val="0071553B"/>
    <w:rsid w:val="0071580C"/>
    <w:rsid w:val="007161FB"/>
    <w:rsid w:val="007168E4"/>
    <w:rsid w:val="00717154"/>
    <w:rsid w:val="00717C43"/>
    <w:rsid w:val="00720195"/>
    <w:rsid w:val="00720BFF"/>
    <w:rsid w:val="007218B3"/>
    <w:rsid w:val="00723A43"/>
    <w:rsid w:val="00723A95"/>
    <w:rsid w:val="007254B1"/>
    <w:rsid w:val="00725F6F"/>
    <w:rsid w:val="007309C1"/>
    <w:rsid w:val="00730A76"/>
    <w:rsid w:val="00732054"/>
    <w:rsid w:val="00732465"/>
    <w:rsid w:val="0073376E"/>
    <w:rsid w:val="0073378D"/>
    <w:rsid w:val="00734311"/>
    <w:rsid w:val="007361D5"/>
    <w:rsid w:val="00736F77"/>
    <w:rsid w:val="007379E7"/>
    <w:rsid w:val="007401D1"/>
    <w:rsid w:val="007430D8"/>
    <w:rsid w:val="0074342E"/>
    <w:rsid w:val="00743456"/>
    <w:rsid w:val="00746C2D"/>
    <w:rsid w:val="007504A6"/>
    <w:rsid w:val="00752012"/>
    <w:rsid w:val="0075242D"/>
    <w:rsid w:val="00753086"/>
    <w:rsid w:val="007537CD"/>
    <w:rsid w:val="00753DA5"/>
    <w:rsid w:val="00753F4B"/>
    <w:rsid w:val="007559BF"/>
    <w:rsid w:val="00755EE5"/>
    <w:rsid w:val="00760B59"/>
    <w:rsid w:val="007636B5"/>
    <w:rsid w:val="00763B42"/>
    <w:rsid w:val="007640B8"/>
    <w:rsid w:val="00765429"/>
    <w:rsid w:val="00766ECD"/>
    <w:rsid w:val="0077026B"/>
    <w:rsid w:val="0077081A"/>
    <w:rsid w:val="0077146F"/>
    <w:rsid w:val="00772CE0"/>
    <w:rsid w:val="0077400A"/>
    <w:rsid w:val="00775880"/>
    <w:rsid w:val="00776979"/>
    <w:rsid w:val="00777F92"/>
    <w:rsid w:val="00780E18"/>
    <w:rsid w:val="00781B8B"/>
    <w:rsid w:val="00781FDD"/>
    <w:rsid w:val="007834F9"/>
    <w:rsid w:val="0078552D"/>
    <w:rsid w:val="00785D3C"/>
    <w:rsid w:val="007861C3"/>
    <w:rsid w:val="007863AD"/>
    <w:rsid w:val="007867D8"/>
    <w:rsid w:val="007868C9"/>
    <w:rsid w:val="007907C0"/>
    <w:rsid w:val="0079089F"/>
    <w:rsid w:val="00791256"/>
    <w:rsid w:val="007925C6"/>
    <w:rsid w:val="00793D0A"/>
    <w:rsid w:val="00793FFA"/>
    <w:rsid w:val="0079742A"/>
    <w:rsid w:val="007A0802"/>
    <w:rsid w:val="007A0A16"/>
    <w:rsid w:val="007A1AFF"/>
    <w:rsid w:val="007A2464"/>
    <w:rsid w:val="007A3B58"/>
    <w:rsid w:val="007A4A67"/>
    <w:rsid w:val="007A6EEE"/>
    <w:rsid w:val="007B0862"/>
    <w:rsid w:val="007B1247"/>
    <w:rsid w:val="007B16E0"/>
    <w:rsid w:val="007B26AB"/>
    <w:rsid w:val="007B27DA"/>
    <w:rsid w:val="007B379F"/>
    <w:rsid w:val="007B3A1B"/>
    <w:rsid w:val="007B3C51"/>
    <w:rsid w:val="007B5408"/>
    <w:rsid w:val="007B6068"/>
    <w:rsid w:val="007B6D14"/>
    <w:rsid w:val="007B7F91"/>
    <w:rsid w:val="007C0433"/>
    <w:rsid w:val="007C11A7"/>
    <w:rsid w:val="007C231C"/>
    <w:rsid w:val="007C2750"/>
    <w:rsid w:val="007C3529"/>
    <w:rsid w:val="007C3758"/>
    <w:rsid w:val="007C376C"/>
    <w:rsid w:val="007C3EBB"/>
    <w:rsid w:val="007C4804"/>
    <w:rsid w:val="007C4D90"/>
    <w:rsid w:val="007C4E10"/>
    <w:rsid w:val="007C5188"/>
    <w:rsid w:val="007C68EB"/>
    <w:rsid w:val="007C7E2E"/>
    <w:rsid w:val="007D0CA5"/>
    <w:rsid w:val="007D1CBB"/>
    <w:rsid w:val="007D4A84"/>
    <w:rsid w:val="007D4D44"/>
    <w:rsid w:val="007D57F8"/>
    <w:rsid w:val="007D581A"/>
    <w:rsid w:val="007D5D0B"/>
    <w:rsid w:val="007D645A"/>
    <w:rsid w:val="007D793D"/>
    <w:rsid w:val="007D7B29"/>
    <w:rsid w:val="007E0341"/>
    <w:rsid w:val="007E073D"/>
    <w:rsid w:val="007E55EB"/>
    <w:rsid w:val="007E5BEA"/>
    <w:rsid w:val="007E5EE1"/>
    <w:rsid w:val="007F1A8A"/>
    <w:rsid w:val="007F1C26"/>
    <w:rsid w:val="007F2E65"/>
    <w:rsid w:val="007F3DAE"/>
    <w:rsid w:val="007F5D0C"/>
    <w:rsid w:val="007F6349"/>
    <w:rsid w:val="00804793"/>
    <w:rsid w:val="00804B9E"/>
    <w:rsid w:val="0080593E"/>
    <w:rsid w:val="00807A31"/>
    <w:rsid w:val="00807C3B"/>
    <w:rsid w:val="0081049B"/>
    <w:rsid w:val="008115E6"/>
    <w:rsid w:val="00812856"/>
    <w:rsid w:val="008152E1"/>
    <w:rsid w:val="00816E53"/>
    <w:rsid w:val="00820292"/>
    <w:rsid w:val="00820E4F"/>
    <w:rsid w:val="00820F51"/>
    <w:rsid w:val="00821A86"/>
    <w:rsid w:val="00823113"/>
    <w:rsid w:val="008278E2"/>
    <w:rsid w:val="00830558"/>
    <w:rsid w:val="0083117A"/>
    <w:rsid w:val="00834B42"/>
    <w:rsid w:val="00835397"/>
    <w:rsid w:val="00836037"/>
    <w:rsid w:val="00836A05"/>
    <w:rsid w:val="00841335"/>
    <w:rsid w:val="00842461"/>
    <w:rsid w:val="008436E5"/>
    <w:rsid w:val="00843BE2"/>
    <w:rsid w:val="00844089"/>
    <w:rsid w:val="00845669"/>
    <w:rsid w:val="00850DCE"/>
    <w:rsid w:val="00851756"/>
    <w:rsid w:val="00853040"/>
    <w:rsid w:val="00853BAD"/>
    <w:rsid w:val="00854E65"/>
    <w:rsid w:val="0085642C"/>
    <w:rsid w:val="00857148"/>
    <w:rsid w:val="008572F8"/>
    <w:rsid w:val="0086017F"/>
    <w:rsid w:val="0086087F"/>
    <w:rsid w:val="0086292A"/>
    <w:rsid w:val="00862C5C"/>
    <w:rsid w:val="00863603"/>
    <w:rsid w:val="0086369E"/>
    <w:rsid w:val="00863C79"/>
    <w:rsid w:val="008643FD"/>
    <w:rsid w:val="00865F10"/>
    <w:rsid w:val="00871338"/>
    <w:rsid w:val="008733EA"/>
    <w:rsid w:val="00874F95"/>
    <w:rsid w:val="008752A1"/>
    <w:rsid w:val="00875B81"/>
    <w:rsid w:val="00876FD4"/>
    <w:rsid w:val="00877141"/>
    <w:rsid w:val="008773FF"/>
    <w:rsid w:val="008774D6"/>
    <w:rsid w:val="00880CED"/>
    <w:rsid w:val="00881042"/>
    <w:rsid w:val="00881C51"/>
    <w:rsid w:val="00881F10"/>
    <w:rsid w:val="00886112"/>
    <w:rsid w:val="00886A87"/>
    <w:rsid w:val="00891BCB"/>
    <w:rsid w:val="00891E40"/>
    <w:rsid w:val="008922E8"/>
    <w:rsid w:val="008941DC"/>
    <w:rsid w:val="0089446E"/>
    <w:rsid w:val="00894AE1"/>
    <w:rsid w:val="00896BD5"/>
    <w:rsid w:val="008A1026"/>
    <w:rsid w:val="008A1756"/>
    <w:rsid w:val="008A212C"/>
    <w:rsid w:val="008A3598"/>
    <w:rsid w:val="008A5113"/>
    <w:rsid w:val="008A6DCE"/>
    <w:rsid w:val="008A7792"/>
    <w:rsid w:val="008B0A82"/>
    <w:rsid w:val="008B1EDB"/>
    <w:rsid w:val="008B54B4"/>
    <w:rsid w:val="008B71FB"/>
    <w:rsid w:val="008C27DB"/>
    <w:rsid w:val="008C2E4F"/>
    <w:rsid w:val="008C30CD"/>
    <w:rsid w:val="008C4F96"/>
    <w:rsid w:val="008C5266"/>
    <w:rsid w:val="008D0EA8"/>
    <w:rsid w:val="008D36B6"/>
    <w:rsid w:val="008D3B1F"/>
    <w:rsid w:val="008E001E"/>
    <w:rsid w:val="008E02B1"/>
    <w:rsid w:val="008E1823"/>
    <w:rsid w:val="008E1E59"/>
    <w:rsid w:val="008E2759"/>
    <w:rsid w:val="008E3455"/>
    <w:rsid w:val="008E626F"/>
    <w:rsid w:val="008E6DC9"/>
    <w:rsid w:val="008E734F"/>
    <w:rsid w:val="008E77F0"/>
    <w:rsid w:val="008E781A"/>
    <w:rsid w:val="008E7BCD"/>
    <w:rsid w:val="008E7DC0"/>
    <w:rsid w:val="008F03DC"/>
    <w:rsid w:val="008F0E77"/>
    <w:rsid w:val="008F212E"/>
    <w:rsid w:val="008F2782"/>
    <w:rsid w:val="008F33BB"/>
    <w:rsid w:val="008F3D83"/>
    <w:rsid w:val="008F4564"/>
    <w:rsid w:val="008F4B95"/>
    <w:rsid w:val="008F5403"/>
    <w:rsid w:val="008F6500"/>
    <w:rsid w:val="0090317D"/>
    <w:rsid w:val="00903CB3"/>
    <w:rsid w:val="00904FEC"/>
    <w:rsid w:val="00905046"/>
    <w:rsid w:val="00905712"/>
    <w:rsid w:val="0090575B"/>
    <w:rsid w:val="00905B72"/>
    <w:rsid w:val="009078BC"/>
    <w:rsid w:val="009113A4"/>
    <w:rsid w:val="00911652"/>
    <w:rsid w:val="0091290D"/>
    <w:rsid w:val="00913882"/>
    <w:rsid w:val="0091692A"/>
    <w:rsid w:val="00924DC9"/>
    <w:rsid w:val="00925600"/>
    <w:rsid w:val="00925763"/>
    <w:rsid w:val="00925C42"/>
    <w:rsid w:val="009269A7"/>
    <w:rsid w:val="00926CCA"/>
    <w:rsid w:val="00926E91"/>
    <w:rsid w:val="00927524"/>
    <w:rsid w:val="009300D5"/>
    <w:rsid w:val="00930DE8"/>
    <w:rsid w:val="00931431"/>
    <w:rsid w:val="00932A98"/>
    <w:rsid w:val="00934D9D"/>
    <w:rsid w:val="00935734"/>
    <w:rsid w:val="009369ED"/>
    <w:rsid w:val="00937E4F"/>
    <w:rsid w:val="009419FD"/>
    <w:rsid w:val="00942E0C"/>
    <w:rsid w:val="009434FA"/>
    <w:rsid w:val="00945183"/>
    <w:rsid w:val="00945D85"/>
    <w:rsid w:val="00950714"/>
    <w:rsid w:val="00951F62"/>
    <w:rsid w:val="00952647"/>
    <w:rsid w:val="00953B29"/>
    <w:rsid w:val="009544B4"/>
    <w:rsid w:val="00955C6D"/>
    <w:rsid w:val="0096092E"/>
    <w:rsid w:val="0096163C"/>
    <w:rsid w:val="00962723"/>
    <w:rsid w:val="009644C4"/>
    <w:rsid w:val="009708DC"/>
    <w:rsid w:val="00970927"/>
    <w:rsid w:val="0097167E"/>
    <w:rsid w:val="00971D55"/>
    <w:rsid w:val="00972E47"/>
    <w:rsid w:val="00973657"/>
    <w:rsid w:val="00973723"/>
    <w:rsid w:val="009738D6"/>
    <w:rsid w:val="0097401F"/>
    <w:rsid w:val="0097505C"/>
    <w:rsid w:val="00975638"/>
    <w:rsid w:val="009764DB"/>
    <w:rsid w:val="00981003"/>
    <w:rsid w:val="0098130B"/>
    <w:rsid w:val="009813A7"/>
    <w:rsid w:val="009815AD"/>
    <w:rsid w:val="00981FE8"/>
    <w:rsid w:val="009825C5"/>
    <w:rsid w:val="00982D85"/>
    <w:rsid w:val="00982F09"/>
    <w:rsid w:val="0098366E"/>
    <w:rsid w:val="0098470D"/>
    <w:rsid w:val="00986EFA"/>
    <w:rsid w:val="00986FA0"/>
    <w:rsid w:val="009912F2"/>
    <w:rsid w:val="0099238F"/>
    <w:rsid w:val="00993355"/>
    <w:rsid w:val="00993948"/>
    <w:rsid w:val="00993ABE"/>
    <w:rsid w:val="009950A9"/>
    <w:rsid w:val="009959CE"/>
    <w:rsid w:val="00997F5B"/>
    <w:rsid w:val="009A0307"/>
    <w:rsid w:val="009A1358"/>
    <w:rsid w:val="009A29FF"/>
    <w:rsid w:val="009A3769"/>
    <w:rsid w:val="009A4276"/>
    <w:rsid w:val="009A655D"/>
    <w:rsid w:val="009B1243"/>
    <w:rsid w:val="009B13AD"/>
    <w:rsid w:val="009B1AD7"/>
    <w:rsid w:val="009B3A7F"/>
    <w:rsid w:val="009B4B71"/>
    <w:rsid w:val="009B5876"/>
    <w:rsid w:val="009B5BA3"/>
    <w:rsid w:val="009B6C25"/>
    <w:rsid w:val="009B6CB1"/>
    <w:rsid w:val="009C3DEE"/>
    <w:rsid w:val="009C47B8"/>
    <w:rsid w:val="009C4FCE"/>
    <w:rsid w:val="009C55E4"/>
    <w:rsid w:val="009C63E2"/>
    <w:rsid w:val="009D142C"/>
    <w:rsid w:val="009D1BE6"/>
    <w:rsid w:val="009D2715"/>
    <w:rsid w:val="009D3767"/>
    <w:rsid w:val="009D4F14"/>
    <w:rsid w:val="009D648B"/>
    <w:rsid w:val="009D6E54"/>
    <w:rsid w:val="009D76F8"/>
    <w:rsid w:val="009D7BD7"/>
    <w:rsid w:val="009D7DB7"/>
    <w:rsid w:val="009E163F"/>
    <w:rsid w:val="009E1EC3"/>
    <w:rsid w:val="009E339D"/>
    <w:rsid w:val="009E3801"/>
    <w:rsid w:val="009E4141"/>
    <w:rsid w:val="009E4E58"/>
    <w:rsid w:val="009E5306"/>
    <w:rsid w:val="009E54F3"/>
    <w:rsid w:val="009F1BFA"/>
    <w:rsid w:val="009F3CB2"/>
    <w:rsid w:val="009F4466"/>
    <w:rsid w:val="009F546C"/>
    <w:rsid w:val="009F6D00"/>
    <w:rsid w:val="00A01D10"/>
    <w:rsid w:val="00A03885"/>
    <w:rsid w:val="00A04C3E"/>
    <w:rsid w:val="00A04D8D"/>
    <w:rsid w:val="00A051F6"/>
    <w:rsid w:val="00A07458"/>
    <w:rsid w:val="00A107A5"/>
    <w:rsid w:val="00A10889"/>
    <w:rsid w:val="00A1226A"/>
    <w:rsid w:val="00A12D5C"/>
    <w:rsid w:val="00A1504C"/>
    <w:rsid w:val="00A15190"/>
    <w:rsid w:val="00A16297"/>
    <w:rsid w:val="00A167FB"/>
    <w:rsid w:val="00A1686F"/>
    <w:rsid w:val="00A17B39"/>
    <w:rsid w:val="00A200DD"/>
    <w:rsid w:val="00A20368"/>
    <w:rsid w:val="00A2198F"/>
    <w:rsid w:val="00A2342C"/>
    <w:rsid w:val="00A23EC3"/>
    <w:rsid w:val="00A26365"/>
    <w:rsid w:val="00A26671"/>
    <w:rsid w:val="00A32935"/>
    <w:rsid w:val="00A335CD"/>
    <w:rsid w:val="00A33F58"/>
    <w:rsid w:val="00A3433B"/>
    <w:rsid w:val="00A3583E"/>
    <w:rsid w:val="00A35E11"/>
    <w:rsid w:val="00A35F4B"/>
    <w:rsid w:val="00A37D86"/>
    <w:rsid w:val="00A40008"/>
    <w:rsid w:val="00A41722"/>
    <w:rsid w:val="00A41A01"/>
    <w:rsid w:val="00A4229D"/>
    <w:rsid w:val="00A4243D"/>
    <w:rsid w:val="00A4266C"/>
    <w:rsid w:val="00A43B19"/>
    <w:rsid w:val="00A45582"/>
    <w:rsid w:val="00A46E71"/>
    <w:rsid w:val="00A471AF"/>
    <w:rsid w:val="00A51350"/>
    <w:rsid w:val="00A51872"/>
    <w:rsid w:val="00A52066"/>
    <w:rsid w:val="00A527EA"/>
    <w:rsid w:val="00A53FBF"/>
    <w:rsid w:val="00A553E4"/>
    <w:rsid w:val="00A55854"/>
    <w:rsid w:val="00A55B51"/>
    <w:rsid w:val="00A62537"/>
    <w:rsid w:val="00A6260C"/>
    <w:rsid w:val="00A64B65"/>
    <w:rsid w:val="00A66ABD"/>
    <w:rsid w:val="00A72686"/>
    <w:rsid w:val="00A72E49"/>
    <w:rsid w:val="00A74BEE"/>
    <w:rsid w:val="00A7638B"/>
    <w:rsid w:val="00A8080F"/>
    <w:rsid w:val="00A82C79"/>
    <w:rsid w:val="00A82E69"/>
    <w:rsid w:val="00A8537B"/>
    <w:rsid w:val="00A85E59"/>
    <w:rsid w:val="00A86DDF"/>
    <w:rsid w:val="00A86E7D"/>
    <w:rsid w:val="00A87755"/>
    <w:rsid w:val="00A9017F"/>
    <w:rsid w:val="00A90993"/>
    <w:rsid w:val="00A90AAA"/>
    <w:rsid w:val="00A9203D"/>
    <w:rsid w:val="00A9230B"/>
    <w:rsid w:val="00A943E4"/>
    <w:rsid w:val="00A947C3"/>
    <w:rsid w:val="00A94CD9"/>
    <w:rsid w:val="00A95B2F"/>
    <w:rsid w:val="00AA02FE"/>
    <w:rsid w:val="00AA0391"/>
    <w:rsid w:val="00AA1751"/>
    <w:rsid w:val="00AA27B2"/>
    <w:rsid w:val="00AA403B"/>
    <w:rsid w:val="00AA5D55"/>
    <w:rsid w:val="00AA5F9E"/>
    <w:rsid w:val="00AA5FA2"/>
    <w:rsid w:val="00AA70DB"/>
    <w:rsid w:val="00AB16D7"/>
    <w:rsid w:val="00AB1B8E"/>
    <w:rsid w:val="00AB37BB"/>
    <w:rsid w:val="00AB4F3B"/>
    <w:rsid w:val="00AB6B9D"/>
    <w:rsid w:val="00AC05E9"/>
    <w:rsid w:val="00AC0A4F"/>
    <w:rsid w:val="00AC5B31"/>
    <w:rsid w:val="00AC652D"/>
    <w:rsid w:val="00AC6A62"/>
    <w:rsid w:val="00AC70AE"/>
    <w:rsid w:val="00AC7CEA"/>
    <w:rsid w:val="00AC7FB4"/>
    <w:rsid w:val="00AD01C1"/>
    <w:rsid w:val="00AD14E4"/>
    <w:rsid w:val="00AD2634"/>
    <w:rsid w:val="00AD37E4"/>
    <w:rsid w:val="00AD4336"/>
    <w:rsid w:val="00AD4462"/>
    <w:rsid w:val="00AD4FFF"/>
    <w:rsid w:val="00AD5688"/>
    <w:rsid w:val="00AD7C98"/>
    <w:rsid w:val="00AD7CF3"/>
    <w:rsid w:val="00AE545D"/>
    <w:rsid w:val="00AE55F7"/>
    <w:rsid w:val="00AE6395"/>
    <w:rsid w:val="00AF0F3E"/>
    <w:rsid w:val="00AF1126"/>
    <w:rsid w:val="00AF238D"/>
    <w:rsid w:val="00AF2B60"/>
    <w:rsid w:val="00AF2CB5"/>
    <w:rsid w:val="00AF462F"/>
    <w:rsid w:val="00AF50E2"/>
    <w:rsid w:val="00AF76F3"/>
    <w:rsid w:val="00B0356B"/>
    <w:rsid w:val="00B04AA3"/>
    <w:rsid w:val="00B04CF5"/>
    <w:rsid w:val="00B0734E"/>
    <w:rsid w:val="00B110B5"/>
    <w:rsid w:val="00B11D64"/>
    <w:rsid w:val="00B12C32"/>
    <w:rsid w:val="00B143EC"/>
    <w:rsid w:val="00B20281"/>
    <w:rsid w:val="00B21F4D"/>
    <w:rsid w:val="00B22ADC"/>
    <w:rsid w:val="00B243F0"/>
    <w:rsid w:val="00B2551F"/>
    <w:rsid w:val="00B257DF"/>
    <w:rsid w:val="00B25AF9"/>
    <w:rsid w:val="00B27195"/>
    <w:rsid w:val="00B31AD1"/>
    <w:rsid w:val="00B328A8"/>
    <w:rsid w:val="00B329B7"/>
    <w:rsid w:val="00B33197"/>
    <w:rsid w:val="00B378A7"/>
    <w:rsid w:val="00B4046A"/>
    <w:rsid w:val="00B40667"/>
    <w:rsid w:val="00B41550"/>
    <w:rsid w:val="00B42A05"/>
    <w:rsid w:val="00B43378"/>
    <w:rsid w:val="00B433A7"/>
    <w:rsid w:val="00B449DB"/>
    <w:rsid w:val="00B46B87"/>
    <w:rsid w:val="00B5070D"/>
    <w:rsid w:val="00B511FB"/>
    <w:rsid w:val="00B52302"/>
    <w:rsid w:val="00B53A3A"/>
    <w:rsid w:val="00B53DCD"/>
    <w:rsid w:val="00B5445F"/>
    <w:rsid w:val="00B55CCC"/>
    <w:rsid w:val="00B613AE"/>
    <w:rsid w:val="00B615E5"/>
    <w:rsid w:val="00B62509"/>
    <w:rsid w:val="00B65790"/>
    <w:rsid w:val="00B66753"/>
    <w:rsid w:val="00B66F4B"/>
    <w:rsid w:val="00B66FCB"/>
    <w:rsid w:val="00B66FCE"/>
    <w:rsid w:val="00B6750F"/>
    <w:rsid w:val="00B67B03"/>
    <w:rsid w:val="00B67E91"/>
    <w:rsid w:val="00B706DC"/>
    <w:rsid w:val="00B71996"/>
    <w:rsid w:val="00B73695"/>
    <w:rsid w:val="00B73C93"/>
    <w:rsid w:val="00B73CC6"/>
    <w:rsid w:val="00B75696"/>
    <w:rsid w:val="00B76801"/>
    <w:rsid w:val="00B76C38"/>
    <w:rsid w:val="00B77E41"/>
    <w:rsid w:val="00B83044"/>
    <w:rsid w:val="00B842A1"/>
    <w:rsid w:val="00B84A69"/>
    <w:rsid w:val="00B85889"/>
    <w:rsid w:val="00B8591E"/>
    <w:rsid w:val="00B85E0B"/>
    <w:rsid w:val="00B862EA"/>
    <w:rsid w:val="00B86C1D"/>
    <w:rsid w:val="00B907F6"/>
    <w:rsid w:val="00B9101F"/>
    <w:rsid w:val="00B91C35"/>
    <w:rsid w:val="00B922F8"/>
    <w:rsid w:val="00B94270"/>
    <w:rsid w:val="00B943B2"/>
    <w:rsid w:val="00B949D1"/>
    <w:rsid w:val="00B9563E"/>
    <w:rsid w:val="00B962DA"/>
    <w:rsid w:val="00B96BD6"/>
    <w:rsid w:val="00BA0605"/>
    <w:rsid w:val="00BA1026"/>
    <w:rsid w:val="00BA1D97"/>
    <w:rsid w:val="00BA2B4B"/>
    <w:rsid w:val="00BA2DBB"/>
    <w:rsid w:val="00BA75C2"/>
    <w:rsid w:val="00BB0A9A"/>
    <w:rsid w:val="00BB270F"/>
    <w:rsid w:val="00BB27F4"/>
    <w:rsid w:val="00BB739F"/>
    <w:rsid w:val="00BC0009"/>
    <w:rsid w:val="00BC167D"/>
    <w:rsid w:val="00BC19CF"/>
    <w:rsid w:val="00BC58A9"/>
    <w:rsid w:val="00BC63DC"/>
    <w:rsid w:val="00BC6629"/>
    <w:rsid w:val="00BC712E"/>
    <w:rsid w:val="00BC791C"/>
    <w:rsid w:val="00BD1762"/>
    <w:rsid w:val="00BD1CE7"/>
    <w:rsid w:val="00BD3B35"/>
    <w:rsid w:val="00BD3D81"/>
    <w:rsid w:val="00BD3DE9"/>
    <w:rsid w:val="00BD40CB"/>
    <w:rsid w:val="00BD5462"/>
    <w:rsid w:val="00BD6B96"/>
    <w:rsid w:val="00BD72BA"/>
    <w:rsid w:val="00BE0634"/>
    <w:rsid w:val="00BE1939"/>
    <w:rsid w:val="00BE1F69"/>
    <w:rsid w:val="00BE566D"/>
    <w:rsid w:val="00BE6C34"/>
    <w:rsid w:val="00BF0D6F"/>
    <w:rsid w:val="00BF241D"/>
    <w:rsid w:val="00BF28C1"/>
    <w:rsid w:val="00BF29D2"/>
    <w:rsid w:val="00BF2FFA"/>
    <w:rsid w:val="00BF3BB3"/>
    <w:rsid w:val="00BF400E"/>
    <w:rsid w:val="00BF490D"/>
    <w:rsid w:val="00BF556E"/>
    <w:rsid w:val="00BF73A5"/>
    <w:rsid w:val="00C02E1B"/>
    <w:rsid w:val="00C02FEA"/>
    <w:rsid w:val="00C03233"/>
    <w:rsid w:val="00C05F38"/>
    <w:rsid w:val="00C063D4"/>
    <w:rsid w:val="00C06533"/>
    <w:rsid w:val="00C06A49"/>
    <w:rsid w:val="00C07837"/>
    <w:rsid w:val="00C07B4C"/>
    <w:rsid w:val="00C1053A"/>
    <w:rsid w:val="00C1124E"/>
    <w:rsid w:val="00C112DB"/>
    <w:rsid w:val="00C1181D"/>
    <w:rsid w:val="00C15094"/>
    <w:rsid w:val="00C179AC"/>
    <w:rsid w:val="00C20D36"/>
    <w:rsid w:val="00C210F1"/>
    <w:rsid w:val="00C23017"/>
    <w:rsid w:val="00C23BEF"/>
    <w:rsid w:val="00C27598"/>
    <w:rsid w:val="00C3112A"/>
    <w:rsid w:val="00C311E9"/>
    <w:rsid w:val="00C32713"/>
    <w:rsid w:val="00C359F6"/>
    <w:rsid w:val="00C35A84"/>
    <w:rsid w:val="00C36BFC"/>
    <w:rsid w:val="00C37637"/>
    <w:rsid w:val="00C379E0"/>
    <w:rsid w:val="00C41A57"/>
    <w:rsid w:val="00C41E8F"/>
    <w:rsid w:val="00C42AC8"/>
    <w:rsid w:val="00C4463C"/>
    <w:rsid w:val="00C45E9D"/>
    <w:rsid w:val="00C4749C"/>
    <w:rsid w:val="00C475A2"/>
    <w:rsid w:val="00C47C0E"/>
    <w:rsid w:val="00C506AB"/>
    <w:rsid w:val="00C50DB2"/>
    <w:rsid w:val="00C5124D"/>
    <w:rsid w:val="00C531A4"/>
    <w:rsid w:val="00C53C70"/>
    <w:rsid w:val="00C53D73"/>
    <w:rsid w:val="00C545B7"/>
    <w:rsid w:val="00C54D10"/>
    <w:rsid w:val="00C5567D"/>
    <w:rsid w:val="00C55817"/>
    <w:rsid w:val="00C576ED"/>
    <w:rsid w:val="00C57C36"/>
    <w:rsid w:val="00C6035B"/>
    <w:rsid w:val="00C623BF"/>
    <w:rsid w:val="00C62B6B"/>
    <w:rsid w:val="00C62EF3"/>
    <w:rsid w:val="00C63B21"/>
    <w:rsid w:val="00C657B2"/>
    <w:rsid w:val="00C70018"/>
    <w:rsid w:val="00C71615"/>
    <w:rsid w:val="00C7167C"/>
    <w:rsid w:val="00C728A3"/>
    <w:rsid w:val="00C74143"/>
    <w:rsid w:val="00C74168"/>
    <w:rsid w:val="00C76453"/>
    <w:rsid w:val="00C766AD"/>
    <w:rsid w:val="00C766E1"/>
    <w:rsid w:val="00C77B8B"/>
    <w:rsid w:val="00C80A68"/>
    <w:rsid w:val="00C84431"/>
    <w:rsid w:val="00C84FB7"/>
    <w:rsid w:val="00C8536F"/>
    <w:rsid w:val="00C91577"/>
    <w:rsid w:val="00C915EF"/>
    <w:rsid w:val="00C91DFC"/>
    <w:rsid w:val="00C969D0"/>
    <w:rsid w:val="00CA053A"/>
    <w:rsid w:val="00CA08AE"/>
    <w:rsid w:val="00CA0EE2"/>
    <w:rsid w:val="00CA24D0"/>
    <w:rsid w:val="00CA2699"/>
    <w:rsid w:val="00CA30AC"/>
    <w:rsid w:val="00CA37B8"/>
    <w:rsid w:val="00CA3E3B"/>
    <w:rsid w:val="00CA6E1B"/>
    <w:rsid w:val="00CA727E"/>
    <w:rsid w:val="00CA752C"/>
    <w:rsid w:val="00CA7E77"/>
    <w:rsid w:val="00CB0B10"/>
    <w:rsid w:val="00CB2F4D"/>
    <w:rsid w:val="00CC0657"/>
    <w:rsid w:val="00CC2F47"/>
    <w:rsid w:val="00CC3A48"/>
    <w:rsid w:val="00CC41A5"/>
    <w:rsid w:val="00CC6B2F"/>
    <w:rsid w:val="00CC7A67"/>
    <w:rsid w:val="00CD001B"/>
    <w:rsid w:val="00CD0209"/>
    <w:rsid w:val="00CD047A"/>
    <w:rsid w:val="00CD10B2"/>
    <w:rsid w:val="00CD3CB0"/>
    <w:rsid w:val="00CD58A7"/>
    <w:rsid w:val="00CD5E50"/>
    <w:rsid w:val="00CE2CA2"/>
    <w:rsid w:val="00CE3117"/>
    <w:rsid w:val="00CE3C5C"/>
    <w:rsid w:val="00CE4268"/>
    <w:rsid w:val="00CE5D0B"/>
    <w:rsid w:val="00CF1EEB"/>
    <w:rsid w:val="00CF25C1"/>
    <w:rsid w:val="00CF39EF"/>
    <w:rsid w:val="00CF4770"/>
    <w:rsid w:val="00CF4FC1"/>
    <w:rsid w:val="00CF54ED"/>
    <w:rsid w:val="00CF5546"/>
    <w:rsid w:val="00CF6188"/>
    <w:rsid w:val="00CF7430"/>
    <w:rsid w:val="00CF7FF1"/>
    <w:rsid w:val="00D00724"/>
    <w:rsid w:val="00D01936"/>
    <w:rsid w:val="00D01BE9"/>
    <w:rsid w:val="00D02CD6"/>
    <w:rsid w:val="00D03FDA"/>
    <w:rsid w:val="00D04804"/>
    <w:rsid w:val="00D0564F"/>
    <w:rsid w:val="00D06380"/>
    <w:rsid w:val="00D078A5"/>
    <w:rsid w:val="00D1122D"/>
    <w:rsid w:val="00D11C02"/>
    <w:rsid w:val="00D1371D"/>
    <w:rsid w:val="00D15709"/>
    <w:rsid w:val="00D15F2B"/>
    <w:rsid w:val="00D160C5"/>
    <w:rsid w:val="00D178B2"/>
    <w:rsid w:val="00D21070"/>
    <w:rsid w:val="00D217C2"/>
    <w:rsid w:val="00D22244"/>
    <w:rsid w:val="00D2347B"/>
    <w:rsid w:val="00D26F67"/>
    <w:rsid w:val="00D304E9"/>
    <w:rsid w:val="00D3163D"/>
    <w:rsid w:val="00D32F14"/>
    <w:rsid w:val="00D35D89"/>
    <w:rsid w:val="00D4002B"/>
    <w:rsid w:val="00D40906"/>
    <w:rsid w:val="00D40DED"/>
    <w:rsid w:val="00D410C8"/>
    <w:rsid w:val="00D4307E"/>
    <w:rsid w:val="00D43D9A"/>
    <w:rsid w:val="00D43EBD"/>
    <w:rsid w:val="00D444B7"/>
    <w:rsid w:val="00D46835"/>
    <w:rsid w:val="00D501FF"/>
    <w:rsid w:val="00D532C6"/>
    <w:rsid w:val="00D5583E"/>
    <w:rsid w:val="00D559DE"/>
    <w:rsid w:val="00D605CB"/>
    <w:rsid w:val="00D6117B"/>
    <w:rsid w:val="00D6799F"/>
    <w:rsid w:val="00D71198"/>
    <w:rsid w:val="00D71ACA"/>
    <w:rsid w:val="00D74B60"/>
    <w:rsid w:val="00D802FA"/>
    <w:rsid w:val="00D80E5A"/>
    <w:rsid w:val="00D80FD5"/>
    <w:rsid w:val="00D8155C"/>
    <w:rsid w:val="00D8666F"/>
    <w:rsid w:val="00D8725E"/>
    <w:rsid w:val="00D873A6"/>
    <w:rsid w:val="00D87C82"/>
    <w:rsid w:val="00D900EA"/>
    <w:rsid w:val="00D9391D"/>
    <w:rsid w:val="00D94BBE"/>
    <w:rsid w:val="00D96603"/>
    <w:rsid w:val="00D96790"/>
    <w:rsid w:val="00D974D6"/>
    <w:rsid w:val="00DA14A6"/>
    <w:rsid w:val="00DA159D"/>
    <w:rsid w:val="00DA20FA"/>
    <w:rsid w:val="00DA31F1"/>
    <w:rsid w:val="00DA3313"/>
    <w:rsid w:val="00DA48A8"/>
    <w:rsid w:val="00DA50D3"/>
    <w:rsid w:val="00DA58F7"/>
    <w:rsid w:val="00DA7A99"/>
    <w:rsid w:val="00DB0AE4"/>
    <w:rsid w:val="00DB372C"/>
    <w:rsid w:val="00DB3A6D"/>
    <w:rsid w:val="00DB44D7"/>
    <w:rsid w:val="00DB4B9C"/>
    <w:rsid w:val="00DB5464"/>
    <w:rsid w:val="00DB57AB"/>
    <w:rsid w:val="00DB7319"/>
    <w:rsid w:val="00DB75E6"/>
    <w:rsid w:val="00DC2894"/>
    <w:rsid w:val="00DC3E01"/>
    <w:rsid w:val="00DC43E4"/>
    <w:rsid w:val="00DC4B3D"/>
    <w:rsid w:val="00DC645A"/>
    <w:rsid w:val="00DC7161"/>
    <w:rsid w:val="00DD5376"/>
    <w:rsid w:val="00DD66EC"/>
    <w:rsid w:val="00DE05C6"/>
    <w:rsid w:val="00DE1409"/>
    <w:rsid w:val="00DE1BC8"/>
    <w:rsid w:val="00DE1F38"/>
    <w:rsid w:val="00DE3057"/>
    <w:rsid w:val="00DE5413"/>
    <w:rsid w:val="00DE5DAC"/>
    <w:rsid w:val="00DE76C3"/>
    <w:rsid w:val="00DF0524"/>
    <w:rsid w:val="00DF0A02"/>
    <w:rsid w:val="00DF0D3B"/>
    <w:rsid w:val="00DF1130"/>
    <w:rsid w:val="00DF14A3"/>
    <w:rsid w:val="00DF3305"/>
    <w:rsid w:val="00DF6657"/>
    <w:rsid w:val="00DF739E"/>
    <w:rsid w:val="00DF7D21"/>
    <w:rsid w:val="00E008D6"/>
    <w:rsid w:val="00E00B22"/>
    <w:rsid w:val="00E00CDE"/>
    <w:rsid w:val="00E05DEC"/>
    <w:rsid w:val="00E07148"/>
    <w:rsid w:val="00E0799B"/>
    <w:rsid w:val="00E10611"/>
    <w:rsid w:val="00E10E05"/>
    <w:rsid w:val="00E1221F"/>
    <w:rsid w:val="00E12F2E"/>
    <w:rsid w:val="00E1515D"/>
    <w:rsid w:val="00E160BE"/>
    <w:rsid w:val="00E17A9F"/>
    <w:rsid w:val="00E22355"/>
    <w:rsid w:val="00E235FD"/>
    <w:rsid w:val="00E24578"/>
    <w:rsid w:val="00E27EE7"/>
    <w:rsid w:val="00E30540"/>
    <w:rsid w:val="00E3228A"/>
    <w:rsid w:val="00E33E97"/>
    <w:rsid w:val="00E36929"/>
    <w:rsid w:val="00E36BFD"/>
    <w:rsid w:val="00E36EA0"/>
    <w:rsid w:val="00E40CA6"/>
    <w:rsid w:val="00E410AD"/>
    <w:rsid w:val="00E42913"/>
    <w:rsid w:val="00E46980"/>
    <w:rsid w:val="00E474C1"/>
    <w:rsid w:val="00E47C41"/>
    <w:rsid w:val="00E47EE7"/>
    <w:rsid w:val="00E5000C"/>
    <w:rsid w:val="00E50E27"/>
    <w:rsid w:val="00E51498"/>
    <w:rsid w:val="00E521C3"/>
    <w:rsid w:val="00E52BE2"/>
    <w:rsid w:val="00E56D50"/>
    <w:rsid w:val="00E56F04"/>
    <w:rsid w:val="00E5783F"/>
    <w:rsid w:val="00E621E7"/>
    <w:rsid w:val="00E66BA2"/>
    <w:rsid w:val="00E6703E"/>
    <w:rsid w:val="00E7270D"/>
    <w:rsid w:val="00E733F6"/>
    <w:rsid w:val="00E749A4"/>
    <w:rsid w:val="00E74C33"/>
    <w:rsid w:val="00E756A6"/>
    <w:rsid w:val="00E75FAF"/>
    <w:rsid w:val="00E81B17"/>
    <w:rsid w:val="00E823D2"/>
    <w:rsid w:val="00E85D50"/>
    <w:rsid w:val="00E901D8"/>
    <w:rsid w:val="00E90940"/>
    <w:rsid w:val="00E9394F"/>
    <w:rsid w:val="00E94626"/>
    <w:rsid w:val="00E95B3E"/>
    <w:rsid w:val="00E96C07"/>
    <w:rsid w:val="00EA13C9"/>
    <w:rsid w:val="00EA4E65"/>
    <w:rsid w:val="00EA5152"/>
    <w:rsid w:val="00EA5231"/>
    <w:rsid w:val="00EA558F"/>
    <w:rsid w:val="00EA6490"/>
    <w:rsid w:val="00EA72E1"/>
    <w:rsid w:val="00EB2DF1"/>
    <w:rsid w:val="00EB3A56"/>
    <w:rsid w:val="00EB49CE"/>
    <w:rsid w:val="00EB5363"/>
    <w:rsid w:val="00EC1BEA"/>
    <w:rsid w:val="00EC2CFF"/>
    <w:rsid w:val="00EC34BA"/>
    <w:rsid w:val="00EC53D3"/>
    <w:rsid w:val="00EC6425"/>
    <w:rsid w:val="00EC65C4"/>
    <w:rsid w:val="00EC7AEB"/>
    <w:rsid w:val="00EC7C26"/>
    <w:rsid w:val="00ED06BA"/>
    <w:rsid w:val="00ED07C8"/>
    <w:rsid w:val="00ED1F5F"/>
    <w:rsid w:val="00ED2EF4"/>
    <w:rsid w:val="00ED3099"/>
    <w:rsid w:val="00ED31A9"/>
    <w:rsid w:val="00ED3DCA"/>
    <w:rsid w:val="00ED475E"/>
    <w:rsid w:val="00ED52E5"/>
    <w:rsid w:val="00ED67C4"/>
    <w:rsid w:val="00EE0C42"/>
    <w:rsid w:val="00EE0DAE"/>
    <w:rsid w:val="00EE1CC4"/>
    <w:rsid w:val="00EE4089"/>
    <w:rsid w:val="00EE45E8"/>
    <w:rsid w:val="00EE7339"/>
    <w:rsid w:val="00EE7C6B"/>
    <w:rsid w:val="00EE7EBA"/>
    <w:rsid w:val="00EF057A"/>
    <w:rsid w:val="00EF0B0F"/>
    <w:rsid w:val="00EF0CC9"/>
    <w:rsid w:val="00EF475F"/>
    <w:rsid w:val="00EF70E1"/>
    <w:rsid w:val="00EF78F5"/>
    <w:rsid w:val="00EF7A2B"/>
    <w:rsid w:val="00EF7E31"/>
    <w:rsid w:val="00F01B23"/>
    <w:rsid w:val="00F0234A"/>
    <w:rsid w:val="00F02CA8"/>
    <w:rsid w:val="00F0313D"/>
    <w:rsid w:val="00F04573"/>
    <w:rsid w:val="00F06A9D"/>
    <w:rsid w:val="00F07D66"/>
    <w:rsid w:val="00F104F0"/>
    <w:rsid w:val="00F108B9"/>
    <w:rsid w:val="00F10C9E"/>
    <w:rsid w:val="00F123BD"/>
    <w:rsid w:val="00F13451"/>
    <w:rsid w:val="00F1396C"/>
    <w:rsid w:val="00F13BAA"/>
    <w:rsid w:val="00F15E33"/>
    <w:rsid w:val="00F16DD5"/>
    <w:rsid w:val="00F17862"/>
    <w:rsid w:val="00F2120F"/>
    <w:rsid w:val="00F21FC4"/>
    <w:rsid w:val="00F23437"/>
    <w:rsid w:val="00F26F40"/>
    <w:rsid w:val="00F30D38"/>
    <w:rsid w:val="00F340B7"/>
    <w:rsid w:val="00F34B2C"/>
    <w:rsid w:val="00F35795"/>
    <w:rsid w:val="00F36923"/>
    <w:rsid w:val="00F37158"/>
    <w:rsid w:val="00F43294"/>
    <w:rsid w:val="00F43E82"/>
    <w:rsid w:val="00F443E1"/>
    <w:rsid w:val="00F51CCE"/>
    <w:rsid w:val="00F52AC9"/>
    <w:rsid w:val="00F544C3"/>
    <w:rsid w:val="00F54975"/>
    <w:rsid w:val="00F551E2"/>
    <w:rsid w:val="00F55406"/>
    <w:rsid w:val="00F5589B"/>
    <w:rsid w:val="00F55F1E"/>
    <w:rsid w:val="00F56AFF"/>
    <w:rsid w:val="00F56CF8"/>
    <w:rsid w:val="00F572C3"/>
    <w:rsid w:val="00F57364"/>
    <w:rsid w:val="00F606E7"/>
    <w:rsid w:val="00F623CA"/>
    <w:rsid w:val="00F62557"/>
    <w:rsid w:val="00F62817"/>
    <w:rsid w:val="00F62BFE"/>
    <w:rsid w:val="00F63817"/>
    <w:rsid w:val="00F6410E"/>
    <w:rsid w:val="00F6451F"/>
    <w:rsid w:val="00F66686"/>
    <w:rsid w:val="00F667C4"/>
    <w:rsid w:val="00F674ED"/>
    <w:rsid w:val="00F70042"/>
    <w:rsid w:val="00F71C44"/>
    <w:rsid w:val="00F71D6E"/>
    <w:rsid w:val="00F7247E"/>
    <w:rsid w:val="00F72D1F"/>
    <w:rsid w:val="00F73603"/>
    <w:rsid w:val="00F73786"/>
    <w:rsid w:val="00F7610F"/>
    <w:rsid w:val="00F76DB0"/>
    <w:rsid w:val="00F77A10"/>
    <w:rsid w:val="00F804FC"/>
    <w:rsid w:val="00F81728"/>
    <w:rsid w:val="00F83F6A"/>
    <w:rsid w:val="00F84364"/>
    <w:rsid w:val="00F85077"/>
    <w:rsid w:val="00F85584"/>
    <w:rsid w:val="00F85CDE"/>
    <w:rsid w:val="00F93803"/>
    <w:rsid w:val="00F96102"/>
    <w:rsid w:val="00FA0425"/>
    <w:rsid w:val="00FA1026"/>
    <w:rsid w:val="00FA1427"/>
    <w:rsid w:val="00FA3410"/>
    <w:rsid w:val="00FA3CEC"/>
    <w:rsid w:val="00FA6783"/>
    <w:rsid w:val="00FA76AE"/>
    <w:rsid w:val="00FB0415"/>
    <w:rsid w:val="00FB099C"/>
    <w:rsid w:val="00FB31DC"/>
    <w:rsid w:val="00FB3C98"/>
    <w:rsid w:val="00FB5C04"/>
    <w:rsid w:val="00FB6199"/>
    <w:rsid w:val="00FC2D3D"/>
    <w:rsid w:val="00FC525A"/>
    <w:rsid w:val="00FC57F0"/>
    <w:rsid w:val="00FD08FF"/>
    <w:rsid w:val="00FD26A3"/>
    <w:rsid w:val="00FD39F6"/>
    <w:rsid w:val="00FD4357"/>
    <w:rsid w:val="00FD52D7"/>
    <w:rsid w:val="00FD6D34"/>
    <w:rsid w:val="00FD7E45"/>
    <w:rsid w:val="00FE038F"/>
    <w:rsid w:val="00FE03DE"/>
    <w:rsid w:val="00FE0A92"/>
    <w:rsid w:val="00FE2830"/>
    <w:rsid w:val="00FE402C"/>
    <w:rsid w:val="00FE4ABD"/>
    <w:rsid w:val="00FE5E5D"/>
    <w:rsid w:val="00FE62E3"/>
    <w:rsid w:val="00FE7818"/>
    <w:rsid w:val="00FE7825"/>
    <w:rsid w:val="00FF0F20"/>
    <w:rsid w:val="00FF30FF"/>
    <w:rsid w:val="00FF390C"/>
    <w:rsid w:val="00FF3A6D"/>
    <w:rsid w:val="00FF411B"/>
    <w:rsid w:val="00FF5E9A"/>
    <w:rsid w:val="00FF7E5A"/>
    <w:rsid w:val="00FF7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7F8F"/>
  <w15:docId w15:val="{0842AC0C-7D8F-4125-AFDA-A82FB88A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ED"/>
    <w:pPr>
      <w:tabs>
        <w:tab w:val="left" w:pos="360"/>
        <w:tab w:val="left" w:pos="720"/>
        <w:tab w:val="left" w:pos="1080"/>
        <w:tab w:val="left" w:pos="1224"/>
        <w:tab w:val="left" w:pos="1440"/>
        <w:tab w:val="left" w:pos="1800"/>
        <w:tab w:val="right" w:leader="dot" w:pos="9360"/>
      </w:tabs>
      <w:spacing w:after="60"/>
    </w:pPr>
  </w:style>
  <w:style w:type="paragraph" w:styleId="Heading1">
    <w:name w:val="heading 1"/>
    <w:basedOn w:val="Normal"/>
    <w:next w:val="Normal"/>
    <w:link w:val="Heading1Char"/>
    <w:uiPriority w:val="9"/>
    <w:qFormat/>
    <w:rsid w:val="00880CED"/>
    <w:pPr>
      <w:pBdr>
        <w:top w:val="single" w:sz="4" w:space="5" w:color="auto"/>
        <w:bottom w:val="single" w:sz="4" w:space="5" w:color="auto"/>
      </w:pBdr>
      <w:shd w:val="clear" w:color="FFFFFF" w:themeColor="background1" w:fill="000000" w:themeFill="text1"/>
      <w:spacing w:before="480" w:after="0"/>
      <w:outlineLvl w:val="0"/>
    </w:pPr>
    <w:rPr>
      <w:rFonts w:eastAsiaTheme="majorEastAsia" w:cstheme="majorBidi"/>
      <w:b/>
      <w:bCs/>
      <w:smallCaps/>
      <w:sz w:val="36"/>
      <w:szCs w:val="28"/>
    </w:rPr>
  </w:style>
  <w:style w:type="paragraph" w:styleId="Heading2">
    <w:name w:val="heading 2"/>
    <w:basedOn w:val="Normal"/>
    <w:next w:val="Normal"/>
    <w:link w:val="Heading2Char"/>
    <w:uiPriority w:val="9"/>
    <w:unhideWhenUsed/>
    <w:qFormat/>
    <w:rsid w:val="00880CED"/>
    <w:pPr>
      <w:spacing w:before="240" w:after="16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80CED"/>
    <w:pPr>
      <w:tabs>
        <w:tab w:val="left" w:pos="2160"/>
        <w:tab w:val="left" w:pos="2520"/>
      </w:tabs>
      <w:spacing w:before="160" w:after="80"/>
      <w:outlineLvl w:val="2"/>
    </w:pPr>
    <w:rPr>
      <w:rFonts w:eastAsiaTheme="majorEastAsia" w:cstheme="majorBidi"/>
      <w:bCs/>
      <w:i/>
      <w:sz w:val="24"/>
      <w:u w:val="single"/>
    </w:rPr>
  </w:style>
  <w:style w:type="paragraph" w:styleId="Heading4">
    <w:name w:val="heading 4"/>
    <w:basedOn w:val="Normal"/>
    <w:next w:val="Normal"/>
    <w:link w:val="Heading4Char"/>
    <w:uiPriority w:val="9"/>
    <w:unhideWhenUsed/>
    <w:qFormat/>
    <w:rsid w:val="00880CED"/>
    <w:pPr>
      <w:spacing w:before="80" w:after="200"/>
      <w:outlineLvl w:val="3"/>
    </w:pPr>
    <w:rPr>
      <w:rFonts w:eastAsiaTheme="majorEastAsia" w:cstheme="majorBidi"/>
      <w:bCs/>
      <w:iCs/>
      <w:sz w:val="24"/>
    </w:rPr>
  </w:style>
  <w:style w:type="paragraph" w:styleId="Heading5">
    <w:name w:val="heading 5"/>
    <w:basedOn w:val="Normal"/>
    <w:next w:val="Normal"/>
    <w:link w:val="Heading5Char"/>
    <w:uiPriority w:val="9"/>
    <w:semiHidden/>
    <w:unhideWhenUsed/>
    <w:qFormat/>
    <w:rsid w:val="00880CED"/>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80CED"/>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80CED"/>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0CED"/>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80CED"/>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880C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0CED"/>
  </w:style>
  <w:style w:type="character" w:customStyle="1" w:styleId="Heading1Char">
    <w:name w:val="Heading 1 Char"/>
    <w:basedOn w:val="DefaultParagraphFont"/>
    <w:link w:val="Heading1"/>
    <w:uiPriority w:val="9"/>
    <w:rsid w:val="00880CED"/>
    <w:rPr>
      <w:rFonts w:eastAsiaTheme="majorEastAsia" w:cstheme="majorBidi"/>
      <w:b/>
      <w:bCs/>
      <w:smallCaps/>
      <w:sz w:val="36"/>
      <w:szCs w:val="28"/>
      <w:shd w:val="clear" w:color="FFFFFF" w:themeColor="background1" w:fill="000000" w:themeFill="text1"/>
    </w:rPr>
  </w:style>
  <w:style w:type="character" w:customStyle="1" w:styleId="Heading2Char">
    <w:name w:val="Heading 2 Char"/>
    <w:basedOn w:val="DefaultParagraphFont"/>
    <w:link w:val="Heading2"/>
    <w:uiPriority w:val="9"/>
    <w:rsid w:val="00880CED"/>
    <w:rPr>
      <w:rFonts w:eastAsiaTheme="majorEastAsia" w:cstheme="majorBidi"/>
      <w:b/>
      <w:bCs/>
      <w:sz w:val="28"/>
      <w:szCs w:val="26"/>
    </w:rPr>
  </w:style>
  <w:style w:type="character" w:customStyle="1" w:styleId="Heading3Char">
    <w:name w:val="Heading 3 Char"/>
    <w:basedOn w:val="DefaultParagraphFont"/>
    <w:link w:val="Heading3"/>
    <w:uiPriority w:val="9"/>
    <w:rsid w:val="00880CED"/>
    <w:rPr>
      <w:rFonts w:eastAsiaTheme="majorEastAsia" w:cstheme="majorBidi"/>
      <w:bCs/>
      <w:i/>
      <w:sz w:val="24"/>
      <w:u w:val="single"/>
    </w:rPr>
  </w:style>
  <w:style w:type="character" w:customStyle="1" w:styleId="Heading4Char">
    <w:name w:val="Heading 4 Char"/>
    <w:basedOn w:val="DefaultParagraphFont"/>
    <w:link w:val="Heading4"/>
    <w:uiPriority w:val="9"/>
    <w:rsid w:val="00880CED"/>
    <w:rPr>
      <w:rFonts w:eastAsiaTheme="majorEastAsia" w:cstheme="majorBidi"/>
      <w:bCs/>
      <w:iCs/>
      <w:sz w:val="24"/>
    </w:rPr>
  </w:style>
  <w:style w:type="character" w:customStyle="1" w:styleId="Heading5Char">
    <w:name w:val="Heading 5 Char"/>
    <w:basedOn w:val="DefaultParagraphFont"/>
    <w:link w:val="Heading5"/>
    <w:uiPriority w:val="9"/>
    <w:semiHidden/>
    <w:rsid w:val="00880C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80C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80C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0C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80C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80CED"/>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80C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80C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80CED"/>
    <w:rPr>
      <w:rFonts w:asciiTheme="majorHAnsi" w:eastAsiaTheme="majorEastAsia" w:hAnsiTheme="majorHAnsi" w:cstheme="majorBidi"/>
      <w:i/>
      <w:iCs/>
      <w:spacing w:val="13"/>
      <w:sz w:val="24"/>
      <w:szCs w:val="24"/>
    </w:rPr>
  </w:style>
  <w:style w:type="character" w:styleId="Strong">
    <w:name w:val="Strong"/>
    <w:uiPriority w:val="22"/>
    <w:qFormat/>
    <w:rsid w:val="00880CED"/>
    <w:rPr>
      <w:b/>
      <w:bCs/>
    </w:rPr>
  </w:style>
  <w:style w:type="character" w:styleId="Emphasis">
    <w:name w:val="Emphasis"/>
    <w:uiPriority w:val="20"/>
    <w:qFormat/>
    <w:rsid w:val="00880CED"/>
    <w:rPr>
      <w:b/>
      <w:bCs/>
      <w:i/>
      <w:iCs/>
      <w:spacing w:val="10"/>
      <w:bdr w:val="none" w:sz="0" w:space="0" w:color="auto"/>
      <w:shd w:val="clear" w:color="auto" w:fill="auto"/>
    </w:rPr>
  </w:style>
  <w:style w:type="paragraph" w:styleId="NoSpacing">
    <w:name w:val="No Spacing"/>
    <w:basedOn w:val="Normal"/>
    <w:uiPriority w:val="1"/>
    <w:qFormat/>
    <w:rsid w:val="00880CED"/>
  </w:style>
  <w:style w:type="paragraph" w:styleId="ListParagraph">
    <w:name w:val="List Paragraph"/>
    <w:basedOn w:val="Normal"/>
    <w:uiPriority w:val="34"/>
    <w:qFormat/>
    <w:rsid w:val="00880CED"/>
    <w:pPr>
      <w:spacing w:before="160" w:after="80"/>
      <w:ind w:left="720"/>
    </w:pPr>
  </w:style>
  <w:style w:type="paragraph" w:styleId="Quote">
    <w:name w:val="Quote"/>
    <w:basedOn w:val="Normal"/>
    <w:next w:val="Normal"/>
    <w:link w:val="QuoteChar"/>
    <w:uiPriority w:val="29"/>
    <w:qFormat/>
    <w:rsid w:val="00880CED"/>
    <w:pPr>
      <w:spacing w:before="200"/>
      <w:ind w:left="360" w:right="360"/>
    </w:pPr>
    <w:rPr>
      <w:i/>
      <w:iCs/>
    </w:rPr>
  </w:style>
  <w:style w:type="character" w:customStyle="1" w:styleId="QuoteChar">
    <w:name w:val="Quote Char"/>
    <w:basedOn w:val="DefaultParagraphFont"/>
    <w:link w:val="Quote"/>
    <w:uiPriority w:val="29"/>
    <w:rsid w:val="00880CED"/>
    <w:rPr>
      <w:i/>
      <w:iCs/>
    </w:rPr>
  </w:style>
  <w:style w:type="paragraph" w:styleId="IntenseQuote">
    <w:name w:val="Intense Quote"/>
    <w:basedOn w:val="Normal"/>
    <w:next w:val="Normal"/>
    <w:link w:val="IntenseQuoteChar"/>
    <w:uiPriority w:val="30"/>
    <w:qFormat/>
    <w:rsid w:val="00880C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80CED"/>
    <w:rPr>
      <w:b/>
      <w:bCs/>
      <w:i/>
      <w:iCs/>
    </w:rPr>
  </w:style>
  <w:style w:type="character" w:styleId="SubtleEmphasis">
    <w:name w:val="Subtle Emphasis"/>
    <w:uiPriority w:val="19"/>
    <w:qFormat/>
    <w:rsid w:val="00880CED"/>
    <w:rPr>
      <w:i/>
      <w:iCs/>
    </w:rPr>
  </w:style>
  <w:style w:type="character" w:styleId="IntenseEmphasis">
    <w:name w:val="Intense Emphasis"/>
    <w:uiPriority w:val="21"/>
    <w:qFormat/>
    <w:rsid w:val="00880CED"/>
    <w:rPr>
      <w:b/>
      <w:bCs/>
    </w:rPr>
  </w:style>
  <w:style w:type="character" w:styleId="SubtleReference">
    <w:name w:val="Subtle Reference"/>
    <w:uiPriority w:val="31"/>
    <w:qFormat/>
    <w:rsid w:val="00880CED"/>
    <w:rPr>
      <w:smallCaps/>
    </w:rPr>
  </w:style>
  <w:style w:type="character" w:styleId="IntenseReference">
    <w:name w:val="Intense Reference"/>
    <w:uiPriority w:val="32"/>
    <w:qFormat/>
    <w:rsid w:val="00880CED"/>
    <w:rPr>
      <w:smallCaps/>
      <w:spacing w:val="5"/>
      <w:u w:val="single"/>
    </w:rPr>
  </w:style>
  <w:style w:type="character" w:styleId="BookTitle">
    <w:name w:val="Book Title"/>
    <w:uiPriority w:val="33"/>
    <w:qFormat/>
    <w:rsid w:val="00880CED"/>
    <w:rPr>
      <w:i/>
      <w:iCs/>
      <w:smallCaps/>
      <w:spacing w:val="5"/>
    </w:rPr>
  </w:style>
  <w:style w:type="paragraph" w:styleId="TOCHeading">
    <w:name w:val="TOC Heading"/>
    <w:basedOn w:val="Heading1"/>
    <w:next w:val="Normal"/>
    <w:uiPriority w:val="39"/>
    <w:semiHidden/>
    <w:unhideWhenUsed/>
    <w:qFormat/>
    <w:rsid w:val="00880CED"/>
    <w:pPr>
      <w:outlineLvl w:val="9"/>
    </w:pPr>
    <w:rPr>
      <w:lang w:bidi="en-US"/>
    </w:rPr>
  </w:style>
  <w:style w:type="character" w:styleId="Hyperlink">
    <w:name w:val="Hyperlink"/>
    <w:basedOn w:val="DefaultParagraphFont"/>
    <w:uiPriority w:val="99"/>
    <w:unhideWhenUsed/>
    <w:rsid w:val="00880CED"/>
    <w:rPr>
      <w:color w:val="0000FF" w:themeColor="hyperlink"/>
      <w:u w:val="single"/>
    </w:rPr>
  </w:style>
  <w:style w:type="character" w:customStyle="1" w:styleId="apple-converted-space">
    <w:name w:val="apple-converted-space"/>
    <w:basedOn w:val="DefaultParagraphFont"/>
    <w:rsid w:val="00880CED"/>
  </w:style>
  <w:style w:type="character" w:styleId="CommentReference">
    <w:name w:val="annotation reference"/>
    <w:basedOn w:val="DefaultParagraphFont"/>
    <w:uiPriority w:val="99"/>
    <w:semiHidden/>
    <w:unhideWhenUsed/>
    <w:rsid w:val="00880CED"/>
    <w:rPr>
      <w:sz w:val="16"/>
      <w:szCs w:val="16"/>
    </w:rPr>
  </w:style>
  <w:style w:type="paragraph" w:styleId="CommentText">
    <w:name w:val="annotation text"/>
    <w:basedOn w:val="Normal"/>
    <w:link w:val="CommentTextChar"/>
    <w:uiPriority w:val="99"/>
    <w:unhideWhenUsed/>
    <w:rsid w:val="00880CED"/>
    <w:rPr>
      <w:sz w:val="20"/>
      <w:szCs w:val="20"/>
    </w:rPr>
  </w:style>
  <w:style w:type="character" w:customStyle="1" w:styleId="CommentTextChar">
    <w:name w:val="Comment Text Char"/>
    <w:basedOn w:val="DefaultParagraphFont"/>
    <w:link w:val="CommentText"/>
    <w:uiPriority w:val="99"/>
    <w:rsid w:val="00880CED"/>
    <w:rPr>
      <w:sz w:val="20"/>
      <w:szCs w:val="20"/>
    </w:rPr>
  </w:style>
  <w:style w:type="paragraph" w:styleId="CommentSubject">
    <w:name w:val="annotation subject"/>
    <w:basedOn w:val="CommentText"/>
    <w:next w:val="CommentText"/>
    <w:link w:val="CommentSubjectChar"/>
    <w:uiPriority w:val="99"/>
    <w:semiHidden/>
    <w:unhideWhenUsed/>
    <w:rsid w:val="00880CED"/>
    <w:rPr>
      <w:b/>
      <w:bCs/>
    </w:rPr>
  </w:style>
  <w:style w:type="character" w:customStyle="1" w:styleId="CommentSubjectChar">
    <w:name w:val="Comment Subject Char"/>
    <w:basedOn w:val="CommentTextChar"/>
    <w:link w:val="CommentSubject"/>
    <w:uiPriority w:val="99"/>
    <w:semiHidden/>
    <w:rsid w:val="00880CED"/>
    <w:rPr>
      <w:b/>
      <w:bCs/>
      <w:sz w:val="20"/>
      <w:szCs w:val="20"/>
    </w:rPr>
  </w:style>
  <w:style w:type="paragraph" w:styleId="BalloonText">
    <w:name w:val="Balloon Text"/>
    <w:basedOn w:val="Normal"/>
    <w:link w:val="BalloonTextChar"/>
    <w:uiPriority w:val="99"/>
    <w:semiHidden/>
    <w:unhideWhenUsed/>
    <w:rsid w:val="00880C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CED"/>
    <w:rPr>
      <w:rFonts w:ascii="Segoe UI" w:hAnsi="Segoe UI" w:cs="Segoe UI"/>
      <w:sz w:val="18"/>
      <w:szCs w:val="18"/>
    </w:rPr>
  </w:style>
  <w:style w:type="paragraph" w:styleId="Header">
    <w:name w:val="header"/>
    <w:basedOn w:val="Normal"/>
    <w:link w:val="HeaderChar"/>
    <w:uiPriority w:val="99"/>
    <w:unhideWhenUsed/>
    <w:rsid w:val="00880CED"/>
    <w:pPr>
      <w:tabs>
        <w:tab w:val="clear" w:pos="360"/>
        <w:tab w:val="clear" w:pos="1224"/>
        <w:tab w:val="clear" w:pos="1440"/>
        <w:tab w:val="center" w:pos="4680"/>
        <w:tab w:val="right" w:pos="9360"/>
      </w:tabs>
    </w:pPr>
  </w:style>
  <w:style w:type="character" w:customStyle="1" w:styleId="HeaderChar">
    <w:name w:val="Header Char"/>
    <w:basedOn w:val="DefaultParagraphFont"/>
    <w:link w:val="Header"/>
    <w:uiPriority w:val="99"/>
    <w:rsid w:val="00880CED"/>
  </w:style>
  <w:style w:type="paragraph" w:styleId="Footer">
    <w:name w:val="footer"/>
    <w:basedOn w:val="Normal"/>
    <w:link w:val="FooterChar"/>
    <w:uiPriority w:val="99"/>
    <w:unhideWhenUsed/>
    <w:rsid w:val="00880CED"/>
    <w:pPr>
      <w:tabs>
        <w:tab w:val="clear" w:pos="360"/>
        <w:tab w:val="clear" w:pos="1224"/>
        <w:tab w:val="clear" w:pos="1440"/>
        <w:tab w:val="center" w:pos="4680"/>
        <w:tab w:val="right" w:pos="9360"/>
      </w:tabs>
    </w:pPr>
  </w:style>
  <w:style w:type="character" w:customStyle="1" w:styleId="FooterChar">
    <w:name w:val="Footer Char"/>
    <w:basedOn w:val="DefaultParagraphFont"/>
    <w:link w:val="Footer"/>
    <w:uiPriority w:val="99"/>
    <w:rsid w:val="00880CED"/>
  </w:style>
  <w:style w:type="character" w:customStyle="1" w:styleId="UnresolvedMention1">
    <w:name w:val="Unresolved Mention1"/>
    <w:basedOn w:val="DefaultParagraphFont"/>
    <w:uiPriority w:val="99"/>
    <w:semiHidden/>
    <w:unhideWhenUsed/>
    <w:rsid w:val="00880CED"/>
    <w:rPr>
      <w:color w:val="808080"/>
      <w:shd w:val="clear" w:color="auto" w:fill="E6E6E6"/>
    </w:rPr>
  </w:style>
  <w:style w:type="character" w:styleId="FollowedHyperlink">
    <w:name w:val="FollowedHyperlink"/>
    <w:basedOn w:val="DefaultParagraphFont"/>
    <w:uiPriority w:val="99"/>
    <w:semiHidden/>
    <w:unhideWhenUsed/>
    <w:rsid w:val="00880CED"/>
    <w:rPr>
      <w:color w:val="800080" w:themeColor="followedHyperlink"/>
      <w:u w:val="single"/>
    </w:rPr>
  </w:style>
  <w:style w:type="character" w:customStyle="1" w:styleId="UnresolvedMention2">
    <w:name w:val="Unresolved Mention2"/>
    <w:basedOn w:val="DefaultParagraphFont"/>
    <w:uiPriority w:val="99"/>
    <w:semiHidden/>
    <w:unhideWhenUsed/>
    <w:rsid w:val="00880CED"/>
    <w:rPr>
      <w:color w:val="808080"/>
      <w:shd w:val="clear" w:color="auto" w:fill="E6E6E6"/>
    </w:rPr>
  </w:style>
  <w:style w:type="character" w:customStyle="1" w:styleId="UnresolvedMention3">
    <w:name w:val="Unresolved Mention3"/>
    <w:basedOn w:val="DefaultParagraphFont"/>
    <w:uiPriority w:val="99"/>
    <w:semiHidden/>
    <w:unhideWhenUsed/>
    <w:rsid w:val="00880CED"/>
    <w:rPr>
      <w:color w:val="808080"/>
      <w:shd w:val="clear" w:color="auto" w:fill="E6E6E6"/>
    </w:rPr>
  </w:style>
  <w:style w:type="character" w:styleId="UnresolvedMention">
    <w:name w:val="Unresolved Mention"/>
    <w:basedOn w:val="DefaultParagraphFont"/>
    <w:uiPriority w:val="99"/>
    <w:semiHidden/>
    <w:unhideWhenUsed/>
    <w:rsid w:val="00880CED"/>
    <w:rPr>
      <w:color w:val="605E5C"/>
      <w:shd w:val="clear" w:color="auto" w:fill="E1DFDD"/>
    </w:rPr>
  </w:style>
  <w:style w:type="paragraph" w:customStyle="1" w:styleId="ListModifier">
    <w:name w:val="List Modifier"/>
    <w:qFormat/>
    <w:rsid w:val="00880CED"/>
    <w:pPr>
      <w:tabs>
        <w:tab w:val="left" w:pos="360"/>
        <w:tab w:val="left" w:pos="1800"/>
        <w:tab w:val="left" w:pos="2160"/>
        <w:tab w:val="left" w:pos="2520"/>
        <w:tab w:val="right" w:leader="dot" w:pos="9360"/>
      </w:tabs>
      <w:spacing w:before="80" w:after="80"/>
    </w:pPr>
  </w:style>
  <w:style w:type="numbering" w:customStyle="1" w:styleId="listpar">
    <w:name w:val="listpar"/>
    <w:uiPriority w:val="99"/>
    <w:rsid w:val="00880CED"/>
    <w:pPr>
      <w:numPr>
        <w:numId w:val="22"/>
      </w:numPr>
    </w:pPr>
  </w:style>
  <w:style w:type="paragraph" w:styleId="Revision">
    <w:name w:val="Revision"/>
    <w:hidden/>
    <w:uiPriority w:val="99"/>
    <w:semiHidden/>
    <w:rsid w:val="003B1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3555">
      <w:bodyDiv w:val="1"/>
      <w:marLeft w:val="0"/>
      <w:marRight w:val="0"/>
      <w:marTop w:val="0"/>
      <w:marBottom w:val="0"/>
      <w:divBdr>
        <w:top w:val="none" w:sz="0" w:space="0" w:color="auto"/>
        <w:left w:val="none" w:sz="0" w:space="0" w:color="auto"/>
        <w:bottom w:val="none" w:sz="0" w:space="0" w:color="auto"/>
        <w:right w:val="none" w:sz="0" w:space="0" w:color="auto"/>
      </w:divBdr>
      <w:divsChild>
        <w:div w:id="796218622">
          <w:marLeft w:val="0"/>
          <w:marRight w:val="0"/>
          <w:marTop w:val="0"/>
          <w:marBottom w:val="0"/>
          <w:divBdr>
            <w:top w:val="none" w:sz="0" w:space="0" w:color="auto"/>
            <w:left w:val="none" w:sz="0" w:space="0" w:color="auto"/>
            <w:bottom w:val="none" w:sz="0" w:space="0" w:color="auto"/>
            <w:right w:val="none" w:sz="0" w:space="0" w:color="auto"/>
          </w:divBdr>
        </w:div>
      </w:divsChild>
    </w:div>
    <w:div w:id="19653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ran.r-project.org/package=Observation" TargetMode="External"/><Relationship Id="rId18" Type="http://schemas.openxmlformats.org/officeDocument/2006/relationships/hyperlink" Target="https://iastate.qualtrics.com/jfe/form/SV_be0mbBZOhMpeiX3" TargetMode="External"/><Relationship Id="rId3" Type="http://schemas.openxmlformats.org/officeDocument/2006/relationships/styles" Target="styles.xml"/><Relationship Id="rId21" Type="http://schemas.openxmlformats.org/officeDocument/2006/relationships/hyperlink" Target="https://github.com/PAHPLabResearch/ACT24" TargetMode="External"/><Relationship Id="rId7" Type="http://schemas.openxmlformats.org/officeDocument/2006/relationships/endnotes" Target="endnotes.xml"/><Relationship Id="rId12" Type="http://schemas.openxmlformats.org/officeDocument/2006/relationships/hyperlink" Target="https://github.com/paulhibbing/AGread" TargetMode="External"/><Relationship Id="rId17" Type="http://schemas.openxmlformats.org/officeDocument/2006/relationships/hyperlink" Target="https://github.com/PAHPLabResearch/FLASH" TargetMode="External"/><Relationship Id="rId2" Type="http://schemas.openxmlformats.org/officeDocument/2006/relationships/numbering" Target="numbering.xml"/><Relationship Id="rId16" Type="http://schemas.openxmlformats.org/officeDocument/2006/relationships/hyperlink" Target="https://cran.r-project.org/package=Sojourn" TargetMode="External"/><Relationship Id="rId20" Type="http://schemas.openxmlformats.org/officeDocument/2006/relationships/hyperlink" Target="https://github.com/paulhibbing/day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AGread" TargetMode="External"/><Relationship Id="rId5" Type="http://schemas.openxmlformats.org/officeDocument/2006/relationships/webSettings" Target="webSettings.xml"/><Relationship Id="rId15" Type="http://schemas.openxmlformats.org/officeDocument/2006/relationships/hyperlink" Target="https://cran.r-project.org/package=Sojourn.Data" TargetMode="External"/><Relationship Id="rId23" Type="http://schemas.openxmlformats.org/officeDocument/2006/relationships/theme" Target="theme/theme1.xml"/><Relationship Id="rId10" Type="http://schemas.openxmlformats.org/officeDocument/2006/relationships/hyperlink" Target="https://cran.r-project.org/package=TwoRegression" TargetMode="External"/><Relationship Id="rId19" Type="http://schemas.openxmlformats.org/officeDocument/2006/relationships/hyperlink" Target="https://github.com/paulhibbing/PBpatterns" TargetMode="External"/><Relationship Id="rId4" Type="http://schemas.openxmlformats.org/officeDocument/2006/relationships/settings" Target="settings.xml"/><Relationship Id="rId9" Type="http://schemas.openxmlformats.org/officeDocument/2006/relationships/hyperlink" Target="http://iopscience.iop.org/journal/0967-3334/page/Highlights_of_2017" TargetMode="External"/><Relationship Id="rId14" Type="http://schemas.openxmlformats.org/officeDocument/2006/relationships/hyperlink" Target="https://cran.r-project.org/package=PAutiliti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hibbing\Desktop\CV.internal\HibbingCV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97085-9B7E-45C3-BA0A-6048CDFC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HibbingCV_Template.dotx</Template>
  <TotalTime>392</TotalTime>
  <Pages>16</Pages>
  <Words>6271</Words>
  <Characters>35748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41936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Hibbing, Paul, R</cp:lastModifiedBy>
  <cp:revision>94</cp:revision>
  <cp:lastPrinted>2022-05-21T04:22:00Z</cp:lastPrinted>
  <dcterms:created xsi:type="dcterms:W3CDTF">2021-09-28T18:33:00Z</dcterms:created>
  <dcterms:modified xsi:type="dcterms:W3CDTF">2022-05-21T04:33:00Z</dcterms:modified>
</cp:coreProperties>
</file>