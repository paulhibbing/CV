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B585A2" w14:textId="03F28ABB" w:rsidR="00B842A1" w:rsidRPr="00C210F1" w:rsidRDefault="00C41E8F" w:rsidP="00765429">
      <w:pPr>
        <w:rPr>
          <w:b/>
          <w:smallCaps/>
          <w:sz w:val="36"/>
          <w:u w:val="single"/>
        </w:rPr>
      </w:pPr>
      <w:r w:rsidRPr="00C210F1">
        <w:rPr>
          <w:b/>
          <w:smallCaps/>
          <w:sz w:val="36"/>
          <w:u w:val="single"/>
        </w:rPr>
        <w:t xml:space="preserve">Paul </w:t>
      </w:r>
      <w:r w:rsidR="00647980">
        <w:rPr>
          <w:b/>
          <w:smallCaps/>
          <w:sz w:val="36"/>
          <w:u w:val="single"/>
        </w:rPr>
        <w:t xml:space="preserve">R. </w:t>
      </w:r>
      <w:r w:rsidRPr="00C210F1">
        <w:rPr>
          <w:b/>
          <w:smallCaps/>
          <w:sz w:val="36"/>
          <w:u w:val="single"/>
        </w:rPr>
        <w:t>Hibbing</w:t>
      </w:r>
      <w:r w:rsidR="002A6D18">
        <w:rPr>
          <w:b/>
          <w:smallCaps/>
          <w:sz w:val="36"/>
          <w:u w:val="single"/>
        </w:rPr>
        <w:t>, Ph.D.</w:t>
      </w:r>
    </w:p>
    <w:p w14:paraId="4E0B5EE2" w14:textId="7EEAA80E" w:rsidR="00935734" w:rsidRDefault="00935734" w:rsidP="008F4564">
      <w:pPr>
        <w:rPr>
          <w:b/>
          <w:i/>
          <w:color w:val="808080" w:themeColor="background1" w:themeShade="80"/>
          <w:sz w:val="28"/>
        </w:rPr>
      </w:pPr>
      <w:r>
        <w:rPr>
          <w:b/>
          <w:i/>
          <w:color w:val="808080" w:themeColor="background1" w:themeShade="80"/>
          <w:sz w:val="28"/>
        </w:rPr>
        <w:t>Postdoctoral Research Scholar</w:t>
      </w:r>
    </w:p>
    <w:p w14:paraId="7E78BD7E" w14:textId="77777777" w:rsidR="00B46B87" w:rsidRDefault="00B46B87" w:rsidP="00B46B87">
      <w:pPr>
        <w:rPr>
          <w:b/>
          <w:i/>
          <w:color w:val="808080" w:themeColor="background1" w:themeShade="80"/>
          <w:sz w:val="28"/>
        </w:rPr>
      </w:pPr>
      <w:r>
        <w:rPr>
          <w:b/>
          <w:i/>
          <w:color w:val="808080" w:themeColor="background1" w:themeShade="80"/>
          <w:sz w:val="28"/>
        </w:rPr>
        <w:t>Children’s Mercy Kansas City</w:t>
      </w:r>
    </w:p>
    <w:p w14:paraId="3DFE93CD" w14:textId="2363FDC6" w:rsidR="00BA1026" w:rsidRPr="001766C4" w:rsidRDefault="003C66D8" w:rsidP="008F4564">
      <w:pPr>
        <w:rPr>
          <w:b/>
          <w:i/>
          <w:color w:val="808080" w:themeColor="background1" w:themeShade="80"/>
          <w:sz w:val="28"/>
        </w:rPr>
      </w:pPr>
      <w:r>
        <w:rPr>
          <w:b/>
          <w:i/>
          <w:color w:val="808080" w:themeColor="background1" w:themeShade="80"/>
          <w:sz w:val="28"/>
        </w:rPr>
        <w:t>Center for Children’s Healthy Lifestyles and Nutrition</w:t>
      </w:r>
    </w:p>
    <w:p w14:paraId="6787BD54" w14:textId="77777777" w:rsidR="00C475A2" w:rsidRPr="00592DB6" w:rsidRDefault="00C475A2" w:rsidP="008F4564">
      <w:pPr>
        <w:rPr>
          <w:b/>
          <w:i/>
          <w:color w:val="808080" w:themeColor="background1" w:themeShade="80"/>
          <w:szCs w:val="18"/>
        </w:rPr>
      </w:pPr>
    </w:p>
    <w:p w14:paraId="6267AA76" w14:textId="1228602A" w:rsidR="00C41E8F" w:rsidRPr="00351CF7" w:rsidRDefault="00875B81" w:rsidP="00765429">
      <w:r w:rsidRPr="00351CF7">
        <w:t>2240 Kenwood Ave</w:t>
      </w:r>
      <w:r w:rsidR="009D142C" w:rsidRPr="00351CF7">
        <w:t>, Room 2M02.45</w:t>
      </w:r>
      <w:r w:rsidR="005940E3" w:rsidRPr="00351CF7">
        <w:t xml:space="preserve"> | </w:t>
      </w:r>
      <w:r w:rsidRPr="00351CF7">
        <w:t>Kansas City</w:t>
      </w:r>
      <w:r w:rsidR="00BA1026" w:rsidRPr="00351CF7">
        <w:t xml:space="preserve">, </w:t>
      </w:r>
      <w:r w:rsidRPr="00351CF7">
        <w:t xml:space="preserve">MO </w:t>
      </w:r>
      <w:r w:rsidR="00351CF7" w:rsidRPr="00351CF7">
        <w:t>64116</w:t>
      </w:r>
    </w:p>
    <w:p w14:paraId="3E03496F" w14:textId="6FECEE69" w:rsidR="00C41E8F" w:rsidRPr="00351CF7" w:rsidRDefault="005E124A" w:rsidP="00765429">
      <w:r w:rsidRPr="00351CF7">
        <w:t>8</w:t>
      </w:r>
      <w:r w:rsidR="003170BF" w:rsidRPr="00351CF7">
        <w:t>16</w:t>
      </w:r>
      <w:r w:rsidRPr="00351CF7">
        <w:t>.</w:t>
      </w:r>
      <w:r w:rsidR="004B7C69" w:rsidRPr="00351CF7">
        <w:t>302</w:t>
      </w:r>
      <w:r w:rsidRPr="00351CF7">
        <w:t>.</w:t>
      </w:r>
      <w:r w:rsidR="004B7C69" w:rsidRPr="00351CF7">
        <w:t>3183</w:t>
      </w:r>
      <w:r w:rsidR="001702E5" w:rsidRPr="00351CF7">
        <w:t xml:space="preserve"> | </w:t>
      </w:r>
      <w:r w:rsidR="00BA1026" w:rsidRPr="00351CF7">
        <w:t>p</w:t>
      </w:r>
      <w:r w:rsidR="003333D8" w:rsidRPr="00351CF7">
        <w:t>r</w:t>
      </w:r>
      <w:r w:rsidR="00C41E8F" w:rsidRPr="00351CF7">
        <w:t>hibbing@</w:t>
      </w:r>
      <w:r w:rsidR="003333D8" w:rsidRPr="00351CF7">
        <w:t>cmh</w:t>
      </w:r>
      <w:r w:rsidR="00BA1026" w:rsidRPr="00351CF7">
        <w:t>.edu</w:t>
      </w:r>
    </w:p>
    <w:p w14:paraId="75B8C5AF" w14:textId="51D98EF2" w:rsidR="00C41E8F" w:rsidRDefault="00C41E8F" w:rsidP="009269A7">
      <w:pPr>
        <w:pStyle w:val="Heading1"/>
      </w:pPr>
      <w:r w:rsidRPr="00351CF7">
        <w:t>Education</w:t>
      </w:r>
    </w:p>
    <w:p w14:paraId="3FE98C61" w14:textId="77777777" w:rsidR="0090575B" w:rsidRPr="00033DDB" w:rsidRDefault="006F6F1B" w:rsidP="006F6F1B">
      <w:pPr>
        <w:pStyle w:val="Heading2"/>
        <w:tabs>
          <w:tab w:val="clear" w:pos="1440"/>
          <w:tab w:val="left" w:pos="1710"/>
        </w:tabs>
        <w:rPr>
          <w:vanish/>
          <w:specVanish/>
        </w:rPr>
      </w:pPr>
      <w:r>
        <w:t>Doctor of Philosophy</w:t>
      </w:r>
    </w:p>
    <w:p w14:paraId="5A0193AE" w14:textId="4412204F" w:rsidR="006F6F1B" w:rsidRPr="00033DDB" w:rsidRDefault="00033DDB" w:rsidP="00033DDB">
      <w:pPr>
        <w:rPr>
          <w:b/>
          <w:bCs/>
        </w:rPr>
      </w:pPr>
      <w:r w:rsidRPr="00033DDB">
        <w:rPr>
          <w:b/>
          <w:bCs/>
          <w:sz w:val="24"/>
          <w:szCs w:val="24"/>
        </w:rPr>
        <w:t xml:space="preserve"> </w:t>
      </w:r>
      <w:r w:rsidR="00EA5231" w:rsidRPr="00033DDB">
        <w:rPr>
          <w:b/>
          <w:bCs/>
          <w:sz w:val="24"/>
          <w:szCs w:val="24"/>
        </w:rPr>
        <w:t>(May 2020)</w:t>
      </w:r>
    </w:p>
    <w:p w14:paraId="76669CAF" w14:textId="6BC6BED9" w:rsidR="00E36EA0" w:rsidRDefault="006F6F1B" w:rsidP="00B83044">
      <w:pPr>
        <w:tabs>
          <w:tab w:val="clear" w:pos="1440"/>
          <w:tab w:val="left" w:pos="1710"/>
        </w:tabs>
        <w:spacing w:after="40"/>
        <w:rPr>
          <w:i/>
          <w:u w:val="single"/>
        </w:rPr>
      </w:pPr>
      <w:r>
        <w:rPr>
          <w:i/>
          <w:u w:val="single"/>
        </w:rPr>
        <w:t>University of Tennessee, Knoxville</w:t>
      </w:r>
      <w:r w:rsidR="00B0356B">
        <w:rPr>
          <w:i/>
          <w:u w:val="single"/>
        </w:rPr>
        <w:br/>
      </w:r>
    </w:p>
    <w:p w14:paraId="45AAB447" w14:textId="77777777" w:rsidR="006F6F1B" w:rsidRDefault="006F6F1B" w:rsidP="00364EF8">
      <w:pPr>
        <w:tabs>
          <w:tab w:val="clear" w:pos="1440"/>
          <w:tab w:val="left" w:pos="360"/>
          <w:tab w:val="left" w:pos="1710"/>
        </w:tabs>
        <w:spacing w:after="40"/>
      </w:pPr>
      <w:r>
        <w:tab/>
        <w:t xml:space="preserve">Major: </w:t>
      </w:r>
      <w:r>
        <w:tab/>
      </w:r>
      <w:r>
        <w:tab/>
        <w:t>Kinesiology and Sport Studies</w:t>
      </w:r>
    </w:p>
    <w:p w14:paraId="40D2D605" w14:textId="77777777" w:rsidR="006F6F1B" w:rsidRDefault="006F6F1B" w:rsidP="00364EF8">
      <w:pPr>
        <w:tabs>
          <w:tab w:val="clear" w:pos="1440"/>
          <w:tab w:val="left" w:pos="360"/>
          <w:tab w:val="left" w:pos="1710"/>
        </w:tabs>
        <w:spacing w:after="40"/>
      </w:pPr>
      <w:r>
        <w:tab/>
        <w:t>Specialization:</w:t>
      </w:r>
      <w:r>
        <w:tab/>
        <w:t>Exercise Physiology</w:t>
      </w:r>
    </w:p>
    <w:p w14:paraId="73694991" w14:textId="4CBB06C0" w:rsidR="006F6F1B" w:rsidRDefault="006F6F1B" w:rsidP="00364EF8">
      <w:pPr>
        <w:tabs>
          <w:tab w:val="clear" w:pos="1440"/>
          <w:tab w:val="left" w:pos="360"/>
          <w:tab w:val="left" w:pos="1710"/>
        </w:tabs>
        <w:spacing w:after="40"/>
      </w:pPr>
      <w:r>
        <w:tab/>
        <w:t>Cognate:</w:t>
      </w:r>
      <w:r>
        <w:tab/>
      </w:r>
      <w:r>
        <w:tab/>
        <w:t>Statistics</w:t>
      </w:r>
    </w:p>
    <w:p w14:paraId="29383205" w14:textId="0704CC24" w:rsidR="006F6F1B" w:rsidRDefault="00622D94" w:rsidP="00364EF8">
      <w:pPr>
        <w:tabs>
          <w:tab w:val="clear" w:pos="1440"/>
          <w:tab w:val="left" w:pos="360"/>
          <w:tab w:val="left" w:pos="1710"/>
        </w:tabs>
        <w:spacing w:after="40"/>
      </w:pPr>
      <w:r>
        <w:tab/>
        <w:t>Dissertation:</w:t>
      </w:r>
      <w:r>
        <w:tab/>
      </w:r>
      <w:r w:rsidR="00347B91">
        <w:t xml:space="preserve">Calibration and </w:t>
      </w:r>
      <w:r w:rsidR="00720195">
        <w:t>v</w:t>
      </w:r>
      <w:r w:rsidR="00347B91">
        <w:t xml:space="preserve">alidation of </w:t>
      </w:r>
      <w:r w:rsidR="00720195">
        <w:t>g</w:t>
      </w:r>
      <w:r w:rsidR="00347B91">
        <w:t xml:space="preserve">yroscope </w:t>
      </w:r>
      <w:r w:rsidR="00720195">
        <w:t>i</w:t>
      </w:r>
      <w:r w:rsidR="00347B91">
        <w:t xml:space="preserve">nclusive </w:t>
      </w:r>
      <w:r w:rsidR="00720195">
        <w:t>y</w:t>
      </w:r>
      <w:r w:rsidR="00347B91">
        <w:t xml:space="preserve">outh Sojourn </w:t>
      </w:r>
      <w:r w:rsidR="00720195">
        <w:t>m</w:t>
      </w:r>
      <w:r w:rsidR="00347B91">
        <w:t>odels</w:t>
      </w:r>
    </w:p>
    <w:p w14:paraId="792E7D21" w14:textId="369DEC66" w:rsidR="006F6F1B" w:rsidRDefault="00836037" w:rsidP="00364EF8">
      <w:pPr>
        <w:tabs>
          <w:tab w:val="clear" w:pos="1440"/>
          <w:tab w:val="left" w:pos="360"/>
          <w:tab w:val="left" w:pos="1710"/>
        </w:tabs>
        <w:spacing w:after="40"/>
        <w:ind w:left="1710" w:hanging="1710"/>
      </w:pPr>
      <w:r>
        <w:tab/>
      </w:r>
      <w:r w:rsidR="006F6F1B">
        <w:t>Committee:</w:t>
      </w:r>
      <w:r>
        <w:tab/>
      </w:r>
      <w:r w:rsidR="006F6F1B">
        <w:t>Scott E. Crouter (Major Professor)</w:t>
      </w:r>
      <w:r w:rsidR="00364EF8">
        <w:br/>
      </w:r>
      <w:r w:rsidR="006F6F1B">
        <w:t>David R. Bassett</w:t>
      </w:r>
      <w:r w:rsidR="00180FF1">
        <w:t xml:space="preserve"> Jr.</w:t>
      </w:r>
      <w:r w:rsidR="00364EF8">
        <w:br/>
      </w:r>
      <w:r w:rsidR="006F6F1B">
        <w:t>Dawn P. Coe</w:t>
      </w:r>
      <w:r w:rsidR="00364EF8">
        <w:br/>
      </w:r>
      <w:r w:rsidR="006F6F1B">
        <w:t>Haileab Hilafu</w:t>
      </w:r>
    </w:p>
    <w:p w14:paraId="6A1A2107" w14:textId="77777777" w:rsidR="00631CEF" w:rsidRPr="00631CEF" w:rsidRDefault="006F6F1B" w:rsidP="006F6F1B">
      <w:pPr>
        <w:pStyle w:val="Heading2"/>
        <w:tabs>
          <w:tab w:val="clear" w:pos="1440"/>
          <w:tab w:val="left" w:pos="1710"/>
        </w:tabs>
        <w:rPr>
          <w:vanish/>
          <w:specVanish/>
        </w:rPr>
      </w:pPr>
      <w:r>
        <w:t>Master of Science</w:t>
      </w:r>
    </w:p>
    <w:p w14:paraId="689D4501" w14:textId="3078A6F8" w:rsidR="006F6F1B" w:rsidRPr="00631CEF" w:rsidRDefault="00631CEF" w:rsidP="00631CEF">
      <w:pPr>
        <w:rPr>
          <w:b/>
          <w:bCs/>
        </w:rPr>
      </w:pPr>
      <w:r>
        <w:t xml:space="preserve"> </w:t>
      </w:r>
      <w:r w:rsidR="00EA5231" w:rsidRPr="00033DDB">
        <w:rPr>
          <w:b/>
          <w:bCs/>
          <w:sz w:val="24"/>
          <w:szCs w:val="24"/>
        </w:rPr>
        <w:t>(</w:t>
      </w:r>
      <w:r w:rsidR="006A40B8" w:rsidRPr="00033DDB">
        <w:rPr>
          <w:b/>
          <w:bCs/>
          <w:sz w:val="24"/>
          <w:szCs w:val="24"/>
        </w:rPr>
        <w:t>August</w:t>
      </w:r>
      <w:r w:rsidR="00EA5231" w:rsidRPr="00033DDB">
        <w:rPr>
          <w:b/>
          <w:bCs/>
          <w:sz w:val="24"/>
          <w:szCs w:val="24"/>
        </w:rPr>
        <w:t xml:space="preserve"> 2016)</w:t>
      </w:r>
    </w:p>
    <w:p w14:paraId="642D112D" w14:textId="1685E5FE" w:rsidR="00E36EA0" w:rsidRPr="009B1243" w:rsidRDefault="006F6F1B" w:rsidP="008A1756">
      <w:pPr>
        <w:tabs>
          <w:tab w:val="clear" w:pos="1440"/>
          <w:tab w:val="left" w:pos="1710"/>
        </w:tabs>
        <w:spacing w:after="40"/>
        <w:rPr>
          <w:i/>
          <w:u w:val="single"/>
        </w:rPr>
      </w:pPr>
      <w:r w:rsidRPr="009B1243">
        <w:rPr>
          <w:i/>
          <w:u w:val="single"/>
        </w:rPr>
        <w:t>Iowa State University</w:t>
      </w:r>
      <w:r w:rsidR="00B0356B">
        <w:rPr>
          <w:i/>
          <w:u w:val="single"/>
        </w:rPr>
        <w:br/>
      </w:r>
    </w:p>
    <w:p w14:paraId="1D3024E5" w14:textId="299BCBC0" w:rsidR="006F6F1B" w:rsidRDefault="006F6F1B" w:rsidP="008A1756">
      <w:pPr>
        <w:tabs>
          <w:tab w:val="clear" w:pos="1440"/>
          <w:tab w:val="left" w:pos="360"/>
          <w:tab w:val="left" w:pos="1710"/>
        </w:tabs>
        <w:spacing w:after="40"/>
      </w:pPr>
      <w:r>
        <w:tab/>
        <w:t xml:space="preserve">Major: </w:t>
      </w:r>
      <w:r>
        <w:tab/>
      </w:r>
      <w:r>
        <w:tab/>
        <w:t>Kinesiology</w:t>
      </w:r>
    </w:p>
    <w:p w14:paraId="5B0416B8" w14:textId="77777777" w:rsidR="006F6F1B" w:rsidRDefault="006F6F1B" w:rsidP="008A1756">
      <w:pPr>
        <w:tabs>
          <w:tab w:val="clear" w:pos="1440"/>
          <w:tab w:val="left" w:pos="360"/>
          <w:tab w:val="left" w:pos="1710"/>
        </w:tabs>
        <w:spacing w:after="40"/>
        <w:ind w:left="1714" w:hanging="1714"/>
      </w:pPr>
      <w:r>
        <w:tab/>
        <w:t>Thesis:</w:t>
      </w:r>
      <w:r>
        <w:tab/>
      </w:r>
      <w:r>
        <w:tab/>
        <w:t>Estimation of physical activity intensity using triaxial ActiGraph accelerometers in youth populations: Impact of data type, attachment site, and modeling approach, including adaptations of the Sojourn method for varied use in youth</w:t>
      </w:r>
    </w:p>
    <w:p w14:paraId="771B93BE" w14:textId="56527F59" w:rsidR="006F6F1B" w:rsidRDefault="00C54D10" w:rsidP="00B0356B">
      <w:pPr>
        <w:tabs>
          <w:tab w:val="clear" w:pos="1440"/>
          <w:tab w:val="left" w:pos="360"/>
          <w:tab w:val="left" w:pos="1710"/>
        </w:tabs>
        <w:ind w:left="1714" w:hanging="1714"/>
      </w:pPr>
      <w:r>
        <w:tab/>
      </w:r>
      <w:r w:rsidR="006F6F1B">
        <w:t>Committee:</w:t>
      </w:r>
      <w:r>
        <w:tab/>
      </w:r>
      <w:r w:rsidR="006F6F1B">
        <w:t>Gregory J. Welk (Major Professor)</w:t>
      </w:r>
      <w:r w:rsidR="008A1756">
        <w:br/>
      </w:r>
      <w:r w:rsidR="006F6F1B">
        <w:t>Laura D. Ellingson</w:t>
      </w:r>
      <w:r w:rsidR="008A1756">
        <w:br/>
      </w:r>
      <w:r w:rsidR="006F6F1B">
        <w:t>Philip M. Dixon</w:t>
      </w:r>
    </w:p>
    <w:p w14:paraId="4CB4B0D9" w14:textId="77777777" w:rsidR="00F804FC" w:rsidRPr="00F804FC" w:rsidRDefault="009D1BE6" w:rsidP="009D1BE6">
      <w:pPr>
        <w:pStyle w:val="Heading2"/>
        <w:rPr>
          <w:vanish/>
          <w:specVanish/>
        </w:rPr>
      </w:pPr>
      <w:r>
        <w:t>Bachelor of Science</w:t>
      </w:r>
    </w:p>
    <w:p w14:paraId="6E82C954" w14:textId="621699B6" w:rsidR="009D1BE6" w:rsidRPr="00F804FC" w:rsidRDefault="00F804FC" w:rsidP="00F804FC">
      <w:pPr>
        <w:rPr>
          <w:b/>
          <w:bCs/>
        </w:rPr>
      </w:pPr>
      <w:r>
        <w:t xml:space="preserve"> </w:t>
      </w:r>
      <w:r w:rsidR="00155D9D" w:rsidRPr="00033DDB">
        <w:rPr>
          <w:b/>
          <w:bCs/>
          <w:sz w:val="24"/>
          <w:szCs w:val="24"/>
        </w:rPr>
        <w:t>(August 2014)</w:t>
      </w:r>
    </w:p>
    <w:p w14:paraId="79800844" w14:textId="03372125" w:rsidR="00E36EA0" w:rsidRPr="009B1243" w:rsidRDefault="009D1BE6" w:rsidP="00FA1026">
      <w:pPr>
        <w:tabs>
          <w:tab w:val="clear" w:pos="1440"/>
          <w:tab w:val="left" w:pos="1710"/>
        </w:tabs>
        <w:spacing w:after="40"/>
        <w:rPr>
          <w:i/>
          <w:u w:val="single"/>
        </w:rPr>
      </w:pPr>
      <w:r w:rsidRPr="009B1243">
        <w:rPr>
          <w:i/>
          <w:u w:val="single"/>
        </w:rPr>
        <w:t>Iowa State University</w:t>
      </w:r>
      <w:r w:rsidR="00B0356B">
        <w:rPr>
          <w:i/>
          <w:u w:val="single"/>
        </w:rPr>
        <w:br/>
      </w:r>
    </w:p>
    <w:p w14:paraId="0631FD2F" w14:textId="312B0EEF" w:rsidR="009D1BE6" w:rsidRDefault="009D1BE6" w:rsidP="00FA1026">
      <w:pPr>
        <w:tabs>
          <w:tab w:val="clear" w:pos="1440"/>
          <w:tab w:val="left" w:pos="360"/>
          <w:tab w:val="left" w:pos="1710"/>
        </w:tabs>
        <w:spacing w:after="40"/>
      </w:pPr>
      <w:r>
        <w:tab/>
        <w:t xml:space="preserve">Major: </w:t>
      </w:r>
      <w:r>
        <w:tab/>
      </w:r>
      <w:r>
        <w:tab/>
        <w:t>Kinesiology and Health</w:t>
      </w:r>
    </w:p>
    <w:p w14:paraId="669648E3" w14:textId="686435B7" w:rsidR="009D1BE6" w:rsidRDefault="009D1BE6" w:rsidP="00B0356B">
      <w:pPr>
        <w:tabs>
          <w:tab w:val="clear" w:pos="1440"/>
          <w:tab w:val="left" w:pos="360"/>
          <w:tab w:val="left" w:pos="1260"/>
          <w:tab w:val="left" w:pos="1710"/>
        </w:tabs>
        <w:ind w:left="1714" w:hanging="1714"/>
      </w:pPr>
      <w:r>
        <w:tab/>
        <w:t>Minors:</w:t>
      </w:r>
      <w:r>
        <w:tab/>
      </w:r>
      <w:r>
        <w:tab/>
      </w:r>
      <w:r>
        <w:tab/>
        <w:t>German Language</w:t>
      </w:r>
      <w:r w:rsidR="00FA1026">
        <w:br/>
      </w:r>
      <w:r>
        <w:t>Music Technology</w:t>
      </w:r>
    </w:p>
    <w:p w14:paraId="2DCB6882" w14:textId="77777777" w:rsidR="006F6F1B" w:rsidRDefault="006F6F1B" w:rsidP="00FA1026">
      <w:pPr>
        <w:pStyle w:val="Heading1"/>
        <w:spacing w:after="40"/>
        <w:sectPr w:rsidR="006F6F1B">
          <w:footerReference w:type="default" r:id="rId8"/>
          <w:pgSz w:w="12240" w:h="15840"/>
          <w:pgMar w:top="1440" w:right="1440" w:bottom="1440" w:left="1440" w:header="720" w:footer="720" w:gutter="0"/>
          <w:cols w:space="720"/>
          <w:docGrid w:linePitch="360"/>
        </w:sectPr>
      </w:pPr>
    </w:p>
    <w:p w14:paraId="302AC33D" w14:textId="6D07929A" w:rsidR="009269A7" w:rsidRPr="0034694B" w:rsidRDefault="0008764A" w:rsidP="009269A7">
      <w:pPr>
        <w:pStyle w:val="Heading1"/>
      </w:pPr>
      <w:r>
        <w:lastRenderedPageBreak/>
        <w:t>Professional Experience</w:t>
      </w:r>
    </w:p>
    <w:p w14:paraId="7A3658A2" w14:textId="18E8B762" w:rsidR="00DD66EC" w:rsidRDefault="00DD66EC" w:rsidP="007E0341">
      <w:pPr>
        <w:pStyle w:val="Heading2"/>
      </w:pPr>
      <w:r>
        <w:t>Postdoctoral Training</w:t>
      </w:r>
    </w:p>
    <w:p w14:paraId="02C5C728" w14:textId="3EDAED37" w:rsidR="006B4F5F" w:rsidRPr="003E39BD" w:rsidRDefault="00F66686" w:rsidP="00E160BE">
      <w:pPr>
        <w:pStyle w:val="Heading3"/>
        <w:numPr>
          <w:ilvl w:val="0"/>
          <w:numId w:val="47"/>
        </w:numPr>
        <w:rPr>
          <w:i w:val="0"/>
          <w:iCs/>
          <w:vanish/>
          <w:u w:val="none"/>
          <w:specVanish/>
        </w:rPr>
      </w:pPr>
      <w:r w:rsidRPr="003E39BD">
        <w:rPr>
          <w:i w:val="0"/>
          <w:iCs/>
          <w:u w:val="none"/>
        </w:rPr>
        <w:t>Research Scholar</w:t>
      </w:r>
    </w:p>
    <w:p w14:paraId="3AA75AC4" w14:textId="3F31803B" w:rsidR="00DD66EC" w:rsidRDefault="000C39F7" w:rsidP="003E39BD">
      <w:r w:rsidRPr="00713161">
        <w:tab/>
      </w:r>
      <w:r w:rsidR="000831DA" w:rsidRPr="00A35F4B">
        <w:rPr>
          <w:i/>
          <w:iCs/>
        </w:rPr>
        <w:t>07/2020</w:t>
      </w:r>
      <w:r w:rsidR="007B26AB">
        <w:rPr>
          <w:i/>
          <w:iCs/>
        </w:rPr>
        <w:t>-present</w:t>
      </w:r>
      <w:r w:rsidR="003E39BD">
        <w:br/>
        <w:t xml:space="preserve">    </w:t>
      </w:r>
      <w:r w:rsidR="003D21C1">
        <w:t>Children’s Mercy Kansas City</w:t>
      </w:r>
      <w:r w:rsidR="003D21C1">
        <w:br/>
        <w:t xml:space="preserve">    </w:t>
      </w:r>
      <w:r w:rsidR="009738D6">
        <w:t>Center</w:t>
      </w:r>
      <w:r w:rsidR="004D19C9">
        <w:t xml:space="preserve"> for Children’s Healthy Lifestyles and Nutrition</w:t>
      </w:r>
      <w:r w:rsidR="0036462C">
        <w:t xml:space="preserve"> (director Ann Davis)</w:t>
      </w:r>
      <w:r w:rsidR="003E39BD">
        <w:br/>
        <w:t xml:space="preserve">    S</w:t>
      </w:r>
      <w:r w:rsidR="004D19C9">
        <w:t>enior mentor</w:t>
      </w:r>
      <w:r w:rsidR="003E39BD">
        <w:t>:</w:t>
      </w:r>
      <w:r w:rsidR="004D19C9">
        <w:t xml:space="preserve"> Jordan Carlson</w:t>
      </w:r>
    </w:p>
    <w:p w14:paraId="6182CD65" w14:textId="014DD8F5" w:rsidR="0073378D" w:rsidRDefault="00592DB6" w:rsidP="0073378D">
      <w:pPr>
        <w:pStyle w:val="Heading2"/>
      </w:pPr>
      <w:r>
        <w:t>Fee-for-Service Consultancies</w:t>
      </w:r>
    </w:p>
    <w:p w14:paraId="720E845D" w14:textId="77777777" w:rsidR="0073378D" w:rsidRPr="0053788E" w:rsidRDefault="0073378D" w:rsidP="0073378D">
      <w:pPr>
        <w:pStyle w:val="Heading3"/>
        <w:numPr>
          <w:ilvl w:val="0"/>
          <w:numId w:val="47"/>
        </w:numPr>
        <w:rPr>
          <w:i w:val="0"/>
          <w:iCs/>
          <w:vanish/>
          <w:u w:val="none"/>
          <w:specVanish/>
        </w:rPr>
      </w:pPr>
      <w:r w:rsidRPr="0053788E">
        <w:rPr>
          <w:i w:val="0"/>
          <w:iCs/>
          <w:u w:val="none"/>
        </w:rPr>
        <w:t>British Youth Physical Activity Measurement Study</w:t>
      </w:r>
    </w:p>
    <w:p w14:paraId="31F8DA79" w14:textId="3E17F2F2" w:rsidR="0073378D" w:rsidRDefault="0073378D" w:rsidP="0073378D">
      <w:pPr>
        <w:pStyle w:val="ListParagraph"/>
        <w:numPr>
          <w:ilvl w:val="0"/>
          <w:numId w:val="21"/>
        </w:numPr>
        <w:tabs>
          <w:tab w:val="clear" w:pos="360"/>
          <w:tab w:val="clear" w:pos="1224"/>
          <w:tab w:val="clear" w:pos="1440"/>
          <w:tab w:val="left" w:pos="2070"/>
          <w:tab w:val="right" w:leader="dot" w:pos="9360"/>
        </w:tabs>
        <w:spacing w:after="120"/>
        <w:contextualSpacing w:val="0"/>
      </w:pPr>
      <w:r>
        <w:tab/>
      </w:r>
      <w:r w:rsidRPr="007361D5">
        <w:rPr>
          <w:i/>
        </w:rPr>
        <w:t>07/2017-09/2017</w:t>
      </w:r>
      <w:r>
        <w:rPr>
          <w:i/>
        </w:rPr>
        <w:br/>
      </w:r>
      <w:r w:rsidR="00592DB6" w:rsidRPr="00592DB6">
        <w:rPr>
          <w:sz w:val="4"/>
          <w:szCs w:val="4"/>
        </w:rPr>
        <w:br/>
      </w:r>
      <w:r w:rsidRPr="00243711">
        <w:t xml:space="preserve">    </w:t>
      </w:r>
      <w:r w:rsidR="00592DB6" w:rsidRPr="00592DB6">
        <w:t>–</w:t>
      </w:r>
      <w:r w:rsidR="00592DB6">
        <w:t xml:space="preserve"> </w:t>
      </w:r>
      <w:r>
        <w:t>Supervisors: Greg Welk</w:t>
      </w:r>
      <w:r w:rsidR="008278E2">
        <w:t xml:space="preserve"> </w:t>
      </w:r>
      <w:r>
        <w:t>(Iowa State University)</w:t>
      </w:r>
      <w:r>
        <w:br/>
        <w:t xml:space="preserve">                         </w:t>
      </w:r>
      <w:r w:rsidR="00592DB6">
        <w:t xml:space="preserve">   </w:t>
      </w:r>
      <w:r>
        <w:t>Stuart Fairclough</w:t>
      </w:r>
      <w:r w:rsidR="008278E2">
        <w:t xml:space="preserve"> </w:t>
      </w:r>
      <w:r>
        <w:t>(Edge Hill University, UK)</w:t>
      </w:r>
      <w:r w:rsidR="00592DB6">
        <w:br/>
      </w:r>
      <w:r w:rsidRPr="00592DB6">
        <w:rPr>
          <w:sz w:val="4"/>
          <w:szCs w:val="4"/>
        </w:rPr>
        <w:br/>
      </w:r>
      <w:r>
        <w:t xml:space="preserve">    </w:t>
      </w:r>
      <w:r w:rsidR="00592DB6" w:rsidRPr="00592DB6">
        <w:t>–</w:t>
      </w:r>
      <w:r w:rsidR="00592DB6">
        <w:t xml:space="preserve"> </w:t>
      </w:r>
      <w:r>
        <w:t>Description: Managed activity monitor data from free-living youth</w:t>
      </w:r>
    </w:p>
    <w:p w14:paraId="32E22302" w14:textId="77777777" w:rsidR="0073378D" w:rsidRPr="00A7638B" w:rsidRDefault="0073378D" w:rsidP="0073378D">
      <w:pPr>
        <w:pStyle w:val="Heading3"/>
        <w:numPr>
          <w:ilvl w:val="0"/>
          <w:numId w:val="21"/>
        </w:numPr>
        <w:rPr>
          <w:i w:val="0"/>
          <w:iCs/>
          <w:vanish/>
          <w:u w:val="none"/>
          <w:specVanish/>
        </w:rPr>
      </w:pPr>
      <w:r w:rsidRPr="00A7638B">
        <w:rPr>
          <w:i w:val="0"/>
          <w:iCs/>
          <w:u w:val="none"/>
        </w:rPr>
        <w:t>Youth Physical Activity Measurement Study</w:t>
      </w:r>
    </w:p>
    <w:p w14:paraId="2865CF68" w14:textId="40EBFE20" w:rsidR="0073378D" w:rsidRDefault="0073378D" w:rsidP="0073378D">
      <w:pPr>
        <w:pStyle w:val="ListParagraph"/>
        <w:numPr>
          <w:ilvl w:val="0"/>
          <w:numId w:val="21"/>
        </w:numPr>
        <w:tabs>
          <w:tab w:val="clear" w:pos="360"/>
          <w:tab w:val="clear" w:pos="1224"/>
          <w:tab w:val="clear" w:pos="1440"/>
          <w:tab w:val="left" w:pos="2070"/>
          <w:tab w:val="right" w:leader="dot" w:pos="9360"/>
        </w:tabs>
        <w:spacing w:before="120" w:after="120"/>
        <w:contextualSpacing w:val="0"/>
      </w:pPr>
      <w:r>
        <w:tab/>
      </w:r>
      <w:r w:rsidRPr="000264FB">
        <w:rPr>
          <w:i/>
        </w:rPr>
        <w:t>01/2019-</w:t>
      </w:r>
      <w:r>
        <w:rPr>
          <w:i/>
        </w:rPr>
        <w:t>06/2019</w:t>
      </w:r>
      <w:r>
        <w:rPr>
          <w:i/>
        </w:rPr>
        <w:br/>
      </w:r>
      <w:r w:rsidRPr="00592DB6">
        <w:rPr>
          <w:sz w:val="4"/>
          <w:szCs w:val="4"/>
        </w:rPr>
        <w:t xml:space="preserve"> </w:t>
      </w:r>
      <w:r w:rsidRPr="000264FB">
        <w:t xml:space="preserve">  </w:t>
      </w:r>
      <w:r w:rsidRPr="008278E2">
        <w:rPr>
          <w:sz w:val="4"/>
          <w:szCs w:val="4"/>
        </w:rPr>
        <w:t xml:space="preserve"> </w:t>
      </w:r>
      <w:r w:rsidR="00592DB6" w:rsidRPr="00592DB6">
        <w:rPr>
          <w:sz w:val="4"/>
          <w:szCs w:val="4"/>
        </w:rPr>
        <w:br/>
      </w:r>
      <w:r w:rsidR="00592DB6">
        <w:t xml:space="preserve">    </w:t>
      </w:r>
      <w:r w:rsidR="008278E2" w:rsidRPr="00592DB6">
        <w:t>–</w:t>
      </w:r>
      <w:r w:rsidR="00592DB6">
        <w:t xml:space="preserve"> </w:t>
      </w:r>
      <w:r>
        <w:t>Supervisor:  Greg Welk</w:t>
      </w:r>
      <w:r w:rsidR="008278E2">
        <w:t xml:space="preserve"> </w:t>
      </w:r>
      <w:r>
        <w:t>(Iowa State University)</w:t>
      </w:r>
      <w:r w:rsidR="008278E2">
        <w:br/>
      </w:r>
      <w:r w:rsidRPr="00592DB6">
        <w:rPr>
          <w:sz w:val="4"/>
          <w:szCs w:val="4"/>
        </w:rPr>
        <w:br/>
      </w:r>
      <w:r>
        <w:t xml:space="preserve">    </w:t>
      </w:r>
      <w:r w:rsidR="008278E2" w:rsidRPr="00592DB6">
        <w:t>–</w:t>
      </w:r>
      <w:r w:rsidR="00592DB6">
        <w:t xml:space="preserve"> </w:t>
      </w:r>
      <w:r>
        <w:t>Description: Managed activity monitor data from free-living youth</w:t>
      </w:r>
    </w:p>
    <w:p w14:paraId="64D28DCA" w14:textId="77777777" w:rsidR="0073378D" w:rsidRPr="006A39CC" w:rsidRDefault="0073378D" w:rsidP="0073378D">
      <w:pPr>
        <w:pStyle w:val="Heading3"/>
        <w:numPr>
          <w:ilvl w:val="0"/>
          <w:numId w:val="21"/>
        </w:numPr>
        <w:rPr>
          <w:i w:val="0"/>
          <w:iCs/>
          <w:vanish/>
          <w:u w:val="none"/>
          <w:specVanish/>
        </w:rPr>
      </w:pPr>
      <w:r w:rsidRPr="006A39CC">
        <w:rPr>
          <w:i w:val="0"/>
          <w:iCs/>
          <w:u w:val="none"/>
        </w:rPr>
        <w:t>Gestational Weight Gain and Optimal Wellness Study</w:t>
      </w:r>
    </w:p>
    <w:p w14:paraId="7C966362" w14:textId="432F78EA" w:rsidR="0073378D" w:rsidRPr="007B1247" w:rsidRDefault="0073378D" w:rsidP="0073378D">
      <w:pPr>
        <w:pStyle w:val="ListParagraph"/>
        <w:numPr>
          <w:ilvl w:val="0"/>
          <w:numId w:val="21"/>
        </w:numPr>
        <w:tabs>
          <w:tab w:val="clear" w:pos="360"/>
          <w:tab w:val="clear" w:pos="1224"/>
          <w:tab w:val="clear" w:pos="1440"/>
          <w:tab w:val="right" w:leader="dot" w:pos="9360"/>
        </w:tabs>
        <w:spacing w:before="120" w:after="120"/>
        <w:contextualSpacing w:val="0"/>
      </w:pPr>
      <w:r>
        <w:tab/>
      </w:r>
      <w:r w:rsidRPr="00DE3057">
        <w:rPr>
          <w:i/>
          <w:iCs/>
        </w:rPr>
        <w:t>06/2020</w:t>
      </w:r>
      <w:r w:rsidR="008278E2">
        <w:rPr>
          <w:i/>
          <w:iCs/>
        </w:rPr>
        <w:br/>
      </w:r>
      <w:r w:rsidRPr="008278E2">
        <w:rPr>
          <w:i/>
          <w:iCs/>
          <w:sz w:val="4"/>
          <w:szCs w:val="4"/>
        </w:rPr>
        <w:br/>
      </w:r>
      <w:r>
        <w:t xml:space="preserve">    </w:t>
      </w:r>
      <w:r w:rsidR="008278E2" w:rsidRPr="00592DB6">
        <w:t>–</w:t>
      </w:r>
      <w:r w:rsidR="008278E2">
        <w:t xml:space="preserve"> </w:t>
      </w:r>
      <w:r>
        <w:t>Supervisor:  Samantha Ehrlich</w:t>
      </w:r>
      <w:r w:rsidR="008278E2">
        <w:t xml:space="preserve"> </w:t>
      </w:r>
      <w:r>
        <w:t>(University of Tennessee, Knoxville)</w:t>
      </w:r>
      <w:r w:rsidR="008278E2">
        <w:br/>
      </w:r>
      <w:r w:rsidRPr="008278E2">
        <w:rPr>
          <w:sz w:val="4"/>
          <w:szCs w:val="4"/>
        </w:rPr>
        <w:br/>
      </w:r>
      <w:r>
        <w:t xml:space="preserve">    </w:t>
      </w:r>
      <w:r w:rsidR="008278E2" w:rsidRPr="00592DB6">
        <w:t>–</w:t>
      </w:r>
      <w:r w:rsidR="008278E2">
        <w:t xml:space="preserve"> </w:t>
      </w:r>
      <w:r>
        <w:t>Description: Performed logistic regression analyses</w:t>
      </w:r>
    </w:p>
    <w:p w14:paraId="769AA471" w14:textId="77777777" w:rsidR="00B5445F" w:rsidRDefault="00B5445F" w:rsidP="00B5445F">
      <w:pPr>
        <w:pStyle w:val="Heading2"/>
      </w:pPr>
      <w:r>
        <w:t>Graduate Research Assistantships</w:t>
      </w:r>
    </w:p>
    <w:p w14:paraId="25A36AD4" w14:textId="77777777" w:rsidR="00B5445F" w:rsidRPr="00385824" w:rsidRDefault="00B5445F" w:rsidP="00B5445F">
      <w:pPr>
        <w:pStyle w:val="Heading3"/>
        <w:numPr>
          <w:ilvl w:val="0"/>
          <w:numId w:val="48"/>
        </w:numPr>
        <w:spacing w:after="0"/>
        <w:rPr>
          <w:i w:val="0"/>
          <w:iCs/>
          <w:vanish/>
          <w:u w:val="none"/>
          <w:specVanish/>
        </w:rPr>
      </w:pPr>
      <w:r>
        <w:rPr>
          <w:i w:val="0"/>
          <w:iCs/>
          <w:u w:val="none"/>
        </w:rPr>
        <w:t>Iowa State University</w:t>
      </w:r>
    </w:p>
    <w:p w14:paraId="09461086" w14:textId="20FAAF12" w:rsidR="00B5445F" w:rsidRPr="007B1247" w:rsidRDefault="00B5445F" w:rsidP="00B5445F">
      <w:pPr>
        <w:spacing w:before="120"/>
      </w:pPr>
      <w:r w:rsidRPr="007B1247">
        <w:tab/>
      </w:r>
      <w:r w:rsidRPr="00385824">
        <w:rPr>
          <w:i/>
          <w:iCs/>
        </w:rPr>
        <w:t>08/2014 – 07/2016</w:t>
      </w:r>
      <w:r>
        <w:rPr>
          <w:i/>
          <w:iCs/>
        </w:rPr>
        <w:br/>
      </w:r>
      <w:r>
        <w:t xml:space="preserve">    Department of Kinesiology</w:t>
      </w:r>
      <w:r>
        <w:br/>
        <w:t xml:space="preserve">    </w:t>
      </w:r>
      <w:r w:rsidRPr="007B1247">
        <w:t>Physical Activity and Health Promotion Lab (director Greg Welk</w:t>
      </w:r>
      <w:r>
        <w:t>)</w:t>
      </w:r>
      <w:r>
        <w:rPr>
          <w:i/>
          <w:iCs/>
        </w:rPr>
        <w:br/>
        <w:t xml:space="preserve">    </w:t>
      </w:r>
      <w:r w:rsidRPr="00755EE5">
        <w:t>Funded by</w:t>
      </w:r>
      <w:r>
        <w:t xml:space="preserve"> </w:t>
      </w:r>
      <w:r w:rsidRPr="00755EE5">
        <w:t>NIH R21CA188641</w:t>
      </w:r>
      <w:r>
        <w:t xml:space="preserve">, and </w:t>
      </w:r>
      <w:r w:rsidRPr="00755EE5">
        <w:t>NCI contract 6053-S03 (Westat)</w:t>
      </w:r>
    </w:p>
    <w:p w14:paraId="5FF49F6C" w14:textId="77777777" w:rsidR="00B5445F" w:rsidRPr="00F63817" w:rsidRDefault="00B5445F" w:rsidP="00B5445F">
      <w:pPr>
        <w:pStyle w:val="Heading3"/>
        <w:numPr>
          <w:ilvl w:val="0"/>
          <w:numId w:val="48"/>
        </w:numPr>
        <w:spacing w:after="0"/>
        <w:rPr>
          <w:i w:val="0"/>
          <w:iCs/>
          <w:vanish/>
          <w:u w:val="none"/>
          <w:specVanish/>
        </w:rPr>
      </w:pPr>
      <w:r>
        <w:rPr>
          <w:i w:val="0"/>
          <w:iCs/>
          <w:u w:val="none"/>
        </w:rPr>
        <w:t>University of Tennessee, Knoxville</w:t>
      </w:r>
    </w:p>
    <w:p w14:paraId="4694DBA9" w14:textId="4C1B03CE" w:rsidR="00B5445F" w:rsidRPr="0097505C" w:rsidRDefault="00B5445F" w:rsidP="00B5445F">
      <w:r w:rsidRPr="007B1247">
        <w:tab/>
      </w:r>
      <w:r w:rsidRPr="0052587C">
        <w:rPr>
          <w:i/>
          <w:iCs/>
        </w:rPr>
        <w:t>08/2016 – 05/2020</w:t>
      </w:r>
      <w:r>
        <w:rPr>
          <w:i/>
          <w:iCs/>
        </w:rPr>
        <w:br/>
      </w:r>
      <w:r>
        <w:t xml:space="preserve">    Department of Kinesiology, Recreation, and Sport Studies</w:t>
      </w:r>
      <w:r>
        <w:br/>
        <w:t xml:space="preserve">    </w:t>
      </w:r>
      <w:r w:rsidRPr="007B1247">
        <w:t>Applied Physiology Lab (director</w:t>
      </w:r>
      <w:r>
        <w:t xml:space="preserve"> </w:t>
      </w:r>
      <w:r w:rsidRPr="007B1247">
        <w:t>Scott Crouter</w:t>
      </w:r>
      <w:r>
        <w:t>)</w:t>
      </w:r>
      <w:r>
        <w:br/>
        <w:t xml:space="preserve">    F</w:t>
      </w:r>
      <w:r w:rsidRPr="007B1247">
        <w:t>unded by NIH R01HD083431</w:t>
      </w:r>
    </w:p>
    <w:p w14:paraId="432D6174" w14:textId="7FF227E8" w:rsidR="0090575B" w:rsidRPr="00092F93" w:rsidRDefault="0090575B" w:rsidP="0090575B">
      <w:pPr>
        <w:pStyle w:val="Heading2"/>
      </w:pPr>
      <w:r>
        <w:t xml:space="preserve">Other </w:t>
      </w:r>
      <w:r w:rsidRPr="0057327A">
        <w:t>Research</w:t>
      </w:r>
      <w:r>
        <w:t xml:space="preserve"> Positions</w:t>
      </w:r>
    </w:p>
    <w:p w14:paraId="58FE120E" w14:textId="45A4FFFB" w:rsidR="004E7FE6" w:rsidRPr="005C7568" w:rsidRDefault="0090575B" w:rsidP="004E7FE6">
      <w:pPr>
        <w:pStyle w:val="Heading3"/>
        <w:numPr>
          <w:ilvl w:val="0"/>
          <w:numId w:val="48"/>
        </w:numPr>
        <w:spacing w:after="0"/>
        <w:rPr>
          <w:i w:val="0"/>
          <w:iCs/>
          <w:vanish/>
          <w:u w:val="none"/>
          <w:specVanish/>
        </w:rPr>
      </w:pPr>
      <w:r w:rsidRPr="005C7568">
        <w:rPr>
          <w:i w:val="0"/>
          <w:iCs/>
          <w:u w:val="none"/>
        </w:rPr>
        <w:t>Undergraduate Research Assistant</w:t>
      </w:r>
    </w:p>
    <w:p w14:paraId="1244AECE" w14:textId="436DCD81" w:rsidR="0090575B" w:rsidRPr="007B1247" w:rsidRDefault="0090575B" w:rsidP="008922E8">
      <w:r>
        <w:tab/>
      </w:r>
      <w:r w:rsidRPr="00A10889">
        <w:rPr>
          <w:i/>
          <w:iCs/>
        </w:rPr>
        <w:t>09/2013 – 08/2014</w:t>
      </w:r>
      <w:r w:rsidR="008922E8">
        <w:br/>
      </w:r>
      <w:r w:rsidR="003F7448">
        <w:t xml:space="preserve">    </w:t>
      </w:r>
      <w:r w:rsidR="004B52FE">
        <w:t>Iowa State University</w:t>
      </w:r>
      <w:r w:rsidR="004B52FE">
        <w:br/>
        <w:t xml:space="preserve">    </w:t>
      </w:r>
      <w:r w:rsidR="00611353">
        <w:t>Depar</w:t>
      </w:r>
      <w:r w:rsidR="00A10889">
        <w:t>tment of Kinesiology</w:t>
      </w:r>
      <w:r w:rsidR="008922E8">
        <w:br/>
        <w:t xml:space="preserve">    </w:t>
      </w:r>
      <w:r w:rsidRPr="007B1247">
        <w:t>Physical Activity and Health Promotion Lab</w:t>
      </w:r>
      <w:r w:rsidR="00997F5B">
        <w:t xml:space="preserve"> (director </w:t>
      </w:r>
      <w:r w:rsidRPr="007B1247">
        <w:t>Greg Welk</w:t>
      </w:r>
      <w:r w:rsidR="00997F5B">
        <w:t>)</w:t>
      </w:r>
    </w:p>
    <w:p w14:paraId="6A4ACEF4" w14:textId="6B0BD0F0" w:rsidR="00A10889" w:rsidRPr="005C7568" w:rsidRDefault="0090575B" w:rsidP="00A10889">
      <w:pPr>
        <w:pStyle w:val="Heading3"/>
        <w:numPr>
          <w:ilvl w:val="0"/>
          <w:numId w:val="48"/>
        </w:numPr>
        <w:spacing w:after="0"/>
        <w:rPr>
          <w:i w:val="0"/>
          <w:iCs/>
          <w:vanish/>
          <w:u w:val="none"/>
          <w:specVanish/>
        </w:rPr>
      </w:pPr>
      <w:r w:rsidRPr="005C7568">
        <w:rPr>
          <w:i w:val="0"/>
          <w:iCs/>
          <w:u w:val="none"/>
        </w:rPr>
        <w:t>Summer Research Intern</w:t>
      </w:r>
    </w:p>
    <w:p w14:paraId="5006F637" w14:textId="66719545" w:rsidR="0090575B" w:rsidRPr="007B1247" w:rsidRDefault="0090575B" w:rsidP="00A10889">
      <w:pPr>
        <w:rPr>
          <w:b/>
          <w:color w:val="808080" w:themeColor="background1" w:themeShade="80"/>
          <w:sz w:val="24"/>
          <w:u w:val="single"/>
        </w:rPr>
      </w:pPr>
      <w:r w:rsidRPr="007B1247">
        <w:tab/>
      </w:r>
      <w:r w:rsidRPr="00A10889">
        <w:rPr>
          <w:i/>
          <w:iCs/>
        </w:rPr>
        <w:t>05/2014 – 08/2014</w:t>
      </w:r>
      <w:r w:rsidR="00A10889">
        <w:rPr>
          <w:i/>
          <w:iCs/>
        </w:rPr>
        <w:br/>
      </w:r>
      <w:r w:rsidR="00385824">
        <w:t xml:space="preserve">    </w:t>
      </w:r>
      <w:r w:rsidR="004B52FE">
        <w:t>Iowa State University</w:t>
      </w:r>
      <w:r w:rsidR="004B52FE">
        <w:br/>
        <w:t xml:space="preserve">    </w:t>
      </w:r>
      <w:r w:rsidR="00997F5B">
        <w:t>Department of Kinesiology</w:t>
      </w:r>
      <w:r w:rsidR="00997F5B">
        <w:br/>
      </w:r>
      <w:r w:rsidR="00385824">
        <w:t xml:space="preserve">    </w:t>
      </w:r>
      <w:r w:rsidRPr="007B1247">
        <w:t>Neurophysiology Lab (director Elizabeth Stegemöller</w:t>
      </w:r>
      <w:r w:rsidR="00385824">
        <w:t>)</w:t>
      </w:r>
    </w:p>
    <w:p w14:paraId="4A36E8AF" w14:textId="37896096" w:rsidR="00A2342C" w:rsidRDefault="00A2342C" w:rsidP="00EC2CFF"/>
    <w:p w14:paraId="2C4B1A42" w14:textId="583B1F8E" w:rsidR="00A2342C" w:rsidRDefault="00A2342C" w:rsidP="00EC2CFF"/>
    <w:p w14:paraId="6F3672A9" w14:textId="16D9A2B3" w:rsidR="00A2342C" w:rsidRDefault="00A2342C" w:rsidP="00EC2CFF"/>
    <w:p w14:paraId="364376AF" w14:textId="552CE041" w:rsidR="00A2342C" w:rsidRDefault="00A2342C" w:rsidP="00EC2CFF"/>
    <w:p w14:paraId="21BCED36" w14:textId="77777777" w:rsidR="0040641A" w:rsidRDefault="0040641A" w:rsidP="00EC2CFF"/>
    <w:p w14:paraId="1B0080A7" w14:textId="709E0BC4" w:rsidR="004628CE" w:rsidRPr="007E0341" w:rsidRDefault="00205BB0" w:rsidP="007E0341">
      <w:pPr>
        <w:pStyle w:val="Heading2"/>
      </w:pPr>
      <w:r>
        <w:lastRenderedPageBreak/>
        <w:t>Teaching</w:t>
      </w:r>
      <w:r w:rsidR="007E0341">
        <w:t xml:space="preserve"> Positions</w:t>
      </w:r>
    </w:p>
    <w:p w14:paraId="54AB2E1C" w14:textId="2D2A8808" w:rsidR="0054329B" w:rsidRPr="00E521C3" w:rsidRDefault="00370CAF" w:rsidP="00B73695">
      <w:pPr>
        <w:rPr>
          <w:sz w:val="20"/>
          <w:szCs w:val="20"/>
        </w:rPr>
      </w:pPr>
      <w:r w:rsidRPr="00E521C3">
        <w:t>(</w:t>
      </w:r>
      <w:r w:rsidR="0054329B" w:rsidRPr="00E521C3">
        <w:rPr>
          <w:rFonts w:ascii="Segoe UI Symbol" w:hAnsi="Segoe UI Symbol" w:cs="Segoe UI Emoji"/>
          <w:sz w:val="16"/>
          <w:szCs w:val="16"/>
        </w:rPr>
        <w:t>⚫</w:t>
      </w:r>
      <w:r w:rsidR="0054329B" w:rsidRPr="00E521C3">
        <w:t xml:space="preserve"> </w:t>
      </w:r>
      <w:r w:rsidR="00BF73A5" w:rsidRPr="00E521C3">
        <w:t>u</w:t>
      </w:r>
      <w:r w:rsidR="0054329B" w:rsidRPr="00E521C3">
        <w:t xml:space="preserve">ndergraduate </w:t>
      </w:r>
      <w:r w:rsidR="00563F25" w:rsidRPr="00E521C3">
        <w:t>course</w:t>
      </w:r>
      <w:r w:rsidR="00460485" w:rsidRPr="00E521C3">
        <w:t>s</w:t>
      </w:r>
      <w:r w:rsidR="00404117" w:rsidRPr="00E521C3">
        <w:t xml:space="preserve"> | </w:t>
      </w:r>
      <w:r w:rsidR="00563F25" w:rsidRPr="00E521C3">
        <w:rPr>
          <w:rFonts w:ascii="Segoe UI Symbol" w:hAnsi="Segoe UI Symbol" w:cs="Segoe UI Emoji"/>
          <w:sz w:val="16"/>
          <w:szCs w:val="16"/>
        </w:rPr>
        <w:t>⚪</w:t>
      </w:r>
      <w:r w:rsidR="00563F25" w:rsidRPr="00E521C3">
        <w:t xml:space="preserve"> </w:t>
      </w:r>
      <w:r w:rsidR="00BF73A5" w:rsidRPr="00E521C3">
        <w:t>g</w:t>
      </w:r>
      <w:r w:rsidR="00563F25" w:rsidRPr="00E521C3">
        <w:t>raduate course</w:t>
      </w:r>
      <w:r w:rsidR="00460485" w:rsidRPr="00E521C3">
        <w:t>s</w:t>
      </w:r>
      <w:r w:rsidR="00404117" w:rsidRPr="00E521C3">
        <w:t>)</w:t>
      </w:r>
    </w:p>
    <w:p w14:paraId="04F6B590" w14:textId="7ACA3C0E" w:rsidR="00205BB0" w:rsidRPr="00205BB0" w:rsidRDefault="00205BB0" w:rsidP="00205BB0">
      <w:pPr>
        <w:pStyle w:val="Heading3"/>
      </w:pPr>
      <w:r w:rsidRPr="00205BB0">
        <w:t>Undergraduate Teaching Assistant</w:t>
      </w:r>
      <w:r w:rsidR="00C06533">
        <w:t xml:space="preserve"> (Iowa State University)</w:t>
      </w:r>
    </w:p>
    <w:p w14:paraId="27AF9E20" w14:textId="7C11ACB9" w:rsidR="007B1247" w:rsidRPr="00973657" w:rsidRDefault="00205BB0" w:rsidP="00B25AF9">
      <w:pPr>
        <w:pStyle w:val="ListParagraph"/>
        <w:numPr>
          <w:ilvl w:val="0"/>
          <w:numId w:val="39"/>
        </w:numPr>
        <w:tabs>
          <w:tab w:val="clear" w:pos="360"/>
          <w:tab w:val="clear" w:pos="1224"/>
          <w:tab w:val="clear" w:pos="1440"/>
          <w:tab w:val="right" w:leader="dot" w:pos="9360"/>
        </w:tabs>
        <w:spacing w:before="120" w:after="120"/>
        <w:ind w:left="720"/>
        <w:contextualSpacing w:val="0"/>
      </w:pPr>
      <w:r w:rsidRPr="00205BB0">
        <w:t>BIOL 255L (</w:t>
      </w:r>
      <w:r w:rsidR="00246205" w:rsidRPr="00205BB0">
        <w:t>Laboratory</w:t>
      </w:r>
      <w:r w:rsidR="00246205">
        <w:t xml:space="preserve"> Section: </w:t>
      </w:r>
      <w:r w:rsidRPr="00205BB0">
        <w:t>Human Anatomy)</w:t>
      </w:r>
      <w:r w:rsidRPr="00205BB0">
        <w:tab/>
      </w:r>
      <w:r w:rsidRPr="00205BB0">
        <w:rPr>
          <w:i/>
        </w:rPr>
        <w:t>Fall 2013</w:t>
      </w:r>
    </w:p>
    <w:p w14:paraId="0EE446F9" w14:textId="53487C66" w:rsidR="00205BB0" w:rsidRDefault="00205BB0" w:rsidP="00205BB0">
      <w:pPr>
        <w:pStyle w:val="Heading3"/>
      </w:pPr>
      <w:r>
        <w:t>Graduate Teaching Assistant</w:t>
      </w:r>
      <w:r w:rsidR="00C06533">
        <w:t xml:space="preserve"> (University of Tennessee, Knoxville)</w:t>
      </w:r>
    </w:p>
    <w:p w14:paraId="4D549F65" w14:textId="23A38CD6" w:rsidR="00205BB0" w:rsidRPr="00205BB0" w:rsidRDefault="00205BB0" w:rsidP="00B25AF9">
      <w:pPr>
        <w:pStyle w:val="ListParagraph"/>
        <w:numPr>
          <w:ilvl w:val="0"/>
          <w:numId w:val="40"/>
        </w:numPr>
        <w:tabs>
          <w:tab w:val="clear" w:pos="360"/>
          <w:tab w:val="clear" w:pos="1224"/>
          <w:tab w:val="clear" w:pos="1440"/>
          <w:tab w:val="right" w:leader="dot" w:pos="9360"/>
        </w:tabs>
        <w:spacing w:before="120" w:after="120"/>
        <w:ind w:left="720"/>
        <w:contextualSpacing w:val="0"/>
      </w:pPr>
      <w:r>
        <w:t>KNS 414</w:t>
      </w:r>
      <w:r w:rsidRPr="00205BB0">
        <w:t xml:space="preserve"> </w:t>
      </w:r>
      <w:r>
        <w:t>(</w:t>
      </w:r>
      <w:r w:rsidR="00246205">
        <w:t xml:space="preserve">Laboratory Section: </w:t>
      </w:r>
      <w:r w:rsidRPr="00DC4B3D">
        <w:t>Fitness Testing and Exercise Prescription)</w:t>
      </w:r>
      <w:r w:rsidRPr="00205BB0">
        <w:tab/>
      </w:r>
      <w:r w:rsidRPr="00205BB0">
        <w:rPr>
          <w:i/>
        </w:rPr>
        <w:t>M</w:t>
      </w:r>
      <w:r>
        <w:rPr>
          <w:i/>
        </w:rPr>
        <w:t>ay Term</w:t>
      </w:r>
      <w:r w:rsidRPr="00205BB0">
        <w:rPr>
          <w:i/>
        </w:rPr>
        <w:t xml:space="preserve"> 2017</w:t>
      </w:r>
    </w:p>
    <w:p w14:paraId="2822FC4C" w14:textId="614AA7A3" w:rsidR="007B1247" w:rsidRPr="003E50AA" w:rsidRDefault="00205BB0" w:rsidP="00B25AF9">
      <w:pPr>
        <w:pStyle w:val="ListParagraph"/>
        <w:numPr>
          <w:ilvl w:val="0"/>
          <w:numId w:val="41"/>
        </w:numPr>
        <w:tabs>
          <w:tab w:val="clear" w:pos="360"/>
          <w:tab w:val="clear" w:pos="1224"/>
          <w:tab w:val="clear" w:pos="1440"/>
          <w:tab w:val="right" w:leader="dot" w:pos="9360"/>
        </w:tabs>
        <w:spacing w:before="120" w:after="120"/>
        <w:ind w:left="720"/>
        <w:contextualSpacing w:val="0"/>
      </w:pPr>
      <w:r>
        <w:t>KNS 532 (</w:t>
      </w:r>
      <w:r w:rsidR="00246205" w:rsidRPr="00DC4B3D">
        <w:t xml:space="preserve">Laboratory </w:t>
      </w:r>
      <w:r w:rsidR="00246205">
        <w:t xml:space="preserve">Section: </w:t>
      </w:r>
      <w:r w:rsidRPr="00DC4B3D">
        <w:t>Exercise Physiology)</w:t>
      </w:r>
      <w:r w:rsidRPr="00205BB0">
        <w:tab/>
      </w:r>
      <w:r>
        <w:rPr>
          <w:i/>
        </w:rPr>
        <w:t xml:space="preserve">Fall </w:t>
      </w:r>
      <w:r w:rsidRPr="00205BB0">
        <w:rPr>
          <w:i/>
        </w:rPr>
        <w:t>2017</w:t>
      </w:r>
      <w:r w:rsidR="003D4543">
        <w:rPr>
          <w:i/>
        </w:rPr>
        <w:t>, Fall 2019</w:t>
      </w:r>
    </w:p>
    <w:p w14:paraId="2DE677B1" w14:textId="080E15B9" w:rsidR="003E50AA" w:rsidRPr="00B67E91" w:rsidRDefault="003E50AA" w:rsidP="00B25AF9">
      <w:pPr>
        <w:pStyle w:val="ListParagraph"/>
        <w:numPr>
          <w:ilvl w:val="0"/>
          <w:numId w:val="41"/>
        </w:numPr>
        <w:tabs>
          <w:tab w:val="clear" w:pos="360"/>
          <w:tab w:val="clear" w:pos="1224"/>
          <w:tab w:val="clear" w:pos="1440"/>
          <w:tab w:val="right" w:leader="dot" w:pos="9360"/>
        </w:tabs>
        <w:spacing w:before="120" w:after="120"/>
        <w:ind w:left="720"/>
        <w:contextualSpacing w:val="0"/>
      </w:pPr>
      <w:r w:rsidRPr="00B67E91">
        <w:t>SOWK 6</w:t>
      </w:r>
      <w:r w:rsidR="0058555F" w:rsidRPr="00B67E91">
        <w:t>65</w:t>
      </w:r>
      <w:r w:rsidR="00DA31F1" w:rsidRPr="00B67E91">
        <w:t xml:space="preserve"> (Advanced Quantitative Research Methods)</w:t>
      </w:r>
      <w:r w:rsidR="00DA31F1" w:rsidRPr="00B67E91">
        <w:tab/>
      </w:r>
      <w:r w:rsidR="00571E6F" w:rsidRPr="007A0A16">
        <w:rPr>
          <w:i/>
        </w:rPr>
        <w:t>Fall 2018</w:t>
      </w:r>
    </w:p>
    <w:p w14:paraId="72A6E5AD" w14:textId="42946DE3" w:rsidR="00D96603" w:rsidRDefault="00D96603" w:rsidP="00C06533">
      <w:pPr>
        <w:pStyle w:val="Heading3"/>
      </w:pPr>
      <w:r w:rsidRPr="00C06533">
        <w:t>Guest</w:t>
      </w:r>
      <w:r w:rsidR="00C06533">
        <w:t xml:space="preserve"> Lecture</w:t>
      </w:r>
      <w:r w:rsidR="00905046">
        <w:t>r</w:t>
      </w:r>
      <w:r w:rsidR="00C06533">
        <w:t xml:space="preserve"> (University of Tennessee, Knoxville)</w:t>
      </w:r>
    </w:p>
    <w:p w14:paraId="693DA5A8" w14:textId="3CBFB8F5" w:rsidR="00D96603" w:rsidRDefault="00C06533" w:rsidP="00B25AF9">
      <w:pPr>
        <w:pStyle w:val="ListParagraph"/>
        <w:numPr>
          <w:ilvl w:val="0"/>
          <w:numId w:val="42"/>
        </w:numPr>
        <w:tabs>
          <w:tab w:val="clear" w:pos="360"/>
          <w:tab w:val="clear" w:pos="1224"/>
          <w:tab w:val="clear" w:pos="1440"/>
          <w:tab w:val="right" w:leader="dot" w:pos="9360"/>
        </w:tabs>
        <w:spacing w:before="120" w:after="120"/>
        <w:contextualSpacing w:val="0"/>
        <w:rPr>
          <w:i/>
        </w:rPr>
      </w:pPr>
      <w:r w:rsidRPr="00BD40CB">
        <w:t>“Current Research in the Applied Physiology Laboratory”</w:t>
      </w:r>
      <w:r w:rsidRPr="00205BB0">
        <w:tab/>
      </w:r>
      <w:r w:rsidRPr="00DC4B3D">
        <w:rPr>
          <w:i/>
        </w:rPr>
        <w:t>04/20/2017</w:t>
      </w:r>
      <w:r>
        <w:br/>
      </w:r>
      <w:r>
        <w:rPr>
          <w:i/>
        </w:rPr>
        <w:t xml:space="preserve">    </w:t>
      </w:r>
      <w:r w:rsidR="00D96603" w:rsidRPr="00DC4B3D">
        <w:rPr>
          <w:i/>
        </w:rPr>
        <w:t>KNS 350 (Physical Activity Epidemiology)</w:t>
      </w:r>
    </w:p>
    <w:p w14:paraId="7AFA98A6" w14:textId="63810BD5" w:rsidR="00D96603" w:rsidRDefault="00C06533" w:rsidP="00B25AF9">
      <w:pPr>
        <w:pStyle w:val="ListParagraph"/>
        <w:numPr>
          <w:ilvl w:val="0"/>
          <w:numId w:val="42"/>
        </w:numPr>
        <w:tabs>
          <w:tab w:val="clear" w:pos="360"/>
          <w:tab w:val="clear" w:pos="1224"/>
          <w:tab w:val="clear" w:pos="1440"/>
          <w:tab w:val="right" w:leader="dot" w:pos="9360"/>
        </w:tabs>
        <w:spacing w:before="120" w:after="120"/>
        <w:contextualSpacing w:val="0"/>
        <w:rPr>
          <w:i/>
        </w:rPr>
      </w:pPr>
      <w:r>
        <w:t>“Physical Activity and Wellness”</w:t>
      </w:r>
      <w:r w:rsidRPr="00205BB0">
        <w:tab/>
      </w:r>
      <w:r w:rsidRPr="00DC4B3D">
        <w:rPr>
          <w:i/>
        </w:rPr>
        <w:t>09/13/2017</w:t>
      </w:r>
      <w:r>
        <w:br/>
      </w:r>
      <w:r>
        <w:rPr>
          <w:i/>
        </w:rPr>
        <w:t xml:space="preserve">    </w:t>
      </w:r>
      <w:r w:rsidR="00D96603" w:rsidRPr="00C06533">
        <w:rPr>
          <w:i/>
        </w:rPr>
        <w:t>FYS 129 (Wellness: The Art and Science)</w:t>
      </w:r>
    </w:p>
    <w:p w14:paraId="2E567FB6" w14:textId="58A86316" w:rsidR="00DF6657" w:rsidRPr="00C06533" w:rsidRDefault="00A527EA" w:rsidP="00B25AF9">
      <w:pPr>
        <w:pStyle w:val="ListParagraph"/>
        <w:numPr>
          <w:ilvl w:val="0"/>
          <w:numId w:val="43"/>
        </w:numPr>
        <w:tabs>
          <w:tab w:val="clear" w:pos="360"/>
          <w:tab w:val="clear" w:pos="1224"/>
          <w:tab w:val="clear" w:pos="1440"/>
          <w:tab w:val="right" w:leader="dot" w:pos="9360"/>
        </w:tabs>
        <w:spacing w:before="120" w:after="120"/>
        <w:ind w:left="720"/>
        <w:contextualSpacing w:val="0"/>
      </w:pPr>
      <w:r>
        <w:t xml:space="preserve"> </w:t>
      </w:r>
      <w:r w:rsidR="00C06533" w:rsidRPr="00DF6657">
        <w:t>“Cardio</w:t>
      </w:r>
      <w:r w:rsidR="00C06533">
        <w:t>vascular Physiology I”</w:t>
      </w:r>
      <w:r w:rsidR="00C06533" w:rsidRPr="00C06533">
        <w:t xml:space="preserve"> </w:t>
      </w:r>
      <w:r w:rsidR="00C06533" w:rsidRPr="00205BB0">
        <w:tab/>
      </w:r>
      <w:r w:rsidR="00C06533">
        <w:rPr>
          <w:i/>
        </w:rPr>
        <w:t>10/18/2017</w:t>
      </w:r>
      <w:r w:rsidR="00C06533">
        <w:br/>
      </w:r>
      <w:r w:rsidR="00C06533">
        <w:rPr>
          <w:i/>
        </w:rPr>
        <w:t xml:space="preserve">    </w:t>
      </w:r>
      <w:r w:rsidR="00DF6657">
        <w:rPr>
          <w:i/>
        </w:rPr>
        <w:t>KNS 532 (Exercise Physiology)</w:t>
      </w:r>
    </w:p>
    <w:p w14:paraId="211700E1" w14:textId="3FCE5D08" w:rsidR="00734311" w:rsidRDefault="00C06533" w:rsidP="00B25AF9">
      <w:pPr>
        <w:pStyle w:val="ListParagraph"/>
        <w:numPr>
          <w:ilvl w:val="0"/>
          <w:numId w:val="43"/>
        </w:numPr>
        <w:tabs>
          <w:tab w:val="clear" w:pos="360"/>
          <w:tab w:val="clear" w:pos="1224"/>
          <w:tab w:val="clear" w:pos="1440"/>
          <w:tab w:val="right" w:leader="dot" w:pos="9360"/>
        </w:tabs>
        <w:spacing w:before="120" w:after="120"/>
        <w:ind w:left="720"/>
        <w:contextualSpacing w:val="0"/>
      </w:pPr>
      <w:r w:rsidRPr="00DF6657">
        <w:t>“Cardio</w:t>
      </w:r>
      <w:r>
        <w:t>vascular Physiology II”</w:t>
      </w:r>
      <w:r w:rsidRPr="00C06533">
        <w:t xml:space="preserve"> </w:t>
      </w:r>
      <w:r w:rsidRPr="00205BB0">
        <w:tab/>
      </w:r>
      <w:r>
        <w:rPr>
          <w:i/>
        </w:rPr>
        <w:t>10/23/2017</w:t>
      </w:r>
      <w:r>
        <w:rPr>
          <w:i/>
        </w:rPr>
        <w:br/>
        <w:t xml:space="preserve">    KNS 532 (Exercise Physiology)</w:t>
      </w:r>
    </w:p>
    <w:p w14:paraId="6AD3D2AC" w14:textId="5B40B9BE" w:rsidR="006818B8" w:rsidRPr="00C15094" w:rsidRDefault="006818B8" w:rsidP="00A12D5C">
      <w:pPr>
        <w:pStyle w:val="ListParagraph"/>
        <w:numPr>
          <w:ilvl w:val="0"/>
          <w:numId w:val="45"/>
        </w:numPr>
        <w:tabs>
          <w:tab w:val="clear" w:pos="360"/>
          <w:tab w:val="clear" w:pos="1224"/>
          <w:tab w:val="clear" w:pos="1440"/>
          <w:tab w:val="right" w:leader="dot" w:pos="9360"/>
        </w:tabs>
        <w:spacing w:before="120" w:after="120"/>
        <w:contextualSpacing w:val="0"/>
      </w:pPr>
      <w:r>
        <w:rPr>
          <w:iCs/>
        </w:rPr>
        <w:t>“</w:t>
      </w:r>
      <w:r w:rsidR="007B27DA">
        <w:rPr>
          <w:iCs/>
        </w:rPr>
        <w:t>Assessing Energy Expenditure in Youth”</w:t>
      </w:r>
      <w:r w:rsidR="0002598C">
        <w:rPr>
          <w:iCs/>
        </w:rPr>
        <w:t xml:space="preserve"> </w:t>
      </w:r>
      <w:r w:rsidR="0002598C">
        <w:rPr>
          <w:iCs/>
        </w:rPr>
        <w:tab/>
      </w:r>
      <w:r w:rsidR="0002598C">
        <w:rPr>
          <w:i/>
        </w:rPr>
        <w:t>02/0</w:t>
      </w:r>
      <w:r w:rsidR="0012232A">
        <w:rPr>
          <w:i/>
        </w:rPr>
        <w:t>6</w:t>
      </w:r>
      <w:r w:rsidR="0002598C">
        <w:rPr>
          <w:i/>
        </w:rPr>
        <w:t>/2020</w:t>
      </w:r>
      <w:r w:rsidR="00013515">
        <w:rPr>
          <w:i/>
        </w:rPr>
        <w:br/>
      </w:r>
      <w:r w:rsidR="00013515">
        <w:rPr>
          <w:iCs/>
        </w:rPr>
        <w:t xml:space="preserve">    </w:t>
      </w:r>
      <w:r w:rsidR="00013515">
        <w:rPr>
          <w:i/>
        </w:rPr>
        <w:t xml:space="preserve">KNS </w:t>
      </w:r>
      <w:r w:rsidR="00BD1762">
        <w:rPr>
          <w:i/>
        </w:rPr>
        <w:t>365</w:t>
      </w:r>
      <w:r w:rsidR="00881F10">
        <w:rPr>
          <w:i/>
        </w:rPr>
        <w:t xml:space="preserve"> (Pediatric Exercise </w:t>
      </w:r>
      <w:r w:rsidR="00540419">
        <w:rPr>
          <w:i/>
        </w:rPr>
        <w:t>Science</w:t>
      </w:r>
      <w:r w:rsidR="00881F10">
        <w:rPr>
          <w:i/>
        </w:rPr>
        <w:t>)</w:t>
      </w:r>
    </w:p>
    <w:p w14:paraId="53B7F859" w14:textId="65A7B920" w:rsidR="00571E6F" w:rsidRPr="00DF6657" w:rsidRDefault="00C15094" w:rsidP="00C07B4C">
      <w:pPr>
        <w:pStyle w:val="ListParagraph"/>
        <w:numPr>
          <w:ilvl w:val="0"/>
          <w:numId w:val="45"/>
        </w:numPr>
        <w:tabs>
          <w:tab w:val="clear" w:pos="360"/>
          <w:tab w:val="clear" w:pos="1224"/>
          <w:tab w:val="clear" w:pos="1440"/>
          <w:tab w:val="right" w:leader="dot" w:pos="9360"/>
        </w:tabs>
        <w:spacing w:before="120" w:after="120"/>
        <w:contextualSpacing w:val="0"/>
      </w:pPr>
      <w:r>
        <w:rPr>
          <w:iCs/>
        </w:rPr>
        <w:t xml:space="preserve">“Measuring Physical Activity in Youth” </w:t>
      </w:r>
      <w:r>
        <w:rPr>
          <w:iCs/>
        </w:rPr>
        <w:tab/>
      </w:r>
      <w:r>
        <w:rPr>
          <w:i/>
        </w:rPr>
        <w:t>0</w:t>
      </w:r>
      <w:r w:rsidR="00372648">
        <w:rPr>
          <w:i/>
        </w:rPr>
        <w:t>3</w:t>
      </w:r>
      <w:r>
        <w:rPr>
          <w:i/>
        </w:rPr>
        <w:t>/0</w:t>
      </w:r>
      <w:r w:rsidR="00372648">
        <w:rPr>
          <w:i/>
        </w:rPr>
        <w:t>5</w:t>
      </w:r>
      <w:r>
        <w:rPr>
          <w:i/>
        </w:rPr>
        <w:t>/2020</w:t>
      </w:r>
      <w:r>
        <w:rPr>
          <w:i/>
        </w:rPr>
        <w:br/>
      </w:r>
      <w:r>
        <w:rPr>
          <w:iCs/>
        </w:rPr>
        <w:t xml:space="preserve">    </w:t>
      </w:r>
      <w:r>
        <w:rPr>
          <w:i/>
        </w:rPr>
        <w:t>KNS 365 (Pediatric Exercise Science)</w:t>
      </w:r>
    </w:p>
    <w:p w14:paraId="2CAC9705" w14:textId="7686224C" w:rsidR="00ED2EF4" w:rsidRPr="0034694B" w:rsidRDefault="00ED2EF4" w:rsidP="00ED2EF4">
      <w:pPr>
        <w:pStyle w:val="Heading1"/>
      </w:pPr>
      <w:r w:rsidRPr="0034694B">
        <w:t>Publications</w:t>
      </w:r>
    </w:p>
    <w:p w14:paraId="742A5795" w14:textId="35BA7C02" w:rsidR="00ED2EF4" w:rsidRPr="00D96603" w:rsidRDefault="00ED2EF4" w:rsidP="00ED2EF4">
      <w:pPr>
        <w:pStyle w:val="Heading2"/>
        <w:rPr>
          <w:color w:val="808080" w:themeColor="background1" w:themeShade="80"/>
          <w:u w:val="single"/>
        </w:rPr>
      </w:pPr>
      <w:r w:rsidRPr="00D96603">
        <w:rPr>
          <w:color w:val="808080" w:themeColor="background1" w:themeShade="80"/>
          <w:u w:val="single"/>
        </w:rPr>
        <w:t>Peer-</w:t>
      </w:r>
      <w:r w:rsidR="009D1BE6" w:rsidRPr="00D96603">
        <w:rPr>
          <w:color w:val="808080" w:themeColor="background1" w:themeShade="80"/>
          <w:u w:val="single"/>
        </w:rPr>
        <w:t>R</w:t>
      </w:r>
      <w:r w:rsidRPr="00D96603">
        <w:rPr>
          <w:color w:val="808080" w:themeColor="background1" w:themeShade="80"/>
          <w:u w:val="single"/>
        </w:rPr>
        <w:t xml:space="preserve">eviewed </w:t>
      </w:r>
      <w:r w:rsidR="009D1BE6" w:rsidRPr="00D96603">
        <w:rPr>
          <w:color w:val="808080" w:themeColor="background1" w:themeShade="80"/>
          <w:u w:val="single"/>
        </w:rPr>
        <w:t>Publications</w:t>
      </w:r>
    </w:p>
    <w:p w14:paraId="3F6AC18F" w14:textId="77777777" w:rsidR="00AA70DB" w:rsidRPr="0034694B" w:rsidRDefault="00AA70DB" w:rsidP="008A212C"/>
    <w:p w14:paraId="129F5C63" w14:textId="17324FCB" w:rsidR="00CA2699" w:rsidRPr="00004A94" w:rsidRDefault="009D1BE6" w:rsidP="00A167FB">
      <w:pPr>
        <w:pStyle w:val="ListParagraph"/>
        <w:numPr>
          <w:ilvl w:val="0"/>
          <w:numId w:val="3"/>
        </w:numPr>
      </w:pPr>
      <w:r w:rsidRPr="00004A94">
        <w:rPr>
          <w:b/>
        </w:rPr>
        <w:t>Hibbing P</w:t>
      </w:r>
      <w:r w:rsidRPr="00004A94">
        <w:t>, Kim Y, Saint-Maurice PF, &amp; Welk GJ. (2016) Impact of activity outcome and measurement instrument on estimates of youth compliance with physical activity guidelines: A cross-sectional study</w:t>
      </w:r>
      <w:r w:rsidR="00A167FB" w:rsidRPr="00004A94">
        <w:t>.</w:t>
      </w:r>
      <w:r w:rsidRPr="00004A94">
        <w:t xml:space="preserve"> </w:t>
      </w:r>
      <w:r w:rsidRPr="00004A94">
        <w:rPr>
          <w:i/>
        </w:rPr>
        <w:t xml:space="preserve">BMC </w:t>
      </w:r>
      <w:r w:rsidRPr="00004A94">
        <w:rPr>
          <w:i/>
          <w:szCs w:val="24"/>
        </w:rPr>
        <w:t>Public Health</w:t>
      </w:r>
      <w:r w:rsidR="00A167FB" w:rsidRPr="00004A94">
        <w:rPr>
          <w:szCs w:val="24"/>
        </w:rPr>
        <w:t xml:space="preserve"> [internet]</w:t>
      </w:r>
      <w:r w:rsidRPr="00004A94">
        <w:rPr>
          <w:szCs w:val="24"/>
        </w:rPr>
        <w:t>. 16(1)</w:t>
      </w:r>
      <w:r w:rsidR="00A167FB" w:rsidRPr="00004A94">
        <w:rPr>
          <w:szCs w:val="24"/>
        </w:rPr>
        <w:t>. doi: 10.1186/s12889-016-2901-8.</w:t>
      </w:r>
      <w:r w:rsidR="00CA2699" w:rsidRPr="00004A94">
        <w:rPr>
          <w:szCs w:val="24"/>
        </w:rPr>
        <w:br/>
      </w:r>
    </w:p>
    <w:p w14:paraId="4D0B3292" w14:textId="4C3B58B7" w:rsidR="009D1BE6" w:rsidRPr="0034694B" w:rsidRDefault="00CA2699" w:rsidP="00CA2699">
      <w:pPr>
        <w:pStyle w:val="ListParagraph"/>
        <w:numPr>
          <w:ilvl w:val="0"/>
          <w:numId w:val="3"/>
        </w:numPr>
      </w:pPr>
      <w:r w:rsidRPr="00004A94">
        <w:t xml:space="preserve">Stegemöller EL, Radig H, </w:t>
      </w:r>
      <w:r w:rsidRPr="00004A94">
        <w:rPr>
          <w:b/>
        </w:rPr>
        <w:t>Hibbing P</w:t>
      </w:r>
      <w:r w:rsidRPr="00004A94">
        <w:t>, &amp; Wingate J, Sapienza C. (201</w:t>
      </w:r>
      <w:r w:rsidR="00F123BD" w:rsidRPr="00004A94">
        <w:t>7</w:t>
      </w:r>
      <w:r w:rsidRPr="00004A94">
        <w:t>) Effects of singing on voice, respiratory</w:t>
      </w:r>
      <w:r w:rsidRPr="0034694B">
        <w:t xml:space="preserve"> control, and quality of life in persons with Parkinson’s Disease. </w:t>
      </w:r>
      <w:r w:rsidRPr="0034694B">
        <w:rPr>
          <w:i/>
        </w:rPr>
        <w:t>Disability and Rehabilitation</w:t>
      </w:r>
      <w:r w:rsidRPr="0034694B">
        <w:t>. 39(6), 594-600.</w:t>
      </w:r>
      <w:r>
        <w:t xml:space="preserve"> </w:t>
      </w:r>
      <w:r w:rsidRPr="003024C5">
        <w:t>doi: 10.3109/09638288.2016.1152610</w:t>
      </w:r>
      <w:r>
        <w:t>.</w:t>
      </w:r>
      <w:r w:rsidR="006A347B">
        <w:t xml:space="preserve"> </w:t>
      </w:r>
      <w:r w:rsidR="007559BF">
        <w:br/>
      </w:r>
    </w:p>
    <w:p w14:paraId="473C4D76" w14:textId="7BA4D2DE" w:rsidR="0026118C" w:rsidRPr="0034694B" w:rsidRDefault="0026118C" w:rsidP="003024C5">
      <w:pPr>
        <w:pStyle w:val="ListParagraph"/>
        <w:numPr>
          <w:ilvl w:val="0"/>
          <w:numId w:val="3"/>
        </w:numPr>
        <w:rPr>
          <w:shd w:val="clear" w:color="auto" w:fill="FFFFFF"/>
        </w:rPr>
      </w:pPr>
      <w:r w:rsidRPr="0034694B">
        <w:t xml:space="preserve">Stegemöller EL, </w:t>
      </w:r>
      <w:r w:rsidRPr="0034694B">
        <w:rPr>
          <w:b/>
        </w:rPr>
        <w:t>Hibbing P</w:t>
      </w:r>
      <w:r w:rsidRPr="0034694B">
        <w:t>, Radig H, &amp; Wingate J. (</w:t>
      </w:r>
      <w:r w:rsidR="00993355" w:rsidRPr="0034694B">
        <w:t>2017</w:t>
      </w:r>
      <w:r w:rsidRPr="0034694B">
        <w:t xml:space="preserve">) Therapeutic singing as an early intervention strategy for swallowing in persons with Parkinson’s Disease. </w:t>
      </w:r>
      <w:r w:rsidRPr="0034694B">
        <w:rPr>
          <w:i/>
        </w:rPr>
        <w:t>Complementary Therapies in Medicine</w:t>
      </w:r>
      <w:r w:rsidRPr="0034694B">
        <w:t>. 31, 127-133.</w:t>
      </w:r>
      <w:r w:rsidR="003024C5">
        <w:t xml:space="preserve"> </w:t>
      </w:r>
      <w:r w:rsidR="003024C5" w:rsidRPr="003024C5">
        <w:t>doi: 10.1016/j.ctim.2017.03.002</w:t>
      </w:r>
      <w:r w:rsidR="003024C5">
        <w:t>.</w:t>
      </w:r>
      <w:r w:rsidRPr="0034694B">
        <w:br/>
      </w:r>
    </w:p>
    <w:p w14:paraId="74CDFD52" w14:textId="27A01B68" w:rsidR="0026118C" w:rsidRPr="0034694B" w:rsidRDefault="0026118C" w:rsidP="003024C5">
      <w:pPr>
        <w:pStyle w:val="ListParagraph"/>
        <w:numPr>
          <w:ilvl w:val="0"/>
          <w:numId w:val="3"/>
        </w:numPr>
        <w:rPr>
          <w:u w:val="single"/>
        </w:rPr>
      </w:pPr>
      <w:r w:rsidRPr="00004A94">
        <w:t xml:space="preserve">Ellingson L, </w:t>
      </w:r>
      <w:r w:rsidRPr="00004A94">
        <w:rPr>
          <w:b/>
        </w:rPr>
        <w:t>Hibbing P</w:t>
      </w:r>
      <w:r w:rsidRPr="00004A94">
        <w:t xml:space="preserve">, Kim Y, Frey-Law L, Saint-Maurice P, &amp; Welk G. </w:t>
      </w:r>
      <w:r w:rsidR="00993355" w:rsidRPr="00004A94">
        <w:t xml:space="preserve">(2017) </w:t>
      </w:r>
      <w:r w:rsidRPr="00004A94">
        <w:t xml:space="preserve">Lab-based validation of different data processing methods for wrist-worn ActiGraph accelerometers in adults. </w:t>
      </w:r>
      <w:r w:rsidRPr="00004A94">
        <w:rPr>
          <w:i/>
        </w:rPr>
        <w:t>Physiological Measurement</w:t>
      </w:r>
      <w:r w:rsidRPr="00004A94">
        <w:t>. 38(6), 1045-1060.</w:t>
      </w:r>
      <w:r w:rsidR="003024C5" w:rsidRPr="00004A94">
        <w:t xml:space="preserve"> doi: 10.1088/1361-6579/aa6d00.</w:t>
      </w:r>
      <w:r w:rsidRPr="0034694B">
        <w:rPr>
          <w:shd w:val="clear" w:color="auto" w:fill="FFFFFF"/>
        </w:rPr>
        <w:br/>
      </w:r>
      <w:r w:rsidR="00F551E2">
        <w:rPr>
          <w:u w:val="single"/>
        </w:rPr>
        <w:br/>
      </w:r>
      <w:r w:rsidR="00F551E2">
        <w:lastRenderedPageBreak/>
        <w:t xml:space="preserve">*Selected as a </w:t>
      </w:r>
      <w:r w:rsidR="00F551E2" w:rsidRPr="00F551E2">
        <w:t>Highlight of 2017</w:t>
      </w:r>
      <w:r w:rsidR="00F551E2">
        <w:t xml:space="preserve"> by </w:t>
      </w:r>
      <w:r w:rsidR="00F551E2" w:rsidRPr="00F551E2">
        <w:rPr>
          <w:i/>
        </w:rPr>
        <w:t>Physiological Measurement</w:t>
      </w:r>
      <w:r w:rsidR="00F551E2">
        <w:t xml:space="preserve">. See </w:t>
      </w:r>
      <w:hyperlink r:id="rId9" w:history="1">
        <w:r w:rsidR="00F551E2" w:rsidRPr="00F551E2">
          <w:rPr>
            <w:rStyle w:val="Hyperlink"/>
          </w:rPr>
          <w:t>http://iopscience.iop.org/journal/0967-3334/page/Highlights_of_2017</w:t>
        </w:r>
      </w:hyperlink>
      <w:r w:rsidR="00F551E2">
        <w:t>.</w:t>
      </w:r>
      <w:r w:rsidR="00F551E2">
        <w:br/>
      </w:r>
    </w:p>
    <w:p w14:paraId="4D55E05C" w14:textId="69224B4D" w:rsidR="00522119" w:rsidRPr="0034694B" w:rsidRDefault="009D1BE6" w:rsidP="003024C5">
      <w:pPr>
        <w:pStyle w:val="ListParagraph"/>
        <w:numPr>
          <w:ilvl w:val="0"/>
          <w:numId w:val="3"/>
        </w:numPr>
        <w:rPr>
          <w:u w:val="single"/>
        </w:rPr>
      </w:pPr>
      <w:r w:rsidRPr="0034694B">
        <w:t xml:space="preserve">Kim Y, </w:t>
      </w:r>
      <w:r w:rsidRPr="0034694B">
        <w:rPr>
          <w:b/>
        </w:rPr>
        <w:t>Hibbing P</w:t>
      </w:r>
      <w:r w:rsidRPr="0034694B">
        <w:t xml:space="preserve">, Saint-Maurice PF, Ellingson LD, Hennessy E, Wolff-Hughes </w:t>
      </w:r>
      <w:r w:rsidR="00F54975" w:rsidRPr="0034694B">
        <w:t>DL</w:t>
      </w:r>
      <w:r w:rsidR="0034694B" w:rsidRPr="0034694B">
        <w:t xml:space="preserve">, Perna FM, </w:t>
      </w:r>
      <w:r w:rsidR="00FA6783">
        <w:t xml:space="preserve">&amp; </w:t>
      </w:r>
      <w:r w:rsidRPr="0034694B">
        <w:t>Welk GJ. (</w:t>
      </w:r>
      <w:r w:rsidR="00993355" w:rsidRPr="0034694B">
        <w:t>2017</w:t>
      </w:r>
      <w:r w:rsidRPr="0034694B">
        <w:t xml:space="preserve">) Surveillance of youth physical activity and sedentary behavior with wrist accelerometry. </w:t>
      </w:r>
      <w:r w:rsidRPr="0034694B">
        <w:rPr>
          <w:i/>
        </w:rPr>
        <w:t>American Journal of Preventative Medicine</w:t>
      </w:r>
      <w:r w:rsidRPr="0034694B">
        <w:t>.</w:t>
      </w:r>
      <w:r w:rsidR="00993355" w:rsidRPr="0034694B">
        <w:t xml:space="preserve"> 52(6), 872-879.</w:t>
      </w:r>
      <w:r w:rsidR="003024C5" w:rsidRPr="003024C5">
        <w:t xml:space="preserve"> doi: 10.1016/j.amepre.2017.01.012</w:t>
      </w:r>
      <w:r w:rsidR="003024C5">
        <w:t>.</w:t>
      </w:r>
      <w:r w:rsidR="00522119" w:rsidRPr="0034694B">
        <w:br/>
      </w:r>
    </w:p>
    <w:p w14:paraId="39CA6852" w14:textId="139C18C5" w:rsidR="00434C9B" w:rsidRPr="00071C67" w:rsidRDefault="009D1BE6" w:rsidP="003024C5">
      <w:pPr>
        <w:pStyle w:val="ListParagraph"/>
        <w:numPr>
          <w:ilvl w:val="0"/>
          <w:numId w:val="3"/>
        </w:numPr>
        <w:rPr>
          <w:shd w:val="clear" w:color="auto" w:fill="FFFFFF"/>
        </w:rPr>
      </w:pPr>
      <w:r w:rsidRPr="0034694B">
        <w:t xml:space="preserve">Saint-Maurice PF, Kim Y, </w:t>
      </w:r>
      <w:r w:rsidRPr="0034694B">
        <w:rPr>
          <w:b/>
        </w:rPr>
        <w:t>Hibbing P</w:t>
      </w:r>
      <w:r w:rsidRPr="0034694B">
        <w:t>, Oh A, Perna FM, &amp; Welk GJ. (</w:t>
      </w:r>
      <w:r w:rsidR="00993355" w:rsidRPr="0034694B">
        <w:t>2017</w:t>
      </w:r>
      <w:r w:rsidRPr="0034694B">
        <w:t xml:space="preserve">) </w:t>
      </w:r>
      <w:r w:rsidR="003024C5" w:rsidRPr="003024C5">
        <w:t xml:space="preserve">Calibration and </w:t>
      </w:r>
      <w:r w:rsidR="00C91577">
        <w:t>v</w:t>
      </w:r>
      <w:r w:rsidR="003024C5" w:rsidRPr="003024C5">
        <w:t xml:space="preserve">alidation of the </w:t>
      </w:r>
      <w:r w:rsidR="00F85077">
        <w:t>Y</w:t>
      </w:r>
      <w:r w:rsidR="003024C5" w:rsidRPr="003024C5">
        <w:t xml:space="preserve">outh </w:t>
      </w:r>
      <w:r w:rsidR="00F85077">
        <w:t>A</w:t>
      </w:r>
      <w:r w:rsidR="003024C5" w:rsidRPr="003024C5">
        <w:t xml:space="preserve">ctivity </w:t>
      </w:r>
      <w:r w:rsidR="00F85077">
        <w:t>P</w:t>
      </w:r>
      <w:r w:rsidR="003024C5" w:rsidRPr="003024C5">
        <w:t xml:space="preserve">rofile: The FLASHE </w:t>
      </w:r>
      <w:r w:rsidR="00C91577">
        <w:t>s</w:t>
      </w:r>
      <w:r w:rsidR="003024C5" w:rsidRPr="003024C5">
        <w:t>tudy</w:t>
      </w:r>
      <w:r w:rsidRPr="0034694B">
        <w:t xml:space="preserve">. </w:t>
      </w:r>
      <w:r w:rsidRPr="0034694B">
        <w:rPr>
          <w:i/>
        </w:rPr>
        <w:t>American Journal of Preventative Medicine</w:t>
      </w:r>
      <w:r w:rsidRPr="0034694B">
        <w:t>.</w:t>
      </w:r>
      <w:r w:rsidR="00993355" w:rsidRPr="0034694B">
        <w:t xml:space="preserve"> 52(6), 880-887.</w:t>
      </w:r>
      <w:r w:rsidR="003024C5" w:rsidRPr="003024C5">
        <w:t xml:space="preserve"> doi: 10.1016/j.amepre.2016.12.010</w:t>
      </w:r>
      <w:r w:rsidR="003024C5">
        <w:t>.</w:t>
      </w:r>
      <w:r w:rsidR="00071C67">
        <w:br/>
      </w:r>
    </w:p>
    <w:p w14:paraId="74241AA4" w14:textId="77777777" w:rsidR="003024C5" w:rsidRPr="003024C5" w:rsidRDefault="003024C5" w:rsidP="00EA558F">
      <w:pPr>
        <w:pStyle w:val="ListParagraph"/>
        <w:numPr>
          <w:ilvl w:val="0"/>
          <w:numId w:val="3"/>
        </w:numPr>
        <w:rPr>
          <w:shd w:val="clear" w:color="auto" w:fill="FFFFFF"/>
        </w:rPr>
      </w:pPr>
      <w:r w:rsidRPr="0034694B">
        <w:t xml:space="preserve">Bai Y, </w:t>
      </w:r>
      <w:r w:rsidRPr="0034694B">
        <w:rPr>
          <w:b/>
        </w:rPr>
        <w:t>Hibbing P</w:t>
      </w:r>
      <w:r w:rsidRPr="0034694B">
        <w:t>, Mantis K, &amp; Welk GJ. (</w:t>
      </w:r>
      <w:r>
        <w:t>2018</w:t>
      </w:r>
      <w:r w:rsidRPr="0034694B">
        <w:t xml:space="preserve">) Comparative evaluation of heart rate-based monitors: Apple Watch vs Fitbit Charge HR. </w:t>
      </w:r>
      <w:r w:rsidRPr="0034694B">
        <w:rPr>
          <w:i/>
        </w:rPr>
        <w:t>Journal of Sports Science</w:t>
      </w:r>
      <w:r>
        <w:rPr>
          <w:i/>
        </w:rPr>
        <w:t>s</w:t>
      </w:r>
      <w:r w:rsidRPr="0034694B">
        <w:t>.</w:t>
      </w:r>
      <w:r>
        <w:t xml:space="preserve"> 36(15), 1734-1741. doi: </w:t>
      </w:r>
      <w:r w:rsidRPr="00EA558F">
        <w:t>10.1080/02640414.2017.1412235</w:t>
      </w:r>
      <w:r>
        <w:t>.</w:t>
      </w:r>
      <w:r>
        <w:br/>
      </w:r>
    </w:p>
    <w:p w14:paraId="3F688A85" w14:textId="5FCAA637" w:rsidR="00EC7C26" w:rsidRPr="00A1686F" w:rsidRDefault="00071C67" w:rsidP="003024C5">
      <w:pPr>
        <w:pStyle w:val="ListParagraph"/>
        <w:numPr>
          <w:ilvl w:val="0"/>
          <w:numId w:val="3"/>
        </w:numPr>
        <w:rPr>
          <w:shd w:val="clear" w:color="auto" w:fill="FFFFFF"/>
        </w:rPr>
      </w:pPr>
      <w:r w:rsidRPr="0034694B">
        <w:t xml:space="preserve">Dixon PM, Saint-Maurice PF, Kim Y, </w:t>
      </w:r>
      <w:r w:rsidRPr="0034694B">
        <w:rPr>
          <w:b/>
        </w:rPr>
        <w:t>Hibbing P</w:t>
      </w:r>
      <w:r w:rsidRPr="0034694B">
        <w:t>, Bai Y, &amp; Welk GJ. (</w:t>
      </w:r>
      <w:r w:rsidR="00EA558F">
        <w:t>201</w:t>
      </w:r>
      <w:r w:rsidR="006E67E1">
        <w:t>8</w:t>
      </w:r>
      <w:r w:rsidRPr="0034694B">
        <w:t xml:space="preserve">) A primer on the use of equivalence testing for evaluating measurement agreement. </w:t>
      </w:r>
      <w:r w:rsidRPr="0034694B">
        <w:rPr>
          <w:i/>
        </w:rPr>
        <w:t>Medicine and Science in Sports and Exercise</w:t>
      </w:r>
      <w:r w:rsidRPr="0034694B">
        <w:t>.</w:t>
      </w:r>
      <w:r w:rsidR="00EA558F">
        <w:t xml:space="preserve"> </w:t>
      </w:r>
      <w:r w:rsidR="00CF5546">
        <w:t xml:space="preserve">50(4), 837-845. </w:t>
      </w:r>
      <w:r w:rsidR="00EA558F">
        <w:t>doi:</w:t>
      </w:r>
      <w:r w:rsidR="00EA558F" w:rsidRPr="00EA558F">
        <w:t xml:space="preserve"> 10.1249/MSS.0000000000001481</w:t>
      </w:r>
      <w:r w:rsidR="00EA558F">
        <w:t xml:space="preserve">. </w:t>
      </w:r>
      <w:r w:rsidR="00EC7C26">
        <w:br/>
      </w:r>
    </w:p>
    <w:p w14:paraId="193C4CA7" w14:textId="573B3D98" w:rsidR="00A1686F" w:rsidRDefault="00A1686F" w:rsidP="00925600">
      <w:pPr>
        <w:pStyle w:val="ListParagraph"/>
        <w:numPr>
          <w:ilvl w:val="0"/>
          <w:numId w:val="3"/>
        </w:numPr>
        <w:rPr>
          <w:shd w:val="clear" w:color="auto" w:fill="FFFFFF"/>
        </w:rPr>
      </w:pPr>
      <w:r w:rsidRPr="0034694B">
        <w:rPr>
          <w:b/>
        </w:rPr>
        <w:t>Hibbing PR</w:t>
      </w:r>
      <w:r w:rsidRPr="0034694B">
        <w:t>, Ellingson LD, Dixon PM, &amp; Welk GJ. (</w:t>
      </w:r>
      <w:r w:rsidR="00925600">
        <w:t>201</w:t>
      </w:r>
      <w:r w:rsidR="00FB3C98">
        <w:t>8</w:t>
      </w:r>
      <w:r w:rsidRPr="0034694B">
        <w:t xml:space="preserve">) </w:t>
      </w:r>
      <w:r w:rsidRPr="00A1686F">
        <w:t>Adapted Sojourn models to estimate activity intensity in youth: A suite of tools</w:t>
      </w:r>
      <w:r w:rsidRPr="0034694B">
        <w:t xml:space="preserve">. </w:t>
      </w:r>
      <w:r w:rsidRPr="0034694B">
        <w:rPr>
          <w:i/>
        </w:rPr>
        <w:t>Medicine and Science in Sports and Exercise</w:t>
      </w:r>
      <w:r w:rsidRPr="0034694B">
        <w:t>.</w:t>
      </w:r>
      <w:r>
        <w:rPr>
          <w:shd w:val="clear" w:color="auto" w:fill="FFFFFF"/>
        </w:rPr>
        <w:t xml:space="preserve"> </w:t>
      </w:r>
      <w:r w:rsidR="00FB3C98">
        <w:rPr>
          <w:shd w:val="clear" w:color="auto" w:fill="FFFFFF"/>
        </w:rPr>
        <w:t>50(4)</w:t>
      </w:r>
      <w:r w:rsidR="00925763">
        <w:rPr>
          <w:shd w:val="clear" w:color="auto" w:fill="FFFFFF"/>
        </w:rPr>
        <w:t xml:space="preserve">, 846-854. </w:t>
      </w:r>
      <w:r w:rsidR="00925600">
        <w:rPr>
          <w:shd w:val="clear" w:color="auto" w:fill="FFFFFF"/>
        </w:rPr>
        <w:t xml:space="preserve">doi: </w:t>
      </w:r>
      <w:r w:rsidR="00925600" w:rsidRPr="00925600">
        <w:rPr>
          <w:shd w:val="clear" w:color="auto" w:fill="FFFFFF"/>
        </w:rPr>
        <w:t>10.1249/MSS.0000000000001486</w:t>
      </w:r>
      <w:r w:rsidR="00925600">
        <w:rPr>
          <w:shd w:val="clear" w:color="auto" w:fill="FFFFFF"/>
        </w:rPr>
        <w:t>.</w:t>
      </w:r>
      <w:r w:rsidR="00AF2CB5">
        <w:rPr>
          <w:shd w:val="clear" w:color="auto" w:fill="FFFFFF"/>
        </w:rPr>
        <w:br/>
      </w:r>
    </w:p>
    <w:p w14:paraId="170D603A" w14:textId="6E1AE276" w:rsidR="003024C5" w:rsidRPr="003024C5" w:rsidRDefault="003024C5" w:rsidP="00354177">
      <w:pPr>
        <w:pStyle w:val="ListParagraph"/>
        <w:numPr>
          <w:ilvl w:val="0"/>
          <w:numId w:val="3"/>
        </w:numPr>
        <w:rPr>
          <w:shd w:val="clear" w:color="auto" w:fill="FFFFFF"/>
        </w:rPr>
      </w:pPr>
      <w:r w:rsidRPr="0034694B">
        <w:rPr>
          <w:b/>
        </w:rPr>
        <w:t>Hibbing PR</w:t>
      </w:r>
      <w:r w:rsidRPr="0034694B">
        <w:t>, LaMunion SR, Kaplan AS, &amp; Crouter SE. (</w:t>
      </w:r>
      <w:r>
        <w:t>2018</w:t>
      </w:r>
      <w:r w:rsidRPr="0034694B">
        <w:t xml:space="preserve">) </w:t>
      </w:r>
      <w:r w:rsidR="00354177" w:rsidRPr="00354177">
        <w:t xml:space="preserve">Estimating </w:t>
      </w:r>
      <w:r w:rsidR="003152E9">
        <w:t>e</w:t>
      </w:r>
      <w:r w:rsidR="00354177" w:rsidRPr="00354177">
        <w:t xml:space="preserve">nergy </w:t>
      </w:r>
      <w:r w:rsidR="003152E9">
        <w:t>e</w:t>
      </w:r>
      <w:r w:rsidR="00354177" w:rsidRPr="00354177">
        <w:t xml:space="preserve">xpenditure with ActiGraph GT9X </w:t>
      </w:r>
      <w:r w:rsidR="003152E9">
        <w:t>i</w:t>
      </w:r>
      <w:r w:rsidR="00354177" w:rsidRPr="00354177">
        <w:t xml:space="preserve">nertial </w:t>
      </w:r>
      <w:r w:rsidR="003152E9">
        <w:t>m</w:t>
      </w:r>
      <w:r w:rsidR="00354177" w:rsidRPr="00354177">
        <w:t xml:space="preserve">easurement </w:t>
      </w:r>
      <w:r w:rsidR="003152E9">
        <w:t>u</w:t>
      </w:r>
      <w:r w:rsidR="00354177" w:rsidRPr="00354177">
        <w:t>nit</w:t>
      </w:r>
      <w:r w:rsidRPr="0034694B">
        <w:t xml:space="preserve">. </w:t>
      </w:r>
      <w:r w:rsidRPr="0034694B">
        <w:rPr>
          <w:i/>
        </w:rPr>
        <w:t>Medicine and Science in Sports and Exercise</w:t>
      </w:r>
      <w:r w:rsidRPr="0034694B">
        <w:t>.</w:t>
      </w:r>
      <w:r>
        <w:t xml:space="preserve"> 50(5), 1093-1102. doi: </w:t>
      </w:r>
      <w:r w:rsidRPr="00DC3E01">
        <w:t>10.1249/MSS.0000000000001532</w:t>
      </w:r>
      <w:r>
        <w:t>.</w:t>
      </w:r>
      <w:r>
        <w:br/>
      </w:r>
    </w:p>
    <w:p w14:paraId="2E046DDF" w14:textId="1AC0C9B3" w:rsidR="003024C5" w:rsidRPr="0034694B" w:rsidRDefault="003024C5" w:rsidP="003024C5">
      <w:pPr>
        <w:pStyle w:val="ListParagraph"/>
        <w:numPr>
          <w:ilvl w:val="0"/>
          <w:numId w:val="3"/>
        </w:numPr>
        <w:rPr>
          <w:shd w:val="clear" w:color="auto" w:fill="FFFFFF"/>
        </w:rPr>
      </w:pPr>
      <w:r w:rsidRPr="0034694B">
        <w:t xml:space="preserve">Stegemöller EL, Tatz JR, Warnecke A, </w:t>
      </w:r>
      <w:r w:rsidRPr="0034694B">
        <w:rPr>
          <w:b/>
        </w:rPr>
        <w:t>Hibbing P</w:t>
      </w:r>
      <w:r w:rsidRPr="0034694B">
        <w:t>, Bates B, &amp; Zaman A. (</w:t>
      </w:r>
      <w:r>
        <w:t>2018</w:t>
      </w:r>
      <w:r w:rsidRPr="0034694B">
        <w:t xml:space="preserve">) Influence of music </w:t>
      </w:r>
      <w:r>
        <w:t xml:space="preserve">style and rate </w:t>
      </w:r>
      <w:r w:rsidRPr="0034694B">
        <w:t xml:space="preserve">on repetitive finger tapping. </w:t>
      </w:r>
      <w:r>
        <w:rPr>
          <w:i/>
        </w:rPr>
        <w:t>Motor Control</w:t>
      </w:r>
      <w:r w:rsidRPr="0034694B">
        <w:t>.</w:t>
      </w:r>
      <w:r>
        <w:t xml:space="preserve"> </w:t>
      </w:r>
      <w:r w:rsidR="00135C02">
        <w:t>22(4)</w:t>
      </w:r>
      <w:r w:rsidR="00844089">
        <w:t xml:space="preserve">, 472-485. </w:t>
      </w:r>
      <w:r>
        <w:t xml:space="preserve">doi: </w:t>
      </w:r>
      <w:r w:rsidRPr="00D02CD6">
        <w:t>10.1123/mc.2017-0081</w:t>
      </w:r>
      <w:r>
        <w:t>.</w:t>
      </w:r>
      <w:r>
        <w:br/>
      </w:r>
    </w:p>
    <w:p w14:paraId="37951F75" w14:textId="69A4CEE7" w:rsidR="004255D5" w:rsidRPr="00EF0B0F" w:rsidRDefault="00AF2CB5" w:rsidP="00213705">
      <w:pPr>
        <w:pStyle w:val="ListParagraph"/>
        <w:numPr>
          <w:ilvl w:val="0"/>
          <w:numId w:val="3"/>
        </w:numPr>
        <w:rPr>
          <w:shd w:val="clear" w:color="auto" w:fill="FFFFFF"/>
        </w:rPr>
      </w:pPr>
      <w:r w:rsidRPr="0034694B">
        <w:t>Toth LP, Park S, Pittman WL, Sarisaltik D</w:t>
      </w:r>
      <w:r>
        <w:t>,</w:t>
      </w:r>
      <w:r w:rsidRPr="0034694B">
        <w:t xml:space="preserve"> </w:t>
      </w:r>
      <w:r w:rsidRPr="003024C5">
        <w:rPr>
          <w:b/>
        </w:rPr>
        <w:t>Hibbing PR</w:t>
      </w:r>
      <w:r w:rsidRPr="0034694B">
        <w:t xml:space="preserve">, Morton A, Springer CM, Crouter SE, </w:t>
      </w:r>
      <w:r>
        <w:t xml:space="preserve">&amp; </w:t>
      </w:r>
      <w:r w:rsidRPr="0034694B">
        <w:t>Basset DR. (</w:t>
      </w:r>
      <w:r w:rsidR="00213705">
        <w:t>2018</w:t>
      </w:r>
      <w:r w:rsidRPr="0034694B">
        <w:t xml:space="preserve">) </w:t>
      </w:r>
      <w:r w:rsidR="00213705" w:rsidRPr="00213705">
        <w:t xml:space="preserve">Validity of </w:t>
      </w:r>
      <w:r w:rsidR="003152E9">
        <w:t>a</w:t>
      </w:r>
      <w:r w:rsidR="00213705" w:rsidRPr="00213705">
        <w:t xml:space="preserve">ctivity </w:t>
      </w:r>
      <w:r w:rsidR="003152E9">
        <w:t>t</w:t>
      </w:r>
      <w:r w:rsidR="00213705" w:rsidRPr="00213705">
        <w:t xml:space="preserve">racker </w:t>
      </w:r>
      <w:r w:rsidR="003152E9">
        <w:t>s</w:t>
      </w:r>
      <w:r w:rsidR="00213705" w:rsidRPr="00213705">
        <w:t xml:space="preserve">tep </w:t>
      </w:r>
      <w:r w:rsidR="003152E9">
        <w:t>c</w:t>
      </w:r>
      <w:r w:rsidR="00213705" w:rsidRPr="00213705">
        <w:t xml:space="preserve">ounts during </w:t>
      </w:r>
      <w:r w:rsidR="003152E9">
        <w:t>w</w:t>
      </w:r>
      <w:r w:rsidR="00213705" w:rsidRPr="00213705">
        <w:t xml:space="preserve">alking, </w:t>
      </w:r>
      <w:r w:rsidR="003152E9">
        <w:t>r</w:t>
      </w:r>
      <w:r w:rsidR="00213705" w:rsidRPr="00213705">
        <w:t xml:space="preserve">unning, and </w:t>
      </w:r>
      <w:r w:rsidR="003152E9">
        <w:t>a</w:t>
      </w:r>
      <w:r w:rsidR="00213705" w:rsidRPr="00213705">
        <w:t xml:space="preserve">ctivities of </w:t>
      </w:r>
      <w:r w:rsidR="003152E9">
        <w:t>d</w:t>
      </w:r>
      <w:r w:rsidR="00213705" w:rsidRPr="00213705">
        <w:t xml:space="preserve">aily </w:t>
      </w:r>
      <w:r w:rsidR="003152E9">
        <w:t>l</w:t>
      </w:r>
      <w:r w:rsidR="00213705" w:rsidRPr="00213705">
        <w:t>iving</w:t>
      </w:r>
      <w:r w:rsidRPr="0034694B">
        <w:t xml:space="preserve">. </w:t>
      </w:r>
      <w:r w:rsidRPr="003024C5">
        <w:rPr>
          <w:i/>
        </w:rPr>
        <w:t>Translational Journal of the American College of Sports Medicine</w:t>
      </w:r>
      <w:r w:rsidRPr="0034694B">
        <w:t>.</w:t>
      </w:r>
      <w:r w:rsidR="00213705">
        <w:t xml:space="preserve"> 3(7), 52-59. doi: </w:t>
      </w:r>
      <w:r w:rsidR="00213705" w:rsidRPr="00213705">
        <w:t>10.1249/TJX.0000000000000057</w:t>
      </w:r>
      <w:r w:rsidR="00213705">
        <w:t>.</w:t>
      </w:r>
      <w:r w:rsidR="00EF0B0F">
        <w:br/>
      </w:r>
    </w:p>
    <w:p w14:paraId="6B04EE1E" w14:textId="7EB3DD4B" w:rsidR="002F67A2" w:rsidRPr="00411120" w:rsidRDefault="002F67A2" w:rsidP="00080158">
      <w:pPr>
        <w:pStyle w:val="ListParagraph"/>
        <w:numPr>
          <w:ilvl w:val="0"/>
          <w:numId w:val="3"/>
        </w:numPr>
        <w:rPr>
          <w:shd w:val="clear" w:color="auto" w:fill="FFFFFF"/>
        </w:rPr>
      </w:pPr>
      <w:r>
        <w:t>Stegemöller EL</w:t>
      </w:r>
      <w:r w:rsidRPr="000E7F30">
        <w:t>,</w:t>
      </w:r>
      <w:r>
        <w:rPr>
          <w:b/>
        </w:rPr>
        <w:t xml:space="preserve"> </w:t>
      </w:r>
      <w:r>
        <w:t xml:space="preserve">Izbicki P, &amp; </w:t>
      </w:r>
      <w:r>
        <w:rPr>
          <w:b/>
        </w:rPr>
        <w:t>Hibbing P</w:t>
      </w:r>
      <w:r w:rsidRPr="000B459E">
        <w:t xml:space="preserve"> (</w:t>
      </w:r>
      <w:r w:rsidR="007430D8">
        <w:t>2018</w:t>
      </w:r>
      <w:r w:rsidRPr="000B459E">
        <w:t>)</w:t>
      </w:r>
      <w:r>
        <w:t xml:space="preserve">. </w:t>
      </w:r>
      <w:r w:rsidRPr="000E7F30">
        <w:t xml:space="preserve">The </w:t>
      </w:r>
      <w:r w:rsidR="003152E9">
        <w:t>i</w:t>
      </w:r>
      <w:r w:rsidRPr="000E7F30">
        <w:t xml:space="preserve">nfluence of </w:t>
      </w:r>
      <w:r w:rsidR="003152E9">
        <w:t>m</w:t>
      </w:r>
      <w:r w:rsidRPr="000E7F30">
        <w:t xml:space="preserve">oving with </w:t>
      </w:r>
      <w:r w:rsidR="003152E9">
        <w:t>m</w:t>
      </w:r>
      <w:r w:rsidRPr="000E7F30">
        <w:t xml:space="preserve">usic on </w:t>
      </w:r>
      <w:r w:rsidR="003152E9">
        <w:t>m</w:t>
      </w:r>
      <w:r w:rsidRPr="000E7F30">
        <w:t xml:space="preserve">otor </w:t>
      </w:r>
      <w:r w:rsidR="003152E9">
        <w:t>c</w:t>
      </w:r>
      <w:r w:rsidRPr="000E7F30">
        <w:t xml:space="preserve">ortical </w:t>
      </w:r>
      <w:r w:rsidR="003152E9">
        <w:t>a</w:t>
      </w:r>
      <w:r w:rsidRPr="000E7F30">
        <w:t>ctivity</w:t>
      </w:r>
      <w:r>
        <w:t xml:space="preserve">. </w:t>
      </w:r>
      <w:r>
        <w:rPr>
          <w:i/>
        </w:rPr>
        <w:t>Neuroscience Letters</w:t>
      </w:r>
      <w:r>
        <w:t>.</w:t>
      </w:r>
      <w:r w:rsidR="00E75FAF">
        <w:t xml:space="preserve"> </w:t>
      </w:r>
      <w:r w:rsidR="007430D8">
        <w:t>683, 27-32</w:t>
      </w:r>
      <w:r w:rsidR="00E75FAF">
        <w:t xml:space="preserve">. </w:t>
      </w:r>
      <w:r w:rsidR="00080158">
        <w:t>doi</w:t>
      </w:r>
      <w:r w:rsidR="00E75FAF">
        <w:t xml:space="preserve">: </w:t>
      </w:r>
      <w:r w:rsidR="00080158" w:rsidRPr="00080158">
        <w:t>10.1016/j.neulet.2018.06.030</w:t>
      </w:r>
      <w:r w:rsidR="00080158">
        <w:t>.</w:t>
      </w:r>
      <w:r w:rsidR="00411120">
        <w:br/>
      </w:r>
    </w:p>
    <w:p w14:paraId="2ACE7084" w14:textId="3ED39393" w:rsidR="00411120" w:rsidRPr="005F294B" w:rsidRDefault="00411120" w:rsidP="005F294B">
      <w:pPr>
        <w:pStyle w:val="ListParagraph"/>
        <w:numPr>
          <w:ilvl w:val="0"/>
          <w:numId w:val="3"/>
        </w:numPr>
      </w:pPr>
      <w:r>
        <w:t xml:space="preserve">Gharghabi S, </w:t>
      </w:r>
      <w:r w:rsidRPr="00CC2F47">
        <w:t>Yeh CM</w:t>
      </w:r>
      <w:r>
        <w:t xml:space="preserve">, </w:t>
      </w:r>
      <w:r w:rsidRPr="00CC2F47">
        <w:t>Ding</w:t>
      </w:r>
      <w:r>
        <w:t xml:space="preserve"> Y, </w:t>
      </w:r>
      <w:r w:rsidRPr="00CC2F47">
        <w:t>Ding</w:t>
      </w:r>
      <w:r>
        <w:t xml:space="preserve"> W, </w:t>
      </w:r>
      <w:r w:rsidRPr="005F294B">
        <w:rPr>
          <w:b/>
        </w:rPr>
        <w:t>Hibbing P</w:t>
      </w:r>
      <w:r>
        <w:t xml:space="preserve">, </w:t>
      </w:r>
      <w:r w:rsidRPr="00CC2F47">
        <w:t>LaMunion</w:t>
      </w:r>
      <w:r>
        <w:t xml:space="preserve"> S, </w:t>
      </w:r>
      <w:r w:rsidRPr="00CC2F47">
        <w:t>Kaplan</w:t>
      </w:r>
      <w:r>
        <w:t xml:space="preserve"> A, </w:t>
      </w:r>
      <w:r w:rsidRPr="00CC2F47">
        <w:t>Crouter</w:t>
      </w:r>
      <w:r>
        <w:t xml:space="preserve"> SE, &amp; </w:t>
      </w:r>
      <w:r w:rsidRPr="00CC2F47">
        <w:t>Keogh</w:t>
      </w:r>
      <w:r>
        <w:t xml:space="preserve"> E. (</w:t>
      </w:r>
      <w:r w:rsidR="00160433">
        <w:t>2018</w:t>
      </w:r>
      <w:r>
        <w:t xml:space="preserve">) </w:t>
      </w:r>
      <w:r w:rsidRPr="00CC2F47">
        <w:t xml:space="preserve">Domain </w:t>
      </w:r>
      <w:r w:rsidR="003152E9">
        <w:t>a</w:t>
      </w:r>
      <w:r w:rsidRPr="00CC2F47">
        <w:t xml:space="preserve">gnostic </w:t>
      </w:r>
      <w:r w:rsidR="003152E9">
        <w:t>o</w:t>
      </w:r>
      <w:r w:rsidRPr="00CC2F47">
        <w:t xml:space="preserve">nline </w:t>
      </w:r>
      <w:r w:rsidR="003152E9">
        <w:t>s</w:t>
      </w:r>
      <w:r w:rsidRPr="00CC2F47">
        <w:t xml:space="preserve">emantic </w:t>
      </w:r>
      <w:r w:rsidR="003152E9">
        <w:t>s</w:t>
      </w:r>
      <w:r w:rsidRPr="00CC2F47">
        <w:t>egmentation fo</w:t>
      </w:r>
      <w:r>
        <w:t xml:space="preserve">r </w:t>
      </w:r>
      <w:r w:rsidR="003152E9">
        <w:t>m</w:t>
      </w:r>
      <w:r>
        <w:t>ulti-</w:t>
      </w:r>
      <w:r w:rsidR="003152E9">
        <w:t>d</w:t>
      </w:r>
      <w:r>
        <w:t xml:space="preserve">imensional </w:t>
      </w:r>
      <w:r w:rsidR="003152E9">
        <w:t>t</w:t>
      </w:r>
      <w:r>
        <w:t xml:space="preserve">ime </w:t>
      </w:r>
      <w:r w:rsidR="003152E9">
        <w:t>s</w:t>
      </w:r>
      <w:r>
        <w:t xml:space="preserve">eries. </w:t>
      </w:r>
      <w:r w:rsidRPr="005F294B">
        <w:rPr>
          <w:i/>
        </w:rPr>
        <w:t>Data Mining and Knowledge Discovery</w:t>
      </w:r>
      <w:r>
        <w:t>.</w:t>
      </w:r>
      <w:r w:rsidR="00160433">
        <w:t xml:space="preserve"> </w:t>
      </w:r>
      <w:r w:rsidR="00274E51">
        <w:t xml:space="preserve">33(1), 96-130. </w:t>
      </w:r>
      <w:r w:rsidR="00366436">
        <w:t xml:space="preserve">doi: </w:t>
      </w:r>
      <w:r w:rsidR="005F294B" w:rsidRPr="005F294B">
        <w:t>10.1007/s10618-018-0589-3</w:t>
      </w:r>
      <w:r w:rsidR="005F294B">
        <w:t>.</w:t>
      </w:r>
      <w:r w:rsidR="002E1540">
        <w:br/>
      </w:r>
    </w:p>
    <w:p w14:paraId="4D0A784E" w14:textId="22286893" w:rsidR="002E1540" w:rsidRDefault="002E1540" w:rsidP="002E1540">
      <w:pPr>
        <w:pStyle w:val="ListParagraph"/>
        <w:numPr>
          <w:ilvl w:val="0"/>
          <w:numId w:val="3"/>
        </w:numPr>
      </w:pPr>
      <w:r w:rsidRPr="000227C1">
        <w:t xml:space="preserve">Crouter SE, </w:t>
      </w:r>
      <w:r w:rsidRPr="000227C1">
        <w:rPr>
          <w:b/>
        </w:rPr>
        <w:t>Hibbing PR</w:t>
      </w:r>
      <w:r w:rsidRPr="000227C1">
        <w:t>, &amp; LaMunion SR. (</w:t>
      </w:r>
      <w:r w:rsidR="00934D9D">
        <w:t>2018</w:t>
      </w:r>
      <w:r w:rsidRPr="000227C1">
        <w:t xml:space="preserve">) Use of objective measures to estimate sedentary time in youth. </w:t>
      </w:r>
      <w:r w:rsidRPr="000227C1">
        <w:rPr>
          <w:i/>
        </w:rPr>
        <w:t>Journal for the Measurement of Physical Behaviour</w:t>
      </w:r>
      <w:r w:rsidRPr="005E0652">
        <w:t>.</w:t>
      </w:r>
      <w:r w:rsidR="005E0652">
        <w:rPr>
          <w:i/>
        </w:rPr>
        <w:t xml:space="preserve"> </w:t>
      </w:r>
      <w:r w:rsidR="005E0652">
        <w:t>1(3)</w:t>
      </w:r>
      <w:r w:rsidR="00B66FCE">
        <w:t xml:space="preserve">, 136-142. doi: </w:t>
      </w:r>
      <w:r w:rsidR="00B66FCE" w:rsidRPr="00B66FCE">
        <w:t>10.1123/jmpb.2018-0007</w:t>
      </w:r>
      <w:r w:rsidR="00B66FCE">
        <w:t>.</w:t>
      </w:r>
      <w:r w:rsidR="000A0B98">
        <w:br/>
      </w:r>
    </w:p>
    <w:p w14:paraId="03408727" w14:textId="0439B9A1" w:rsidR="000A0B98" w:rsidRDefault="000A0B98" w:rsidP="002E1540">
      <w:pPr>
        <w:pStyle w:val="ListParagraph"/>
        <w:numPr>
          <w:ilvl w:val="0"/>
          <w:numId w:val="3"/>
        </w:numPr>
      </w:pPr>
      <w:r w:rsidRPr="00BA2DBB">
        <w:t xml:space="preserve">Toth LP, Park S, Pittman WL, Sarisaltik D, </w:t>
      </w:r>
      <w:r w:rsidRPr="00BA2DBB">
        <w:rPr>
          <w:b/>
        </w:rPr>
        <w:t>Hibbing PR</w:t>
      </w:r>
      <w:r w:rsidRPr="00BA2DBB">
        <w:t>, Morton AL, Springer CM, Crouter SE, &amp; Bassett DR. (</w:t>
      </w:r>
      <w:r w:rsidR="00DE1BC8">
        <w:t>2019</w:t>
      </w:r>
      <w:r w:rsidRPr="00BA2DBB">
        <w:t>) Effect</w:t>
      </w:r>
      <w:r w:rsidR="00E36929">
        <w:t>s</w:t>
      </w:r>
      <w:r w:rsidRPr="00BA2DBB">
        <w:t xml:space="preserve"> of brief intermittent walking bouts on step count accuracy of </w:t>
      </w:r>
      <w:r w:rsidRPr="002C00CC">
        <w:t xml:space="preserve">wearable devices. </w:t>
      </w:r>
      <w:r w:rsidRPr="002C00CC">
        <w:rPr>
          <w:i/>
        </w:rPr>
        <w:t>Journal for the Measurement of Physical Behaviour</w:t>
      </w:r>
      <w:r w:rsidRPr="002C00CC">
        <w:t>.</w:t>
      </w:r>
      <w:r w:rsidR="00DE1BC8">
        <w:t xml:space="preserve"> 2(1), </w:t>
      </w:r>
      <w:r w:rsidR="00580E59">
        <w:t>13-</w:t>
      </w:r>
      <w:r w:rsidR="00A82E69">
        <w:t xml:space="preserve">21. doi: </w:t>
      </w:r>
      <w:r w:rsidR="00A82E69" w:rsidRPr="00A82E69">
        <w:lastRenderedPageBreak/>
        <w:t>10.1123/jmpb.2018-0050</w:t>
      </w:r>
      <w:r w:rsidR="00A82E69">
        <w:t>.</w:t>
      </w:r>
      <w:r w:rsidR="00A03885">
        <w:br/>
      </w:r>
    </w:p>
    <w:p w14:paraId="7C77D662" w14:textId="53EF57C3" w:rsidR="00563EA4" w:rsidRDefault="00563EA4" w:rsidP="002E1540">
      <w:pPr>
        <w:pStyle w:val="ListParagraph"/>
        <w:numPr>
          <w:ilvl w:val="0"/>
          <w:numId w:val="3"/>
        </w:numPr>
      </w:pPr>
      <w:r w:rsidRPr="002C00CC">
        <w:t xml:space="preserve">Noonan RJ, Christian D, Boddy LM, Saint-Maurice PF, Welk GJ, </w:t>
      </w:r>
      <w:r w:rsidRPr="002C00CC">
        <w:rPr>
          <w:b/>
        </w:rPr>
        <w:t>Hibbing PR</w:t>
      </w:r>
      <w:r w:rsidRPr="002C00CC">
        <w:t>, &amp; Fairclough SJ. (</w:t>
      </w:r>
      <w:r>
        <w:t>2019</w:t>
      </w:r>
      <w:r w:rsidRPr="002C00CC">
        <w:t>) Accelerometer</w:t>
      </w:r>
      <w:r w:rsidRPr="00FE4ABD">
        <w:t xml:space="preserve"> and self-reported measures of sedentary behaviour and associations with adiposity in UK youth</w:t>
      </w:r>
      <w:r>
        <w:t xml:space="preserve">. </w:t>
      </w:r>
      <w:r>
        <w:rPr>
          <w:i/>
        </w:rPr>
        <w:t>Journal of Sports Sciences</w:t>
      </w:r>
      <w:r>
        <w:t>.</w:t>
      </w:r>
      <w:r w:rsidR="0091290D">
        <w:t xml:space="preserve"> </w:t>
      </w:r>
      <w:r w:rsidR="009D648B">
        <w:t>37(16)</w:t>
      </w:r>
      <w:r w:rsidR="00114420">
        <w:t>, 1919-1925</w:t>
      </w:r>
      <w:r w:rsidR="0091290D">
        <w:t xml:space="preserve">. doi: </w:t>
      </w:r>
      <w:r w:rsidR="00F85584" w:rsidRPr="00F85584">
        <w:t>10.1080/02640414.2019.1605649</w:t>
      </w:r>
      <w:r w:rsidR="00736F77">
        <w:t>.</w:t>
      </w:r>
      <w:r>
        <w:br/>
      </w:r>
    </w:p>
    <w:p w14:paraId="51E20756" w14:textId="77777777" w:rsidR="00E17A9F" w:rsidRDefault="00E17A9F" w:rsidP="00563EA4">
      <w:pPr>
        <w:pStyle w:val="ListParagraph"/>
        <w:numPr>
          <w:ilvl w:val="0"/>
          <w:numId w:val="3"/>
        </w:numPr>
      </w:pPr>
      <w:r>
        <w:t xml:space="preserve">Park S, Toth LP, </w:t>
      </w:r>
      <w:r w:rsidRPr="00563EA4">
        <w:rPr>
          <w:b/>
        </w:rPr>
        <w:t>Hibbing PR</w:t>
      </w:r>
      <w:r>
        <w:t xml:space="preserve">, Springer CM, Kaplan AS, Feyerabend MD, Crouter SE, &amp; Bassett DR. (2019) Dominant vs non-dominant wrist placement of activity monitors: Impact on steps per day. </w:t>
      </w:r>
      <w:r w:rsidRPr="00563EA4">
        <w:rPr>
          <w:i/>
        </w:rPr>
        <w:t>Journal for the Measurement of Physical Behaviour</w:t>
      </w:r>
      <w:r>
        <w:t xml:space="preserve">. 2(2), 118-123. doi: </w:t>
      </w:r>
      <w:r w:rsidRPr="00E17A9F">
        <w:t>10.1123/jmpb.2018-0060</w:t>
      </w:r>
      <w:r>
        <w:t>.</w:t>
      </w:r>
      <w:r>
        <w:br/>
      </w:r>
    </w:p>
    <w:p w14:paraId="7899F39B" w14:textId="3E52B2EC" w:rsidR="004E3ED1" w:rsidRDefault="004E3ED1" w:rsidP="004E3ED1">
      <w:pPr>
        <w:pStyle w:val="ListParagraph"/>
        <w:numPr>
          <w:ilvl w:val="0"/>
          <w:numId w:val="3"/>
        </w:numPr>
      </w:pPr>
      <w:r>
        <w:t xml:space="preserve">Fairclough SJ, Christian DL, Saint-Maurice PF, </w:t>
      </w:r>
      <w:r w:rsidRPr="002906B7">
        <w:rPr>
          <w:b/>
        </w:rPr>
        <w:t>Hibbing PR</w:t>
      </w:r>
      <w:r>
        <w:t xml:space="preserve">, Noonan RJ, Welk GJ, Dixon P, &amp; Boddy LM. (2019) </w:t>
      </w:r>
      <w:r w:rsidRPr="00344A5F">
        <w:t xml:space="preserve">Calibration and validation of the </w:t>
      </w:r>
      <w:r w:rsidR="00F85077">
        <w:t>Y</w:t>
      </w:r>
      <w:r w:rsidRPr="00344A5F">
        <w:t xml:space="preserve">outh </w:t>
      </w:r>
      <w:r w:rsidR="00F85077">
        <w:t>A</w:t>
      </w:r>
      <w:r w:rsidRPr="00344A5F">
        <w:t xml:space="preserve">ctivity </w:t>
      </w:r>
      <w:r w:rsidR="00F85077">
        <w:t>P</w:t>
      </w:r>
      <w:r w:rsidRPr="00344A5F">
        <w:t>rofile as a physical activity and sedentary behaviour surveillance tool for English youth</w:t>
      </w:r>
      <w:r w:rsidRPr="00D35D89">
        <w:t xml:space="preserve">. </w:t>
      </w:r>
      <w:r>
        <w:rPr>
          <w:i/>
        </w:rPr>
        <w:t xml:space="preserve">International Journal of Environmental Research and Public Health </w:t>
      </w:r>
      <w:r>
        <w:rPr>
          <w:iCs/>
        </w:rPr>
        <w:t>[</w:t>
      </w:r>
      <w:r w:rsidR="00583823">
        <w:rPr>
          <w:iCs/>
        </w:rPr>
        <w:t>internet</w:t>
      </w:r>
      <w:r>
        <w:rPr>
          <w:iCs/>
        </w:rPr>
        <w:t>]</w:t>
      </w:r>
      <w:r w:rsidRPr="00D35D89">
        <w:t>.</w:t>
      </w:r>
      <w:r>
        <w:t xml:space="preserve"> </w:t>
      </w:r>
      <w:r w:rsidR="00583823">
        <w:t xml:space="preserve">16(19). </w:t>
      </w:r>
      <w:r>
        <w:t xml:space="preserve">doi: </w:t>
      </w:r>
      <w:r w:rsidRPr="008F33BB">
        <w:t>10.3390/ijerph16193711</w:t>
      </w:r>
      <w:r>
        <w:t>.</w:t>
      </w:r>
      <w:r>
        <w:br/>
      </w:r>
    </w:p>
    <w:p w14:paraId="00704F28" w14:textId="727E0359" w:rsidR="00020A4F" w:rsidRDefault="00020A4F" w:rsidP="00563EA4">
      <w:pPr>
        <w:pStyle w:val="ListParagraph"/>
        <w:numPr>
          <w:ilvl w:val="0"/>
          <w:numId w:val="3"/>
        </w:numPr>
      </w:pPr>
      <w:r w:rsidRPr="00753F4B">
        <w:t xml:space="preserve">Ellingson L, </w:t>
      </w:r>
      <w:r w:rsidRPr="00753F4B">
        <w:rPr>
          <w:b/>
        </w:rPr>
        <w:t>Hibbing PR</w:t>
      </w:r>
      <w:r w:rsidRPr="00753F4B">
        <w:t>, Welk GJ, Dailey D, Rakel B, Crofford LJ, Sluka KA, &amp; Frey-Law LA. (</w:t>
      </w:r>
      <w:r>
        <w:t>2019</w:t>
      </w:r>
      <w:r w:rsidRPr="00753F4B">
        <w:t>) Choice</w:t>
      </w:r>
      <w:r w:rsidRPr="00FC2D3D">
        <w:t xml:space="preserve"> of processing method for wrist-worn accelerometers influences interpretation of free-living physical activity data in a clinical sample</w:t>
      </w:r>
      <w:r w:rsidRPr="0034694B">
        <w:t>.</w:t>
      </w:r>
      <w:r>
        <w:t xml:space="preserve"> </w:t>
      </w:r>
      <w:r>
        <w:rPr>
          <w:i/>
        </w:rPr>
        <w:t>Journal for the Measurement of Physical Behaviour</w:t>
      </w:r>
      <w:r>
        <w:t>. 2(4)</w:t>
      </w:r>
      <w:r w:rsidR="005035FC">
        <w:t>, 228-2</w:t>
      </w:r>
      <w:r w:rsidR="00C91DFC">
        <w:t>36</w:t>
      </w:r>
      <w:r>
        <w:t xml:space="preserve">. doi: </w:t>
      </w:r>
      <w:r w:rsidRPr="00362667">
        <w:t>10.1123/jmpb.2018-0062</w:t>
      </w:r>
      <w:r>
        <w:t>.</w:t>
      </w:r>
      <w:r>
        <w:br/>
      </w:r>
    </w:p>
    <w:p w14:paraId="08869378" w14:textId="0F691107" w:rsidR="008E2759" w:rsidRDefault="008E2759" w:rsidP="00D501FF">
      <w:pPr>
        <w:pStyle w:val="ListParagraph"/>
        <w:numPr>
          <w:ilvl w:val="0"/>
          <w:numId w:val="3"/>
        </w:numPr>
      </w:pPr>
      <w:r w:rsidRPr="00FD7E45">
        <w:t xml:space="preserve">Crouter SE, LaMunion SR, </w:t>
      </w:r>
      <w:r w:rsidRPr="00FD7E45">
        <w:rPr>
          <w:b/>
        </w:rPr>
        <w:t>Hibbing PR</w:t>
      </w:r>
      <w:r w:rsidRPr="00FD7E45">
        <w:t>, Kaplan AS, &amp; Bassett DR.</w:t>
      </w:r>
      <w:r>
        <w:t xml:space="preserve"> (</w:t>
      </w:r>
      <w:r w:rsidR="00AD2634">
        <w:t>2019</w:t>
      </w:r>
      <w:r>
        <w:t xml:space="preserve">) Accuracy of the Cosmed K5 portable calorimeter. </w:t>
      </w:r>
      <w:r w:rsidRPr="00D06380">
        <w:rPr>
          <w:i/>
          <w:iCs/>
        </w:rPr>
        <w:t>PLoS ONE</w:t>
      </w:r>
      <w:r w:rsidRPr="00932A98">
        <w:t xml:space="preserve"> [internet]</w:t>
      </w:r>
      <w:r>
        <w:t>.</w:t>
      </w:r>
      <w:r w:rsidR="002D237B">
        <w:t xml:space="preserve"> 14(</w:t>
      </w:r>
      <w:r w:rsidR="00A4243D">
        <w:t>12)</w:t>
      </w:r>
      <w:r w:rsidR="0096163C" w:rsidRPr="0096163C">
        <w:t>.</w:t>
      </w:r>
      <w:r w:rsidR="00C37637">
        <w:t xml:space="preserve"> doi:</w:t>
      </w:r>
      <w:r w:rsidR="00AC70AE">
        <w:t xml:space="preserve"> </w:t>
      </w:r>
      <w:r w:rsidR="00D501FF">
        <w:t>10.1371/journal.pone.0226290</w:t>
      </w:r>
      <w:r w:rsidR="00AC70AE">
        <w:t>.</w:t>
      </w:r>
      <w:r>
        <w:br/>
      </w:r>
    </w:p>
    <w:p w14:paraId="457A1E0D" w14:textId="4A62CFF2" w:rsidR="00EF475F" w:rsidRDefault="00EF475F" w:rsidP="00563EA4">
      <w:pPr>
        <w:pStyle w:val="ListParagraph"/>
        <w:numPr>
          <w:ilvl w:val="0"/>
          <w:numId w:val="3"/>
        </w:numPr>
      </w:pPr>
      <w:r>
        <w:t xml:space="preserve">LaMunion SR, Blythe AL, </w:t>
      </w:r>
      <w:r>
        <w:rPr>
          <w:b/>
        </w:rPr>
        <w:t>Hibbing PR</w:t>
      </w:r>
      <w:r>
        <w:t>, Kaplan AS, Clendenin BJ, &amp; Crouter SE. (</w:t>
      </w:r>
      <w:r w:rsidR="00B949D1">
        <w:t>2020</w:t>
      </w:r>
      <w:r>
        <w:t xml:space="preserve">) Use of consumer monitors for estimating energy expenditure in youth. </w:t>
      </w:r>
      <w:r>
        <w:rPr>
          <w:i/>
        </w:rPr>
        <w:t>Applied Physiology, Nutrition, and Metabolism</w:t>
      </w:r>
      <w:r>
        <w:t xml:space="preserve">. </w:t>
      </w:r>
      <w:r w:rsidR="00A33F58">
        <w:t xml:space="preserve">45(2), 161-168. </w:t>
      </w:r>
      <w:r>
        <w:t xml:space="preserve">doi: </w:t>
      </w:r>
      <w:r w:rsidRPr="00EE0C42">
        <w:t>10.1139/apnm-2019-0129</w:t>
      </w:r>
      <w:r>
        <w:t>.</w:t>
      </w:r>
      <w:r>
        <w:br/>
      </w:r>
    </w:p>
    <w:p w14:paraId="26F6B3EB" w14:textId="77777777" w:rsidR="00AD4336" w:rsidRDefault="00AD4336" w:rsidP="00AD4336">
      <w:pPr>
        <w:pStyle w:val="ListParagraph"/>
        <w:numPr>
          <w:ilvl w:val="0"/>
          <w:numId w:val="3"/>
        </w:numPr>
      </w:pPr>
      <w:r w:rsidRPr="003C6D58">
        <w:t xml:space="preserve">Ehrlich SF, Casteel AJ, Crouter SE, </w:t>
      </w:r>
      <w:r w:rsidRPr="003C6D58">
        <w:rPr>
          <w:b/>
        </w:rPr>
        <w:t>Hibbing PR</w:t>
      </w:r>
      <w:r w:rsidRPr="003C6D58">
        <w:t xml:space="preserve">, Hedderson MM, Brown SD, </w:t>
      </w:r>
      <w:r>
        <w:t xml:space="preserve">Galarce M, </w:t>
      </w:r>
      <w:r w:rsidRPr="003C6D58">
        <w:t>Coe D,</w:t>
      </w:r>
      <w:r w:rsidRPr="00504660">
        <w:t xml:space="preserve"> </w:t>
      </w:r>
      <w:r w:rsidRPr="003C6D58">
        <w:t xml:space="preserve">Bassett D, </w:t>
      </w:r>
      <w:r>
        <w:t xml:space="preserve">&amp; </w:t>
      </w:r>
      <w:r w:rsidRPr="003C6D58">
        <w:t>Ferrara A</w:t>
      </w:r>
      <w:r>
        <w:t xml:space="preserve">. (2020) </w:t>
      </w:r>
      <w:r w:rsidRPr="00CF4770">
        <w:t xml:space="preserve">Alternative </w:t>
      </w:r>
      <w:r>
        <w:t>w</w:t>
      </w:r>
      <w:r w:rsidRPr="00CF4770">
        <w:t xml:space="preserve">ear-time </w:t>
      </w:r>
      <w:r>
        <w:t>e</w:t>
      </w:r>
      <w:r w:rsidRPr="00CF4770">
        <w:t xml:space="preserve">stimation </w:t>
      </w:r>
      <w:r>
        <w:t>m</w:t>
      </w:r>
      <w:r w:rsidRPr="00CF4770">
        <w:t xml:space="preserve">ethods </w:t>
      </w:r>
      <w:r>
        <w:t>c</w:t>
      </w:r>
      <w:r w:rsidRPr="00CF4770">
        <w:t xml:space="preserve">ompared to </w:t>
      </w:r>
      <w:r>
        <w:t>t</w:t>
      </w:r>
      <w:r w:rsidRPr="00CF4770">
        <w:t xml:space="preserve">raditional </w:t>
      </w:r>
      <w:r>
        <w:t>d</w:t>
      </w:r>
      <w:r w:rsidRPr="00CF4770">
        <w:t xml:space="preserve">iary </w:t>
      </w:r>
      <w:r>
        <w:t>l</w:t>
      </w:r>
      <w:r w:rsidRPr="00CF4770">
        <w:t xml:space="preserve">ogs for </w:t>
      </w:r>
      <w:r>
        <w:t>w</w:t>
      </w:r>
      <w:r w:rsidRPr="00CF4770">
        <w:t>rist-</w:t>
      </w:r>
      <w:r>
        <w:t>w</w:t>
      </w:r>
      <w:r w:rsidRPr="00CF4770">
        <w:t xml:space="preserve">orn ActiGraph </w:t>
      </w:r>
      <w:r>
        <w:t>a</w:t>
      </w:r>
      <w:r w:rsidRPr="00CF4770">
        <w:t xml:space="preserve">ccelerometers in </w:t>
      </w:r>
      <w:r>
        <w:t>p</w:t>
      </w:r>
      <w:r w:rsidRPr="00CF4770">
        <w:t xml:space="preserve">regnant </w:t>
      </w:r>
      <w:r>
        <w:t>w</w:t>
      </w:r>
      <w:r w:rsidRPr="00CF4770">
        <w:t>omen</w:t>
      </w:r>
      <w:r w:rsidRPr="00D35D89">
        <w:t>.</w:t>
      </w:r>
      <w:r>
        <w:t xml:space="preserve"> </w:t>
      </w:r>
      <w:r>
        <w:rPr>
          <w:i/>
          <w:iCs/>
        </w:rPr>
        <w:t>Journal for the Measurement of Physical Behaviour</w:t>
      </w:r>
      <w:r>
        <w:t xml:space="preserve">. 3(2), 110-117. doi: </w:t>
      </w:r>
      <w:r w:rsidRPr="00986EFA">
        <w:t>10.1123/jmpb.2019-0049</w:t>
      </w:r>
      <w:r>
        <w:t>.</w:t>
      </w:r>
      <w:r>
        <w:br/>
      </w:r>
    </w:p>
    <w:p w14:paraId="249F49FC" w14:textId="77777777" w:rsidR="001C7AE1" w:rsidRDefault="001C7AE1" w:rsidP="001C7AE1">
      <w:pPr>
        <w:pStyle w:val="ListParagraph"/>
        <w:numPr>
          <w:ilvl w:val="0"/>
          <w:numId w:val="3"/>
        </w:numPr>
      </w:pPr>
      <w:r w:rsidRPr="000A1A82">
        <w:rPr>
          <w:b/>
        </w:rPr>
        <w:t>Hibbing PR</w:t>
      </w:r>
      <w:r>
        <w:t xml:space="preserve">, Bassett DR, Coe DP, LaMunion SR, &amp; Crouter SE. (2020) </w:t>
      </w:r>
      <w:r w:rsidRPr="004E0DE9">
        <w:t>Youth metabolic equivalents differ depending on operational definitions</w:t>
      </w:r>
      <w:r>
        <w:t xml:space="preserve">. </w:t>
      </w:r>
      <w:r>
        <w:rPr>
          <w:i/>
        </w:rPr>
        <w:t>Medicine and Science in Sports and Exercise</w:t>
      </w:r>
      <w:r>
        <w:t xml:space="preserve">. 52(8), 1846-1853. doi: </w:t>
      </w:r>
      <w:r w:rsidRPr="00CA0EE2">
        <w:t>10.1249/MSS.0000000000002299</w:t>
      </w:r>
      <w:r>
        <w:t>.</w:t>
      </w:r>
      <w:r>
        <w:br/>
      </w:r>
    </w:p>
    <w:p w14:paraId="725C5337" w14:textId="7AAB0C46" w:rsidR="004C587A" w:rsidRDefault="004C587A" w:rsidP="00F56CF8">
      <w:pPr>
        <w:pStyle w:val="ListParagraph"/>
        <w:numPr>
          <w:ilvl w:val="0"/>
          <w:numId w:val="3"/>
        </w:numPr>
      </w:pPr>
      <w:r w:rsidRPr="008D3B1F">
        <w:rPr>
          <w:b/>
        </w:rPr>
        <w:t>Hibbing PR</w:t>
      </w:r>
      <w:r w:rsidRPr="002C00CC">
        <w:t>, Bassett DR, &amp; Crouter SE. (</w:t>
      </w:r>
      <w:r w:rsidR="00541B8A">
        <w:t>2020</w:t>
      </w:r>
      <w:r w:rsidRPr="002C00CC">
        <w:t xml:space="preserve">) </w:t>
      </w:r>
      <w:r w:rsidR="00C915EF" w:rsidRPr="00C915EF">
        <w:t>Modifying accelerometer cut-points affects criterion validity in simulated free-living for adolescents and adults</w:t>
      </w:r>
      <w:r w:rsidRPr="002C00CC">
        <w:t xml:space="preserve">. </w:t>
      </w:r>
      <w:r w:rsidRPr="008D3B1F">
        <w:rPr>
          <w:i/>
        </w:rPr>
        <w:t>Research Quarterly for Exercise and Sport</w:t>
      </w:r>
      <w:r w:rsidR="00E0799B">
        <w:t>.</w:t>
      </w:r>
      <w:r w:rsidR="007D4D44">
        <w:t xml:space="preserve"> </w:t>
      </w:r>
      <w:r w:rsidR="00F2120F">
        <w:t xml:space="preserve">91(3), 514-524. </w:t>
      </w:r>
      <w:r w:rsidR="007D4D44">
        <w:t xml:space="preserve">doi: </w:t>
      </w:r>
      <w:r w:rsidR="00B862EA" w:rsidRPr="00B862EA">
        <w:t>10.1080/02701367.2019.1688227</w:t>
      </w:r>
      <w:r w:rsidR="00B862EA">
        <w:t>.</w:t>
      </w:r>
      <w:r w:rsidR="00D15F2B">
        <w:br/>
      </w:r>
    </w:p>
    <w:p w14:paraId="1F7ED53D" w14:textId="7DBA070F" w:rsidR="003B462C" w:rsidRPr="000227C1" w:rsidRDefault="00A3433B" w:rsidP="006B1BDB">
      <w:pPr>
        <w:pStyle w:val="ListParagraph"/>
        <w:numPr>
          <w:ilvl w:val="0"/>
          <w:numId w:val="3"/>
        </w:numPr>
      </w:pPr>
      <w:r w:rsidRPr="0000204A">
        <w:rPr>
          <w:b/>
        </w:rPr>
        <w:t>Hibbing PR</w:t>
      </w:r>
      <w:r>
        <w:t>, LaMunion SR, Hilafu H, &amp; Crouter SE. (</w:t>
      </w:r>
      <w:r w:rsidR="00A943E4">
        <w:t>2020</w:t>
      </w:r>
      <w:r>
        <w:t xml:space="preserve">) </w:t>
      </w:r>
      <w:r w:rsidRPr="00760B59">
        <w:t xml:space="preserve">Evaluating the </w:t>
      </w:r>
      <w:r>
        <w:t>p</w:t>
      </w:r>
      <w:r w:rsidRPr="00760B59">
        <w:t xml:space="preserve">erformance of </w:t>
      </w:r>
      <w:r>
        <w:t>s</w:t>
      </w:r>
      <w:r w:rsidRPr="00760B59">
        <w:t>ensor-</w:t>
      </w:r>
      <w:r>
        <w:t>b</w:t>
      </w:r>
      <w:r w:rsidRPr="00760B59">
        <w:t xml:space="preserve">ased </w:t>
      </w:r>
      <w:r>
        <w:t>b</w:t>
      </w:r>
      <w:r w:rsidRPr="00760B59">
        <w:t xml:space="preserve">out </w:t>
      </w:r>
      <w:r>
        <w:t>d</w:t>
      </w:r>
      <w:r w:rsidRPr="00760B59">
        <w:t xml:space="preserve">etection </w:t>
      </w:r>
      <w:r>
        <w:t>a</w:t>
      </w:r>
      <w:r w:rsidRPr="00760B59">
        <w:t xml:space="preserve">lgorithms: The </w:t>
      </w:r>
      <w:r>
        <w:t>t</w:t>
      </w:r>
      <w:r w:rsidRPr="00760B59">
        <w:t xml:space="preserve">ransition </w:t>
      </w:r>
      <w:r>
        <w:t>p</w:t>
      </w:r>
      <w:r w:rsidRPr="00760B59">
        <w:t xml:space="preserve">airing </w:t>
      </w:r>
      <w:r>
        <w:t>m</w:t>
      </w:r>
      <w:r w:rsidRPr="00760B59">
        <w:t>ethod</w:t>
      </w:r>
      <w:r>
        <w:t xml:space="preserve">. </w:t>
      </w:r>
      <w:r w:rsidRPr="00EC34BA">
        <w:rPr>
          <w:i/>
          <w:iCs/>
        </w:rPr>
        <w:t>Journal for the Measurement of Physical Behaviour</w:t>
      </w:r>
      <w:r>
        <w:t>.</w:t>
      </w:r>
      <w:r w:rsidR="00C576ED">
        <w:t xml:space="preserve"> </w:t>
      </w:r>
      <w:r w:rsidR="00AD01C1">
        <w:t xml:space="preserve">3(3), 219-227. </w:t>
      </w:r>
      <w:r w:rsidR="00C576ED">
        <w:t xml:space="preserve">doi: </w:t>
      </w:r>
      <w:r w:rsidR="00982F09" w:rsidRPr="00982F09">
        <w:t>10.1123/jmpb.2019-0039</w:t>
      </w:r>
      <w:r w:rsidR="00982F09">
        <w:t>.</w:t>
      </w:r>
    </w:p>
    <w:p w14:paraId="2FD84782" w14:textId="63A52671" w:rsidR="00AD7C98" w:rsidRDefault="009D1BE6" w:rsidP="00C36BFC">
      <w:pPr>
        <w:pStyle w:val="Heading2"/>
      </w:pPr>
      <w:r w:rsidRPr="00D96603">
        <w:rPr>
          <w:color w:val="808080" w:themeColor="background1" w:themeShade="80"/>
          <w:u w:val="single"/>
          <w:shd w:val="clear" w:color="auto" w:fill="FFFFFF"/>
        </w:rPr>
        <w:t>Manuscripts in Review</w:t>
      </w:r>
      <w:r w:rsidR="00196EFD">
        <w:br/>
      </w:r>
    </w:p>
    <w:p w14:paraId="651CC6B2" w14:textId="43555F5B" w:rsidR="006F3547" w:rsidRDefault="006F3547" w:rsidP="00623868">
      <w:pPr>
        <w:pStyle w:val="ListParagraph"/>
        <w:numPr>
          <w:ilvl w:val="0"/>
          <w:numId w:val="7"/>
        </w:numPr>
      </w:pPr>
    </w:p>
    <w:p w14:paraId="743B95EB" w14:textId="679AEB0C" w:rsidR="001E19A6" w:rsidRPr="00D96603" w:rsidRDefault="001E19A6" w:rsidP="001E19A6">
      <w:pPr>
        <w:pStyle w:val="Heading2"/>
        <w:rPr>
          <w:color w:val="808080" w:themeColor="background1" w:themeShade="80"/>
          <w:u w:val="single"/>
        </w:rPr>
      </w:pPr>
      <w:r w:rsidRPr="00D96603">
        <w:rPr>
          <w:color w:val="808080" w:themeColor="background1" w:themeShade="80"/>
          <w:u w:val="single"/>
        </w:rPr>
        <w:lastRenderedPageBreak/>
        <w:t>Non-Peer-Reviewed Publications</w:t>
      </w:r>
    </w:p>
    <w:p w14:paraId="568F8E12" w14:textId="77777777" w:rsidR="001E19A6" w:rsidRDefault="001E19A6" w:rsidP="001E19A6"/>
    <w:p w14:paraId="7D7D5F15" w14:textId="46B0609E" w:rsidR="001E19A6" w:rsidRDefault="001E19A6" w:rsidP="001E19A6">
      <w:pPr>
        <w:pStyle w:val="ListParagraph"/>
        <w:numPr>
          <w:ilvl w:val="0"/>
          <w:numId w:val="8"/>
        </w:numPr>
      </w:pPr>
      <w:r>
        <w:t xml:space="preserve">Welk GJ, Saint-Maurice PF, Kim Y, Ellingson E, </w:t>
      </w:r>
      <w:r>
        <w:rPr>
          <w:b/>
        </w:rPr>
        <w:t>Hibbing P</w:t>
      </w:r>
      <w:r>
        <w:t xml:space="preserve">, Wolff-Hughes D, </w:t>
      </w:r>
      <w:r w:rsidR="00FA6783">
        <w:t xml:space="preserve">&amp; </w:t>
      </w:r>
      <w:r>
        <w:t xml:space="preserve">Perna </w:t>
      </w:r>
      <w:r w:rsidR="00061458">
        <w:t>F</w:t>
      </w:r>
      <w:r>
        <w:t>M. (</w:t>
      </w:r>
      <w:r w:rsidR="00993355">
        <w:t>2017</w:t>
      </w:r>
      <w:r>
        <w:t xml:space="preserve">) Understanding and interpreting error in physical activity data: Insights from the FLASHE study. </w:t>
      </w:r>
      <w:r>
        <w:rPr>
          <w:i/>
        </w:rPr>
        <w:t>American Journal of Preventative Medicine</w:t>
      </w:r>
      <w:r>
        <w:t>.</w:t>
      </w:r>
      <w:r w:rsidR="009E163F">
        <w:t xml:space="preserve"> 52(6), 836-838.</w:t>
      </w:r>
      <w:r w:rsidR="005A3111">
        <w:t xml:space="preserve"> </w:t>
      </w:r>
      <w:r w:rsidR="00926CCA">
        <w:br/>
      </w:r>
    </w:p>
    <w:p w14:paraId="4A9F72C4" w14:textId="1D06ACC9" w:rsidR="00FA6783" w:rsidRPr="001E19A6" w:rsidRDefault="00FA6783" w:rsidP="00DF6657">
      <w:pPr>
        <w:pStyle w:val="ListParagraph"/>
        <w:numPr>
          <w:ilvl w:val="0"/>
          <w:numId w:val="8"/>
        </w:numPr>
      </w:pPr>
      <w:r>
        <w:rPr>
          <w:b/>
        </w:rPr>
        <w:t>Hibbing P</w:t>
      </w:r>
      <w:r>
        <w:t xml:space="preserve">, LaMunion S, &amp; Toth L. </w:t>
      </w:r>
      <w:r w:rsidR="00150A12">
        <w:t xml:space="preserve">(2017) </w:t>
      </w:r>
      <w:r w:rsidR="00DF6657">
        <w:t xml:space="preserve">Fitness </w:t>
      </w:r>
      <w:r w:rsidR="00565E94">
        <w:t>t</w:t>
      </w:r>
      <w:r w:rsidR="00DF6657">
        <w:t xml:space="preserve">rackers </w:t>
      </w:r>
      <w:r w:rsidR="00565E94">
        <w:t>c</w:t>
      </w:r>
      <w:r w:rsidR="00DF6657">
        <w:t xml:space="preserve">an </w:t>
      </w:r>
      <w:r w:rsidR="00565E94">
        <w:t>b</w:t>
      </w:r>
      <w:r w:rsidR="00DF6657">
        <w:t xml:space="preserve">e </w:t>
      </w:r>
      <w:r w:rsidR="00565E94">
        <w:t>f</w:t>
      </w:r>
      <w:r w:rsidR="00DF6657">
        <w:t xml:space="preserve">ashionable and </w:t>
      </w:r>
      <w:r w:rsidR="00565E94">
        <w:t>f</w:t>
      </w:r>
      <w:r w:rsidR="00DF6657">
        <w:t>unctional</w:t>
      </w:r>
      <w:r>
        <w:t xml:space="preserve">. </w:t>
      </w:r>
      <w:r>
        <w:rPr>
          <w:i/>
        </w:rPr>
        <w:t>ACSM Fit Society Page</w:t>
      </w:r>
      <w:r>
        <w:t xml:space="preserve">. </w:t>
      </w:r>
      <w:r w:rsidR="00150A12">
        <w:t>19(3):3-4.</w:t>
      </w:r>
    </w:p>
    <w:p w14:paraId="047606D7" w14:textId="02B5540E" w:rsidR="00ED2EF4" w:rsidRDefault="006144F4" w:rsidP="00ED2EF4">
      <w:pPr>
        <w:pStyle w:val="Heading2"/>
        <w:rPr>
          <w:color w:val="808080" w:themeColor="background1" w:themeShade="80"/>
          <w:u w:val="single"/>
        </w:rPr>
      </w:pPr>
      <w:r w:rsidRPr="00D96603">
        <w:rPr>
          <w:color w:val="808080" w:themeColor="background1" w:themeShade="80"/>
          <w:u w:val="single"/>
        </w:rPr>
        <w:t>Manuscripts in Preparation</w:t>
      </w:r>
      <w:r w:rsidR="00793D0A">
        <w:rPr>
          <w:color w:val="808080" w:themeColor="background1" w:themeShade="80"/>
          <w:u w:val="single"/>
        </w:rPr>
        <w:br/>
      </w:r>
    </w:p>
    <w:p w14:paraId="2EBC7DC4" w14:textId="6AAE4AAB" w:rsidR="00AD01C1" w:rsidRDefault="00AD01C1" w:rsidP="00F62557">
      <w:pPr>
        <w:pStyle w:val="ListParagraph"/>
        <w:numPr>
          <w:ilvl w:val="0"/>
          <w:numId w:val="20"/>
        </w:numPr>
      </w:pPr>
      <w:r w:rsidRPr="006D539E">
        <w:t>Creasy</w:t>
      </w:r>
      <w:r>
        <w:t xml:space="preserve"> SA</w:t>
      </w:r>
      <w:r w:rsidRPr="006D539E">
        <w:t xml:space="preserve">, </w:t>
      </w:r>
      <w:r w:rsidRPr="006E39A0">
        <w:rPr>
          <w:b/>
        </w:rPr>
        <w:t>Hibbing PR</w:t>
      </w:r>
      <w:r w:rsidRPr="006D539E">
        <w:t>, Cotton</w:t>
      </w:r>
      <w:r>
        <w:t xml:space="preserve"> E</w:t>
      </w:r>
      <w:r w:rsidRPr="006D539E">
        <w:t>,</w:t>
      </w:r>
      <w:r>
        <w:t xml:space="preserve"> </w:t>
      </w:r>
      <w:r w:rsidRPr="006D539E">
        <w:t>Ostendorf</w:t>
      </w:r>
      <w:r>
        <w:t xml:space="preserve"> DM</w:t>
      </w:r>
      <w:r w:rsidRPr="006D539E">
        <w:t>, Lyden</w:t>
      </w:r>
      <w:r>
        <w:t xml:space="preserve"> K</w:t>
      </w:r>
      <w:r w:rsidRPr="006D539E">
        <w:t>,</w:t>
      </w:r>
      <w:r>
        <w:t xml:space="preserve"> Hill </w:t>
      </w:r>
      <w:r w:rsidRPr="006D539E">
        <w:t xml:space="preserve">JO, </w:t>
      </w:r>
      <w:r>
        <w:t>Wyatt HR</w:t>
      </w:r>
      <w:r w:rsidRPr="006D539E">
        <w:t>, Pan</w:t>
      </w:r>
      <w:r>
        <w:t xml:space="preserve"> Z</w:t>
      </w:r>
      <w:r w:rsidRPr="006D539E">
        <w:t>, Catenacci</w:t>
      </w:r>
      <w:r>
        <w:t xml:space="preserve"> VA, &amp; </w:t>
      </w:r>
      <w:r w:rsidRPr="006D539E">
        <w:t>Melanson</w:t>
      </w:r>
      <w:r>
        <w:t xml:space="preserve"> EL. (in Review) </w:t>
      </w:r>
      <w:r w:rsidRPr="00D35D89">
        <w:t xml:space="preserve">Temporal </w:t>
      </w:r>
      <w:r>
        <w:t>p</w:t>
      </w:r>
      <w:r w:rsidRPr="00D35D89">
        <w:t xml:space="preserve">atterns of </w:t>
      </w:r>
      <w:r>
        <w:t>p</w:t>
      </w:r>
      <w:r w:rsidRPr="00D35D89">
        <w:t xml:space="preserve">hysical </w:t>
      </w:r>
      <w:r>
        <w:t>a</w:t>
      </w:r>
      <w:r w:rsidRPr="00D35D89">
        <w:t xml:space="preserve">ctivity in </w:t>
      </w:r>
      <w:r>
        <w:t>s</w:t>
      </w:r>
      <w:r w:rsidRPr="00D35D89">
        <w:t xml:space="preserve">uccessful </w:t>
      </w:r>
      <w:r>
        <w:t>w</w:t>
      </w:r>
      <w:r w:rsidRPr="00D35D89">
        <w:t xml:space="preserve">eight </w:t>
      </w:r>
      <w:r>
        <w:t>l</w:t>
      </w:r>
      <w:r w:rsidRPr="00D35D89">
        <w:t xml:space="preserve">oss </w:t>
      </w:r>
      <w:r>
        <w:t>m</w:t>
      </w:r>
      <w:r w:rsidRPr="00D35D89">
        <w:t>aintainers.</w:t>
      </w:r>
      <w:r>
        <w:t xml:space="preserve"> Target journal: TBD.</w:t>
      </w:r>
      <w:r>
        <w:br/>
      </w:r>
    </w:p>
    <w:p w14:paraId="56526DC1" w14:textId="525C01C3" w:rsidR="00FF30FF" w:rsidRPr="00C545B7" w:rsidRDefault="00FF30FF" w:rsidP="00F62557">
      <w:pPr>
        <w:pStyle w:val="ListParagraph"/>
        <w:numPr>
          <w:ilvl w:val="0"/>
          <w:numId w:val="20"/>
        </w:numPr>
      </w:pPr>
      <w:r>
        <w:t xml:space="preserve">Welk GJ, </w:t>
      </w:r>
      <w:r w:rsidRPr="00FF30FF">
        <w:rPr>
          <w:b/>
          <w:bCs/>
        </w:rPr>
        <w:t>Hibbing PR</w:t>
      </w:r>
      <w:r>
        <w:t xml:space="preserve">, </w:t>
      </w:r>
      <w:r w:rsidR="00DC645A">
        <w:t>Lamoureux</w:t>
      </w:r>
      <w:r w:rsidR="00CF6188">
        <w:t xml:space="preserve"> N, </w:t>
      </w:r>
      <w:r w:rsidR="005C1DFF">
        <w:t xml:space="preserve">&amp; </w:t>
      </w:r>
      <w:r w:rsidR="00CF6188">
        <w:t>Matthews C</w:t>
      </w:r>
      <w:r w:rsidR="00F13BAA">
        <w:t>. Protocol and data description: FLASH study</w:t>
      </w:r>
      <w:r w:rsidR="00BC63DC">
        <w:t xml:space="preserve">. Target journal: </w:t>
      </w:r>
      <w:r w:rsidR="00BC63DC">
        <w:rPr>
          <w:i/>
          <w:iCs/>
        </w:rPr>
        <w:t>Journal for the Measurement of Physical Behaviour</w:t>
      </w:r>
      <w:r w:rsidR="00BC63DC" w:rsidRPr="0098130B">
        <w:t>.</w:t>
      </w:r>
      <w:r w:rsidR="00BC63DC" w:rsidRPr="00C545B7">
        <w:br/>
      </w:r>
    </w:p>
    <w:p w14:paraId="63825C94" w14:textId="719ACE95" w:rsidR="00BC63DC" w:rsidRDefault="00C545B7" w:rsidP="00F62557">
      <w:pPr>
        <w:pStyle w:val="ListParagraph"/>
        <w:numPr>
          <w:ilvl w:val="0"/>
          <w:numId w:val="20"/>
        </w:numPr>
      </w:pPr>
      <w:r w:rsidRPr="00026F01">
        <w:rPr>
          <w:b/>
          <w:bCs/>
        </w:rPr>
        <w:t>Hibbing PR</w:t>
      </w:r>
      <w:r>
        <w:t xml:space="preserve">, </w:t>
      </w:r>
      <w:r w:rsidR="005C1DFF">
        <w:t xml:space="preserve">Welk GJ, &amp; </w:t>
      </w:r>
      <w:r w:rsidR="00026F01">
        <w:t xml:space="preserve">Lamoureux N. </w:t>
      </w:r>
      <w:r w:rsidR="00A86E7D" w:rsidRPr="00A86E7D">
        <w:t>Open source approaches to advancing physical activity assessment research: An example using FLASH data</w:t>
      </w:r>
      <w:r w:rsidR="0048125C">
        <w:t>.</w:t>
      </w:r>
      <w:r w:rsidR="0098130B">
        <w:t xml:space="preserve"> Target journal: </w:t>
      </w:r>
      <w:r w:rsidR="0098130B">
        <w:rPr>
          <w:i/>
          <w:iCs/>
        </w:rPr>
        <w:t>Journal for the Measurement of Physical Behaviour</w:t>
      </w:r>
      <w:r w:rsidR="0098130B" w:rsidRPr="0098130B">
        <w:t>.</w:t>
      </w:r>
      <w:r w:rsidR="00623868">
        <w:br/>
      </w:r>
    </w:p>
    <w:p w14:paraId="1D5B8237" w14:textId="45963865" w:rsidR="00623868" w:rsidRDefault="00623868" w:rsidP="00F62557">
      <w:pPr>
        <w:pStyle w:val="ListParagraph"/>
        <w:numPr>
          <w:ilvl w:val="0"/>
          <w:numId w:val="20"/>
        </w:numPr>
      </w:pPr>
      <w:r w:rsidRPr="006F3547">
        <w:t xml:space="preserve">Hukka MK, LaMunion SR, </w:t>
      </w:r>
      <w:r w:rsidRPr="00B53DCD">
        <w:rPr>
          <w:b/>
          <w:bCs/>
        </w:rPr>
        <w:t>Hibbing PR</w:t>
      </w:r>
      <w:r w:rsidRPr="006F3547">
        <w:t xml:space="preserve">, </w:t>
      </w:r>
      <w:r w:rsidR="00257E8C">
        <w:t xml:space="preserve">&amp; </w:t>
      </w:r>
      <w:r w:rsidRPr="006F3547">
        <w:t>Crouter SE. Generational differences of consumer wearable devices for estimating physical activity outcomes. Target journal: TBD.</w:t>
      </w:r>
      <w:r w:rsidR="008C2E4F">
        <w:br/>
      </w:r>
    </w:p>
    <w:p w14:paraId="2CD47857" w14:textId="1FBFBF42" w:rsidR="008C2E4F" w:rsidRPr="007B26AB" w:rsidRDefault="008C2E4F" w:rsidP="00F62557">
      <w:pPr>
        <w:pStyle w:val="ListParagraph"/>
        <w:numPr>
          <w:ilvl w:val="0"/>
          <w:numId w:val="20"/>
        </w:numPr>
      </w:pPr>
      <w:r>
        <w:t xml:space="preserve">Welk GJ, Saint-Maurice PF, </w:t>
      </w:r>
      <w:r w:rsidR="00FE0A92">
        <w:t xml:space="preserve">Dixon PM, </w:t>
      </w:r>
      <w:r w:rsidR="00FE0A92" w:rsidRPr="00FE0A92">
        <w:rPr>
          <w:b/>
          <w:bCs/>
        </w:rPr>
        <w:t>Hibbing PR</w:t>
      </w:r>
      <w:r w:rsidR="00FE0A92">
        <w:t xml:space="preserve">, </w:t>
      </w:r>
      <w:r w:rsidR="00BB739F">
        <w:t xml:space="preserve">Bai Y, </w:t>
      </w:r>
      <w:r w:rsidR="00257E8C">
        <w:t>&amp; Mc</w:t>
      </w:r>
      <w:r w:rsidR="00671FCC">
        <w:t>Loughlin G</w:t>
      </w:r>
      <w:r w:rsidR="00423E41">
        <w:t xml:space="preserve">M. </w:t>
      </w:r>
      <w:r w:rsidR="00423E41" w:rsidRPr="00C85EA0">
        <w:rPr>
          <w:szCs w:val="24"/>
        </w:rPr>
        <w:t xml:space="preserve">Calibration of the </w:t>
      </w:r>
      <w:r w:rsidR="00423E41">
        <w:rPr>
          <w:szCs w:val="24"/>
        </w:rPr>
        <w:t>o</w:t>
      </w:r>
      <w:r w:rsidR="00423E41" w:rsidRPr="00C85EA0">
        <w:rPr>
          <w:szCs w:val="24"/>
        </w:rPr>
        <w:t xml:space="preserve">nline </w:t>
      </w:r>
      <w:r w:rsidR="00423E41">
        <w:rPr>
          <w:szCs w:val="24"/>
        </w:rPr>
        <w:t>y</w:t>
      </w:r>
      <w:r w:rsidR="00423E41" w:rsidRPr="00C85EA0">
        <w:rPr>
          <w:szCs w:val="24"/>
        </w:rPr>
        <w:t xml:space="preserve">outh </w:t>
      </w:r>
      <w:r w:rsidR="00423E41">
        <w:rPr>
          <w:szCs w:val="24"/>
        </w:rPr>
        <w:t>a</w:t>
      </w:r>
      <w:r w:rsidR="00423E41" w:rsidRPr="00C85EA0">
        <w:rPr>
          <w:szCs w:val="24"/>
        </w:rPr>
        <w:t xml:space="preserve">ctivity </w:t>
      </w:r>
      <w:r w:rsidR="00423E41">
        <w:rPr>
          <w:szCs w:val="24"/>
        </w:rPr>
        <w:t>p</w:t>
      </w:r>
      <w:r w:rsidR="00423E41" w:rsidRPr="00C85EA0">
        <w:rPr>
          <w:szCs w:val="24"/>
        </w:rPr>
        <w:t xml:space="preserve">rofile </w:t>
      </w:r>
      <w:r w:rsidR="00423E41">
        <w:rPr>
          <w:szCs w:val="24"/>
        </w:rPr>
        <w:t>a</w:t>
      </w:r>
      <w:r w:rsidR="00423E41" w:rsidRPr="00C85EA0">
        <w:rPr>
          <w:szCs w:val="24"/>
        </w:rPr>
        <w:t xml:space="preserve">ssessment for </w:t>
      </w:r>
      <w:r w:rsidR="00423E41">
        <w:rPr>
          <w:szCs w:val="24"/>
        </w:rPr>
        <w:t>s</w:t>
      </w:r>
      <w:r w:rsidR="00423E41" w:rsidRPr="00C85EA0">
        <w:rPr>
          <w:szCs w:val="24"/>
        </w:rPr>
        <w:t>chool-</w:t>
      </w:r>
      <w:r w:rsidR="00423E41">
        <w:rPr>
          <w:szCs w:val="24"/>
        </w:rPr>
        <w:t>b</w:t>
      </w:r>
      <w:r w:rsidR="00423E41" w:rsidRPr="00C85EA0">
        <w:rPr>
          <w:szCs w:val="24"/>
        </w:rPr>
        <w:t xml:space="preserve">ased </w:t>
      </w:r>
      <w:r w:rsidR="00423E41">
        <w:rPr>
          <w:szCs w:val="24"/>
        </w:rPr>
        <w:t>a</w:t>
      </w:r>
      <w:r w:rsidR="00423E41" w:rsidRPr="00C85EA0">
        <w:rPr>
          <w:szCs w:val="24"/>
        </w:rPr>
        <w:t>pplications</w:t>
      </w:r>
      <w:r w:rsidR="00423E41">
        <w:rPr>
          <w:szCs w:val="24"/>
        </w:rPr>
        <w:t>.</w:t>
      </w:r>
      <w:r w:rsidR="00776979">
        <w:rPr>
          <w:szCs w:val="24"/>
        </w:rPr>
        <w:t xml:space="preserve"> Target journal: TBD.</w:t>
      </w:r>
      <w:r w:rsidR="007B26AB">
        <w:rPr>
          <w:szCs w:val="24"/>
        </w:rPr>
        <w:br/>
      </w:r>
    </w:p>
    <w:p w14:paraId="275DAD66" w14:textId="156A21D1" w:rsidR="007B26AB" w:rsidRDefault="0053111E" w:rsidP="00F62557">
      <w:pPr>
        <w:pStyle w:val="ListParagraph"/>
        <w:numPr>
          <w:ilvl w:val="0"/>
          <w:numId w:val="20"/>
        </w:numPr>
      </w:pPr>
      <w:r>
        <w:t>Posson PM</w:t>
      </w:r>
      <w:r w:rsidR="00A23EC3">
        <w:t xml:space="preserve">, </w:t>
      </w:r>
      <w:r w:rsidR="00A23EC3" w:rsidRPr="00D900EA">
        <w:rPr>
          <w:b/>
          <w:bCs/>
        </w:rPr>
        <w:t>Hibbing PR</w:t>
      </w:r>
      <w:r w:rsidR="00BC167D">
        <w:t xml:space="preserve">, </w:t>
      </w:r>
      <w:r w:rsidR="006A5181" w:rsidRPr="006A5181">
        <w:t>Carbuhn</w:t>
      </w:r>
      <w:r w:rsidR="006A5181">
        <w:t xml:space="preserve"> A</w:t>
      </w:r>
      <w:r w:rsidR="006A5181" w:rsidRPr="006A5181">
        <w:t>, White</w:t>
      </w:r>
      <w:r w:rsidR="006A5181">
        <w:t xml:space="preserve"> D</w:t>
      </w:r>
      <w:r w:rsidR="006A5181" w:rsidRPr="006A5181">
        <w:t>, Shakhnovich</w:t>
      </w:r>
      <w:r w:rsidR="006A5181">
        <w:t xml:space="preserve"> V</w:t>
      </w:r>
      <w:r w:rsidR="006A5181" w:rsidRPr="006A5181">
        <w:t xml:space="preserve">, </w:t>
      </w:r>
      <w:r w:rsidR="00903CB3">
        <w:t xml:space="preserve">&amp; </w:t>
      </w:r>
      <w:r w:rsidR="006A5181" w:rsidRPr="006A5181">
        <w:t>Sullivan</w:t>
      </w:r>
      <w:r w:rsidR="006A5181">
        <w:t xml:space="preserve"> D</w:t>
      </w:r>
      <w:r w:rsidR="00634A87">
        <w:t>, Shook RP</w:t>
      </w:r>
      <w:r w:rsidR="006A5181">
        <w:t xml:space="preserve">. </w:t>
      </w:r>
      <w:r w:rsidR="00564F71" w:rsidRPr="00564F71">
        <w:t xml:space="preserve">Resting energy requirements in overweight and obese adolescents: </w:t>
      </w:r>
      <w:r w:rsidR="00564F71">
        <w:t>D</w:t>
      </w:r>
      <w:r w:rsidR="00564F71" w:rsidRPr="00564F71">
        <w:t>o prediction equations accurately estimate needs?</w:t>
      </w:r>
      <w:r w:rsidR="00776979">
        <w:t xml:space="preserve"> Target journal: </w:t>
      </w:r>
      <w:r w:rsidR="007C376C" w:rsidRPr="007C376C">
        <w:rPr>
          <w:i/>
          <w:iCs/>
        </w:rPr>
        <w:t>American Journal of Clinical Nutrition</w:t>
      </w:r>
      <w:r w:rsidR="00776979">
        <w:t>.</w:t>
      </w:r>
      <w:r w:rsidR="000C3E31">
        <w:br/>
      </w:r>
    </w:p>
    <w:p w14:paraId="21CD7ACD" w14:textId="6508F9FB" w:rsidR="000C3E31" w:rsidRDefault="003655C9" w:rsidP="00F62557">
      <w:pPr>
        <w:pStyle w:val="ListParagraph"/>
        <w:numPr>
          <w:ilvl w:val="0"/>
          <w:numId w:val="20"/>
        </w:numPr>
      </w:pPr>
      <w:r>
        <w:t xml:space="preserve">Bai Y, Saint-Maurice PF, </w:t>
      </w:r>
      <w:r w:rsidR="00C506AB">
        <w:t>McLoughlin G</w:t>
      </w:r>
      <w:r w:rsidR="001A57A9">
        <w:t xml:space="preserve">M, </w:t>
      </w:r>
      <w:r w:rsidRPr="001A57A9">
        <w:rPr>
          <w:b/>
          <w:bCs/>
        </w:rPr>
        <w:t>Hibbing P</w:t>
      </w:r>
      <w:r w:rsidR="00903CB3" w:rsidRPr="001A57A9">
        <w:rPr>
          <w:b/>
          <w:bCs/>
        </w:rPr>
        <w:t>R</w:t>
      </w:r>
      <w:r>
        <w:t xml:space="preserve">, </w:t>
      </w:r>
      <w:r w:rsidR="00903CB3">
        <w:t xml:space="preserve">&amp; Welk GJ. The measurement reliability and equivalence of </w:t>
      </w:r>
      <w:r w:rsidR="00645E33">
        <w:t xml:space="preserve">print and online versions of the Youth Activity Profile. Target journal: </w:t>
      </w:r>
      <w:r w:rsidR="00645E33" w:rsidRPr="00645E33">
        <w:rPr>
          <w:i/>
          <w:iCs/>
        </w:rPr>
        <w:t>Measurement in Physical Education and Exercise Science</w:t>
      </w:r>
      <w:r w:rsidR="00645E33">
        <w:t>.</w:t>
      </w:r>
      <w:r w:rsidR="001B246D">
        <w:br/>
      </w:r>
    </w:p>
    <w:p w14:paraId="246B0FFD" w14:textId="6AD47570" w:rsidR="001B246D" w:rsidRPr="00C545B7" w:rsidRDefault="001B246D" w:rsidP="00F62557">
      <w:pPr>
        <w:pStyle w:val="ListParagraph"/>
        <w:numPr>
          <w:ilvl w:val="0"/>
          <w:numId w:val="20"/>
        </w:numPr>
      </w:pPr>
      <w:r>
        <w:t xml:space="preserve">Ortega A, Forseth B, Steel C, </w:t>
      </w:r>
      <w:r w:rsidRPr="00D605CB">
        <w:rPr>
          <w:b/>
          <w:bCs/>
        </w:rPr>
        <w:t>Hibbing PR</w:t>
      </w:r>
      <w:r w:rsidR="00D605CB">
        <w:t xml:space="preserve">, &amp; Carlson JA. Measurement of moderate-to-vigorous physical activity from activPAL and ActiGraph accelerometers: A comparative analysis. Target journal: </w:t>
      </w:r>
      <w:r w:rsidR="00D605CB">
        <w:rPr>
          <w:i/>
          <w:iCs/>
        </w:rPr>
        <w:t>Journal for the Measurement of Physical Behaviour</w:t>
      </w:r>
      <w:r w:rsidR="00D605CB" w:rsidRPr="00D605CB">
        <w:t>.</w:t>
      </w:r>
    </w:p>
    <w:p w14:paraId="3CF2C279" w14:textId="564DB916" w:rsidR="00ED2EF4" w:rsidRPr="00D96603" w:rsidRDefault="00AC0A4F" w:rsidP="00AC0A4F">
      <w:pPr>
        <w:pStyle w:val="Heading2"/>
        <w:rPr>
          <w:color w:val="808080" w:themeColor="background1" w:themeShade="80"/>
          <w:u w:val="single"/>
        </w:rPr>
      </w:pPr>
      <w:r w:rsidRPr="00D96603">
        <w:rPr>
          <w:color w:val="808080" w:themeColor="background1" w:themeShade="80"/>
          <w:u w:val="single"/>
        </w:rPr>
        <w:t>National/International Abstracts and/or Presentations</w:t>
      </w:r>
    </w:p>
    <w:p w14:paraId="65BE72F9" w14:textId="77777777" w:rsidR="00AC0A4F" w:rsidRPr="00AC0A4F" w:rsidRDefault="00AC0A4F" w:rsidP="00AC0A4F"/>
    <w:p w14:paraId="4FDBBC52" w14:textId="435F5321" w:rsidR="00AC0A4F" w:rsidRDefault="001E19A6" w:rsidP="001E19A6">
      <w:pPr>
        <w:pStyle w:val="ListParagraph"/>
        <w:numPr>
          <w:ilvl w:val="0"/>
          <w:numId w:val="5"/>
        </w:numPr>
      </w:pPr>
      <w:r w:rsidRPr="002934D2">
        <w:rPr>
          <w:color w:val="222222"/>
          <w:shd w:val="clear" w:color="auto" w:fill="FFFFFF"/>
        </w:rPr>
        <w:t>Stegem</w:t>
      </w:r>
      <w:r w:rsidRPr="00A95C37">
        <w:t xml:space="preserve">öller EL, </w:t>
      </w:r>
      <w:r w:rsidRPr="002934D2">
        <w:rPr>
          <w:b/>
        </w:rPr>
        <w:t>Hibbing P</w:t>
      </w:r>
      <w:r w:rsidRPr="00A95C37">
        <w:t>, Brinkman A, Tatz J, Kinedinst B, &amp; Frick P</w:t>
      </w:r>
      <w:r w:rsidR="003024C5">
        <w:t>.</w:t>
      </w:r>
      <w:r w:rsidRPr="00A95C37">
        <w:t xml:space="preserve"> (2015) The influence of activating versus relaxing music on repetitive finger movement and associated motor cortical activity. Poster </w:t>
      </w:r>
      <w:r>
        <w:t xml:space="preserve">presented </w:t>
      </w:r>
      <w:r w:rsidRPr="00A95C37">
        <w:t>at the Society for Neuroscience 45</w:t>
      </w:r>
      <w:r w:rsidRPr="002934D2">
        <w:rPr>
          <w:vertAlign w:val="superscript"/>
        </w:rPr>
        <w:t>th</w:t>
      </w:r>
      <w:r w:rsidRPr="00A95C37">
        <w:t xml:space="preserve"> annual meeting, Chicago, IL.</w:t>
      </w:r>
      <w:r w:rsidR="00AC0A4F">
        <w:br/>
      </w:r>
    </w:p>
    <w:p w14:paraId="71F355DC" w14:textId="5DA6754C" w:rsidR="001E19A6" w:rsidRDefault="001E19A6" w:rsidP="001E19A6">
      <w:pPr>
        <w:pStyle w:val="ListParagraph"/>
        <w:numPr>
          <w:ilvl w:val="0"/>
          <w:numId w:val="5"/>
        </w:numPr>
      </w:pPr>
      <w:r w:rsidRPr="002934D2">
        <w:rPr>
          <w:color w:val="222222"/>
          <w:shd w:val="clear" w:color="auto" w:fill="FFFFFF"/>
        </w:rPr>
        <w:t>Stegem</w:t>
      </w:r>
      <w:r w:rsidRPr="00A95C37">
        <w:t>öller EL</w:t>
      </w:r>
      <w:r w:rsidRPr="002934D2">
        <w:rPr>
          <w:color w:val="222222"/>
          <w:shd w:val="clear" w:color="auto" w:fill="FFFFFF"/>
        </w:rPr>
        <w:t xml:space="preserve">, </w:t>
      </w:r>
      <w:r w:rsidRPr="002934D2">
        <w:rPr>
          <w:b/>
          <w:color w:val="222222"/>
          <w:shd w:val="clear" w:color="auto" w:fill="FFFFFF"/>
        </w:rPr>
        <w:t>Hibbing P</w:t>
      </w:r>
      <w:r w:rsidRPr="002934D2">
        <w:rPr>
          <w:color w:val="222222"/>
          <w:shd w:val="clear" w:color="auto" w:fill="FFFFFF"/>
        </w:rPr>
        <w:t>, &amp; Radig H</w:t>
      </w:r>
      <w:r w:rsidR="003024C5">
        <w:rPr>
          <w:color w:val="222222"/>
          <w:shd w:val="clear" w:color="auto" w:fill="FFFFFF"/>
        </w:rPr>
        <w:t>. (</w:t>
      </w:r>
      <w:r>
        <w:t>2015</w:t>
      </w:r>
      <w:r w:rsidR="003024C5">
        <w:t>)</w:t>
      </w:r>
      <w:r>
        <w:t xml:space="preserve"> Effects o</w:t>
      </w:r>
      <w:r w:rsidRPr="009912F2">
        <w:t xml:space="preserve">f singing on speech and swallow in patients with Parkinson’s disease. </w:t>
      </w:r>
      <w:r w:rsidR="009912F2" w:rsidRPr="009912F2">
        <w:t xml:space="preserve">Poster presented at the </w:t>
      </w:r>
      <w:r w:rsidRPr="009912F2">
        <w:t>Movement Disorders Society 19</w:t>
      </w:r>
      <w:r w:rsidRPr="009912F2">
        <w:rPr>
          <w:vertAlign w:val="superscript"/>
        </w:rPr>
        <w:t>th</w:t>
      </w:r>
      <w:r w:rsidRPr="009912F2">
        <w:t xml:space="preserve"> annual meeting, San Diego, CA.</w:t>
      </w:r>
      <w:r w:rsidR="00507BC8">
        <w:br/>
      </w:r>
    </w:p>
    <w:p w14:paraId="5F9ABE4A" w14:textId="3D3C70CA" w:rsidR="00AC0A4F" w:rsidRPr="00176C94" w:rsidRDefault="005A3111" w:rsidP="005A3111">
      <w:pPr>
        <w:pStyle w:val="ListParagraph"/>
        <w:numPr>
          <w:ilvl w:val="0"/>
          <w:numId w:val="5"/>
        </w:numPr>
      </w:pPr>
      <w:r w:rsidRPr="00004A94">
        <w:rPr>
          <w:b/>
          <w:color w:val="222222"/>
        </w:rPr>
        <w:lastRenderedPageBreak/>
        <w:t>Hibbing PR</w:t>
      </w:r>
      <w:r w:rsidRPr="00004A94">
        <w:rPr>
          <w:color w:val="222222"/>
        </w:rPr>
        <w:t>, Kim Y, Saint-Maurice PF, &amp; Welk GJ</w:t>
      </w:r>
      <w:r w:rsidR="003024C5" w:rsidRPr="00004A94">
        <w:rPr>
          <w:color w:val="222222"/>
        </w:rPr>
        <w:t>. (</w:t>
      </w:r>
      <w:r w:rsidRPr="00004A94">
        <w:rPr>
          <w:color w:val="222222"/>
        </w:rPr>
        <w:t>2015</w:t>
      </w:r>
      <w:r w:rsidR="003024C5" w:rsidRPr="00004A94">
        <w:rPr>
          <w:color w:val="222222"/>
        </w:rPr>
        <w:t>)</w:t>
      </w:r>
      <w:r w:rsidRPr="00004A94">
        <w:rPr>
          <w:color w:val="222222"/>
        </w:rPr>
        <w:t xml:space="preserve"> Activity </w:t>
      </w:r>
      <w:r w:rsidR="00905B72" w:rsidRPr="00004A94">
        <w:rPr>
          <w:color w:val="222222"/>
        </w:rPr>
        <w:t>m</w:t>
      </w:r>
      <w:r w:rsidRPr="00004A94">
        <w:rPr>
          <w:color w:val="222222"/>
        </w:rPr>
        <w:t xml:space="preserve">onitor </w:t>
      </w:r>
      <w:r w:rsidR="00905B72" w:rsidRPr="00004A94">
        <w:rPr>
          <w:color w:val="222222"/>
        </w:rPr>
        <w:t>a</w:t>
      </w:r>
      <w:r w:rsidRPr="00004A94">
        <w:rPr>
          <w:color w:val="222222"/>
        </w:rPr>
        <w:t xml:space="preserve">greement in </w:t>
      </w:r>
      <w:r w:rsidR="00905B72" w:rsidRPr="00004A94">
        <w:rPr>
          <w:color w:val="222222"/>
        </w:rPr>
        <w:t>a</w:t>
      </w:r>
      <w:r w:rsidRPr="00004A94">
        <w:rPr>
          <w:color w:val="222222"/>
        </w:rPr>
        <w:t xml:space="preserve">ssessing </w:t>
      </w:r>
      <w:r w:rsidR="00905B72" w:rsidRPr="00004A94">
        <w:rPr>
          <w:color w:val="222222"/>
        </w:rPr>
        <w:t>c</w:t>
      </w:r>
      <w:r w:rsidRPr="00004A94">
        <w:rPr>
          <w:color w:val="222222"/>
        </w:rPr>
        <w:t xml:space="preserve">ompliance with Step and </w:t>
      </w:r>
      <w:r w:rsidR="00905B72" w:rsidRPr="00004A94">
        <w:rPr>
          <w:color w:val="222222"/>
        </w:rPr>
        <w:t>p</w:t>
      </w:r>
      <w:r w:rsidRPr="00004A94">
        <w:rPr>
          <w:color w:val="222222"/>
        </w:rPr>
        <w:t xml:space="preserve">hysical </w:t>
      </w:r>
      <w:r w:rsidR="00905B72" w:rsidRPr="00004A94">
        <w:rPr>
          <w:color w:val="222222"/>
        </w:rPr>
        <w:t>a</w:t>
      </w:r>
      <w:r w:rsidRPr="00004A94">
        <w:rPr>
          <w:color w:val="222222"/>
        </w:rPr>
        <w:t xml:space="preserve">ctivity </w:t>
      </w:r>
      <w:r w:rsidR="00905B72" w:rsidRPr="00004A94">
        <w:rPr>
          <w:color w:val="222222"/>
        </w:rPr>
        <w:t>g</w:t>
      </w:r>
      <w:r w:rsidRPr="00004A94">
        <w:rPr>
          <w:color w:val="222222"/>
        </w:rPr>
        <w:t xml:space="preserve">uidelines in </w:t>
      </w:r>
      <w:r w:rsidR="00905B72" w:rsidRPr="00004A94">
        <w:rPr>
          <w:color w:val="222222"/>
        </w:rPr>
        <w:t>y</w:t>
      </w:r>
      <w:r w:rsidRPr="00004A94">
        <w:rPr>
          <w:color w:val="222222"/>
        </w:rPr>
        <w:t xml:space="preserve">outh. </w:t>
      </w:r>
      <w:r w:rsidRPr="00004A94">
        <w:rPr>
          <w:i/>
          <w:color w:val="222222"/>
        </w:rPr>
        <w:t xml:space="preserve">Medicine </w:t>
      </w:r>
      <w:r w:rsidR="005F1CDC" w:rsidRPr="00004A94">
        <w:rPr>
          <w:i/>
          <w:color w:val="222222"/>
        </w:rPr>
        <w:t>and</w:t>
      </w:r>
      <w:r w:rsidRPr="00004A94">
        <w:rPr>
          <w:i/>
          <w:color w:val="222222"/>
        </w:rPr>
        <w:t xml:space="preserve"> Science in Sports </w:t>
      </w:r>
      <w:r w:rsidR="00FF7E7C" w:rsidRPr="00004A94">
        <w:rPr>
          <w:i/>
          <w:color w:val="222222"/>
        </w:rPr>
        <w:t>and</w:t>
      </w:r>
      <w:r w:rsidRPr="00004A94">
        <w:rPr>
          <w:i/>
          <w:color w:val="222222"/>
        </w:rPr>
        <w:t xml:space="preserve"> Exercise</w:t>
      </w:r>
      <w:r w:rsidR="00490E24" w:rsidRPr="00004A94">
        <w:rPr>
          <w:color w:val="222222"/>
        </w:rPr>
        <w:t>.</w:t>
      </w:r>
      <w:r w:rsidRPr="00004A94">
        <w:rPr>
          <w:color w:val="222222"/>
        </w:rPr>
        <w:t xml:space="preserve"> 47(5</w:t>
      </w:r>
      <w:r w:rsidR="007F6349" w:rsidRPr="00004A94">
        <w:rPr>
          <w:color w:val="222222"/>
        </w:rPr>
        <w:t xml:space="preserve"> </w:t>
      </w:r>
      <w:r w:rsidRPr="00004A94">
        <w:rPr>
          <w:color w:val="222222"/>
        </w:rPr>
        <w:t>S</w:t>
      </w:r>
      <w:r w:rsidR="007F6349" w:rsidRPr="00004A94">
        <w:rPr>
          <w:color w:val="222222"/>
        </w:rPr>
        <w:t>uppl 1</w:t>
      </w:r>
      <w:r w:rsidRPr="00004A94">
        <w:rPr>
          <w:color w:val="222222"/>
        </w:rPr>
        <w:t>), 921.</w:t>
      </w:r>
      <w:r w:rsidR="007E073D" w:rsidRPr="00004A94">
        <w:rPr>
          <w:color w:val="222222"/>
        </w:rPr>
        <w:t xml:space="preserve"> Poster presented at </w:t>
      </w:r>
      <w:r w:rsidR="009912F2" w:rsidRPr="00004A94">
        <w:rPr>
          <w:color w:val="222222"/>
        </w:rPr>
        <w:t xml:space="preserve">the </w:t>
      </w:r>
      <w:r w:rsidR="007E073D" w:rsidRPr="00004A94">
        <w:rPr>
          <w:color w:val="222222"/>
        </w:rPr>
        <w:t>American College of Sports Medicine 62</w:t>
      </w:r>
      <w:r w:rsidR="007E073D" w:rsidRPr="00004A94">
        <w:rPr>
          <w:color w:val="222222"/>
          <w:vertAlign w:val="superscript"/>
        </w:rPr>
        <w:t>nd</w:t>
      </w:r>
      <w:r w:rsidR="007E073D" w:rsidRPr="00004A94">
        <w:rPr>
          <w:color w:val="222222"/>
        </w:rPr>
        <w:t xml:space="preserve"> annual meeting, San Diego, CA.</w:t>
      </w:r>
      <w:r w:rsidR="00154421" w:rsidRPr="00004A94">
        <w:br/>
      </w:r>
    </w:p>
    <w:p w14:paraId="648CF0A6" w14:textId="22CB5766" w:rsidR="001E19A6" w:rsidRPr="00176C94" w:rsidRDefault="005A3111" w:rsidP="005A3111">
      <w:pPr>
        <w:pStyle w:val="ListParagraph"/>
        <w:numPr>
          <w:ilvl w:val="0"/>
          <w:numId w:val="5"/>
        </w:numPr>
      </w:pPr>
      <w:r w:rsidRPr="00004A94">
        <w:rPr>
          <w:color w:val="222222"/>
        </w:rPr>
        <w:t xml:space="preserve">Saint-Maurice PF, </w:t>
      </w:r>
      <w:r w:rsidRPr="00004A94">
        <w:rPr>
          <w:b/>
          <w:color w:val="222222"/>
        </w:rPr>
        <w:t>Hibbing P</w:t>
      </w:r>
      <w:r w:rsidRPr="00004A94">
        <w:rPr>
          <w:color w:val="222222"/>
        </w:rPr>
        <w:t>, Bai Y,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Agreement </w:t>
      </w:r>
      <w:r w:rsidR="00905B72" w:rsidRPr="00004A94">
        <w:rPr>
          <w:color w:val="222222"/>
        </w:rPr>
        <w:t>b</w:t>
      </w:r>
      <w:r w:rsidRPr="00004A94">
        <w:rPr>
          <w:color w:val="222222"/>
        </w:rPr>
        <w:t xml:space="preserve">etween </w:t>
      </w:r>
      <w:r w:rsidR="00905B72" w:rsidRPr="00004A94">
        <w:rPr>
          <w:color w:val="222222"/>
        </w:rPr>
        <w:t>p</w:t>
      </w:r>
      <w:r w:rsidRPr="00004A94">
        <w:rPr>
          <w:color w:val="222222"/>
        </w:rPr>
        <w:t xml:space="preserve">rint </w:t>
      </w:r>
      <w:r w:rsidR="00905B72" w:rsidRPr="00004A94">
        <w:rPr>
          <w:color w:val="222222"/>
        </w:rPr>
        <w:t>a</w:t>
      </w:r>
      <w:r w:rsidRPr="00004A94">
        <w:rPr>
          <w:color w:val="222222"/>
        </w:rPr>
        <w:t xml:space="preserve">nd </w:t>
      </w:r>
      <w:r w:rsidR="00905B72" w:rsidRPr="00004A94">
        <w:rPr>
          <w:color w:val="222222"/>
        </w:rPr>
        <w:t>o</w:t>
      </w:r>
      <w:r w:rsidRPr="00004A94">
        <w:rPr>
          <w:color w:val="222222"/>
        </w:rPr>
        <w:t xml:space="preserve">nline </w:t>
      </w:r>
      <w:r w:rsidR="00905B72" w:rsidRPr="00004A94">
        <w:rPr>
          <w:color w:val="222222"/>
        </w:rPr>
        <w:t>v</w:t>
      </w:r>
      <w:r w:rsidRPr="00004A94">
        <w:rPr>
          <w:color w:val="222222"/>
        </w:rPr>
        <w:t xml:space="preserve">ersions </w:t>
      </w:r>
      <w:r w:rsidR="00905B72" w:rsidRPr="00004A94">
        <w:rPr>
          <w:color w:val="222222"/>
        </w:rPr>
        <w:t>o</w:t>
      </w:r>
      <w:r w:rsidRPr="00004A94">
        <w:rPr>
          <w:color w:val="222222"/>
        </w:rPr>
        <w:t xml:space="preserve">f </w:t>
      </w:r>
      <w:r w:rsidR="00905B72" w:rsidRPr="00004A94">
        <w:rPr>
          <w:color w:val="222222"/>
        </w:rPr>
        <w:t>t</w:t>
      </w:r>
      <w:r w:rsidRPr="00004A94">
        <w:rPr>
          <w:color w:val="222222"/>
        </w:rPr>
        <w:t xml:space="preserve">he </w:t>
      </w:r>
      <w:r w:rsidR="00905B72" w:rsidRPr="00004A94">
        <w:rPr>
          <w:color w:val="222222"/>
        </w:rPr>
        <w:t>Y</w:t>
      </w:r>
      <w:r w:rsidRPr="00004A94">
        <w:rPr>
          <w:color w:val="222222"/>
        </w:rPr>
        <w:t xml:space="preserve">outh Activity Profile. </w:t>
      </w:r>
      <w:r w:rsidRPr="00004A94">
        <w:rPr>
          <w:i/>
          <w:color w:val="222222"/>
        </w:rPr>
        <w:t>Medicine and Science in Sports and Exercise</w:t>
      </w:r>
      <w:r w:rsidR="00490E24" w:rsidRPr="00004A94">
        <w:rPr>
          <w:color w:val="222222"/>
        </w:rPr>
        <w:t>.</w:t>
      </w:r>
      <w:r w:rsidRPr="00004A94">
        <w:rPr>
          <w:color w:val="222222"/>
        </w:rPr>
        <w:t xml:space="preserve"> 48(5 Suppl 1), 313.</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meeting, Boston, MA.</w:t>
      </w:r>
      <w:r w:rsidR="009113A4" w:rsidRPr="00176C94">
        <w:br/>
      </w:r>
    </w:p>
    <w:p w14:paraId="2E80EF6F" w14:textId="79506324" w:rsidR="001E19A6" w:rsidRPr="00176C94" w:rsidRDefault="001E19A6" w:rsidP="005F1CDC">
      <w:pPr>
        <w:pStyle w:val="ListParagraph"/>
        <w:numPr>
          <w:ilvl w:val="0"/>
          <w:numId w:val="5"/>
        </w:numPr>
        <w:spacing w:before="200"/>
        <w:rPr>
          <w:color w:val="222222"/>
          <w:shd w:val="clear" w:color="auto" w:fill="FFFFFF"/>
        </w:rPr>
      </w:pPr>
      <w:r w:rsidRPr="00004A94">
        <w:rPr>
          <w:color w:val="222222"/>
        </w:rPr>
        <w:t>Kim Y,</w:t>
      </w:r>
      <w:r w:rsidRPr="00004A94">
        <w:rPr>
          <w:rStyle w:val="apple-converted-space"/>
          <w:color w:val="222222"/>
        </w:rPr>
        <w:t> </w:t>
      </w:r>
      <w:r w:rsidRPr="00004A94">
        <w:rPr>
          <w:b/>
          <w:bCs/>
          <w:color w:val="222222"/>
        </w:rPr>
        <w:t>Hibbing P</w:t>
      </w:r>
      <w:r w:rsidRPr="00004A94">
        <w:rPr>
          <w:color w:val="222222"/>
        </w:rPr>
        <w:t>, Ellingson LD, Saint-Maurice PF, Hennessy E, McClain J, &amp; Welk GJ</w:t>
      </w:r>
      <w:r w:rsidR="003024C5" w:rsidRPr="00004A94">
        <w:rPr>
          <w:color w:val="222222"/>
        </w:rPr>
        <w:t>. (</w:t>
      </w:r>
      <w:r w:rsidRPr="00004A94">
        <w:rPr>
          <w:color w:val="222222"/>
        </w:rPr>
        <w:t>2016</w:t>
      </w:r>
      <w:r w:rsidR="003024C5" w:rsidRPr="00004A94">
        <w:rPr>
          <w:color w:val="222222"/>
        </w:rPr>
        <w:t>)</w:t>
      </w:r>
      <w:r w:rsidRPr="00004A94">
        <w:rPr>
          <w:color w:val="222222"/>
        </w:rPr>
        <w:t xml:space="preserve"> Comparison of outcomes between raw acceleration and counts-based methods for processing wrist-worn accelerometers: the FLASHE study.</w:t>
      </w:r>
      <w:r w:rsidR="005F1CDC" w:rsidRPr="00004A94">
        <w:t xml:space="preserve"> </w:t>
      </w:r>
      <w:r w:rsidR="005F1CDC" w:rsidRPr="00004A94">
        <w:rPr>
          <w:i/>
          <w:color w:val="222222"/>
        </w:rPr>
        <w:t>Medicine and Science in Sports and Exercise</w:t>
      </w:r>
      <w:r w:rsidR="00490E24" w:rsidRPr="00004A94">
        <w:rPr>
          <w:color w:val="222222"/>
        </w:rPr>
        <w:t>.</w:t>
      </w:r>
      <w:r w:rsidR="005F1CDC" w:rsidRPr="00004A94">
        <w:rPr>
          <w:color w:val="222222"/>
        </w:rPr>
        <w:t xml:space="preserve"> 48(5 Suppl 1), 812.</w:t>
      </w:r>
      <w:r w:rsidR="007E073D" w:rsidRPr="00004A94">
        <w:rPr>
          <w:color w:val="222222"/>
        </w:rPr>
        <w:t xml:space="preserve"> Slides presented at </w:t>
      </w:r>
      <w:r w:rsidR="009912F2" w:rsidRPr="00004A94">
        <w:rPr>
          <w:color w:val="222222"/>
        </w:rPr>
        <w:t xml:space="preserve">the </w:t>
      </w:r>
      <w:r w:rsidR="007E073D" w:rsidRPr="00004A94">
        <w:rPr>
          <w:color w:val="222222"/>
        </w:rPr>
        <w:t>American College of Sports Medicine 63</w:t>
      </w:r>
      <w:r w:rsidR="007E073D" w:rsidRPr="00004A94">
        <w:rPr>
          <w:color w:val="222222"/>
          <w:vertAlign w:val="superscript"/>
        </w:rPr>
        <w:t>rd</w:t>
      </w:r>
      <w:r w:rsidR="007E073D" w:rsidRPr="00004A94">
        <w:rPr>
          <w:color w:val="222222"/>
        </w:rPr>
        <w:t xml:space="preserve"> annual meeting, Boston, MA.</w:t>
      </w:r>
      <w:r w:rsidR="00071C67">
        <w:rPr>
          <w:color w:val="222222"/>
          <w:shd w:val="clear" w:color="auto" w:fill="FFFFFF"/>
        </w:rPr>
        <w:br/>
      </w:r>
    </w:p>
    <w:p w14:paraId="5361E6FB" w14:textId="1E1C3465" w:rsidR="001E19A6" w:rsidRPr="00176C94" w:rsidRDefault="001E19A6" w:rsidP="001E19A6">
      <w:pPr>
        <w:pStyle w:val="ListParagraph"/>
        <w:numPr>
          <w:ilvl w:val="0"/>
          <w:numId w:val="5"/>
        </w:numPr>
        <w:spacing w:before="200"/>
        <w:rPr>
          <w:color w:val="222222"/>
          <w:shd w:val="clear" w:color="auto" w:fill="FFFFFF"/>
        </w:rPr>
      </w:pPr>
      <w:r w:rsidRPr="00004A94">
        <w:rPr>
          <w:b/>
          <w:color w:val="222222"/>
        </w:rPr>
        <w:t>Hibbing P</w:t>
      </w:r>
      <w:r w:rsidRPr="00004A94">
        <w:rPr>
          <w:color w:val="222222"/>
        </w:rPr>
        <w:t>, Ellingson L, Dixon P, &amp; Welk G</w:t>
      </w:r>
      <w:r w:rsidR="003024C5" w:rsidRPr="00004A94">
        <w:rPr>
          <w:color w:val="222222"/>
        </w:rPr>
        <w:t>. (</w:t>
      </w:r>
      <w:r w:rsidRPr="00004A94">
        <w:rPr>
          <w:color w:val="222222"/>
        </w:rPr>
        <w:t>2017</w:t>
      </w:r>
      <w:r w:rsidR="003024C5" w:rsidRPr="00004A94">
        <w:rPr>
          <w:color w:val="222222"/>
        </w:rPr>
        <w:t>)</w:t>
      </w:r>
      <w:r w:rsidRPr="00004A94">
        <w:rPr>
          <w:color w:val="222222"/>
        </w:rPr>
        <w:t xml:space="preserve"> Estimating physical activity intensity in youth with accelerometers: A flexible suite of tools. </w:t>
      </w:r>
      <w:r w:rsidR="007F6349" w:rsidRPr="00004A94">
        <w:rPr>
          <w:i/>
          <w:color w:val="222222"/>
        </w:rPr>
        <w:t>Medicine and Science in Sports and Exercise</w:t>
      </w:r>
      <w:r w:rsidR="00490E24" w:rsidRPr="00004A94">
        <w:rPr>
          <w:color w:val="222222"/>
        </w:rPr>
        <w:t>.</w:t>
      </w:r>
      <w:r w:rsidR="007F6349" w:rsidRPr="00004A94">
        <w:rPr>
          <w:color w:val="222222"/>
        </w:rPr>
        <w:t xml:space="preserve"> 49(5 Suppl 1), 475. </w:t>
      </w:r>
      <w:r w:rsidR="007E073D" w:rsidRPr="00004A94">
        <w:rPr>
          <w:color w:val="222222"/>
        </w:rPr>
        <w:t xml:space="preserve">Poster presented at </w:t>
      </w:r>
      <w:r w:rsidR="009912F2" w:rsidRPr="00004A94">
        <w:rPr>
          <w:color w:val="222222"/>
        </w:rPr>
        <w:t xml:space="preserve">the </w:t>
      </w:r>
      <w:r w:rsidR="007E073D" w:rsidRPr="00004A94">
        <w:rPr>
          <w:color w:val="222222"/>
        </w:rPr>
        <w:t>American College of Sports Medicine 64</w:t>
      </w:r>
      <w:r w:rsidR="007E073D" w:rsidRPr="00004A94">
        <w:rPr>
          <w:color w:val="222222"/>
          <w:vertAlign w:val="superscript"/>
        </w:rPr>
        <w:t>th</w:t>
      </w:r>
      <w:r w:rsidR="007E073D" w:rsidRPr="00004A94">
        <w:rPr>
          <w:color w:val="222222"/>
        </w:rPr>
        <w:t xml:space="preserve"> annual meeting, </w:t>
      </w:r>
      <w:r w:rsidR="001D66DA" w:rsidRPr="00004A94">
        <w:rPr>
          <w:color w:val="222222"/>
        </w:rPr>
        <w:t>Denver, CO</w:t>
      </w:r>
      <w:r w:rsidR="007E073D" w:rsidRPr="00004A94">
        <w:rPr>
          <w:color w:val="222222"/>
        </w:rPr>
        <w:t>.</w:t>
      </w:r>
      <w:r w:rsidR="004C3E4C">
        <w:rPr>
          <w:color w:val="222222"/>
          <w:shd w:val="clear" w:color="auto" w:fill="FFFFFF"/>
        </w:rPr>
        <w:br/>
      </w:r>
    </w:p>
    <w:p w14:paraId="4F6FDFF0" w14:textId="51929FD2" w:rsidR="001E19A6" w:rsidRPr="00176C94" w:rsidRDefault="001E19A6" w:rsidP="001E19A6">
      <w:pPr>
        <w:pStyle w:val="ListParagraph"/>
        <w:numPr>
          <w:ilvl w:val="0"/>
          <w:numId w:val="5"/>
        </w:numPr>
        <w:spacing w:before="200"/>
        <w:rPr>
          <w:color w:val="222222"/>
          <w:shd w:val="clear" w:color="auto" w:fill="FFFFFF"/>
        </w:rPr>
      </w:pPr>
      <w:r w:rsidRPr="00004A94">
        <w:rPr>
          <w:color w:val="222222"/>
        </w:rPr>
        <w:t xml:space="preserve">Bai Y, Welk G, </w:t>
      </w:r>
      <w:r w:rsidRPr="00004A94">
        <w:rPr>
          <w:b/>
          <w:color w:val="222222"/>
        </w:rPr>
        <w:t>Hibbing P</w:t>
      </w:r>
      <w:r w:rsidRPr="00004A94">
        <w:rPr>
          <w:color w:val="222222"/>
        </w:rPr>
        <w:t>, &amp; Mantis K</w:t>
      </w:r>
      <w:r w:rsidR="003024C5" w:rsidRPr="00004A94">
        <w:rPr>
          <w:color w:val="222222"/>
        </w:rPr>
        <w:t>. (</w:t>
      </w:r>
      <w:r w:rsidR="005D1DEE" w:rsidRPr="00004A94">
        <w:rPr>
          <w:color w:val="222222"/>
        </w:rPr>
        <w:t>2017</w:t>
      </w:r>
      <w:r w:rsidR="003024C5" w:rsidRPr="00004A94">
        <w:rPr>
          <w:color w:val="222222"/>
        </w:rPr>
        <w:t>)</w:t>
      </w:r>
      <w:r w:rsidRPr="00004A94">
        <w:rPr>
          <w:color w:val="222222"/>
        </w:rPr>
        <w:t xml:space="preserve"> Which heart rate-based monitor is better: A</w:t>
      </w:r>
      <w:r w:rsidR="007F6349" w:rsidRPr="00004A94">
        <w:rPr>
          <w:color w:val="222222"/>
        </w:rPr>
        <w:t>pple Watch or Fitbit Charge HR?</w:t>
      </w:r>
      <w:r w:rsidRPr="00004A94">
        <w:rPr>
          <w:color w:val="222222"/>
        </w:rPr>
        <w:t xml:space="preserve"> </w:t>
      </w:r>
      <w:r w:rsidR="007E073D"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13528B" w:rsidRPr="00004A94">
        <w:rPr>
          <w:color w:val="222222"/>
        </w:rPr>
        <w:t>,</w:t>
      </w:r>
      <w:r w:rsidRPr="00004A94">
        <w:rPr>
          <w:color w:val="222222"/>
        </w:rPr>
        <w:t xml:space="preserve"> Bethesda, MD.</w:t>
      </w:r>
      <w:r w:rsidR="0017219A">
        <w:rPr>
          <w:color w:val="222222"/>
          <w:shd w:val="clear" w:color="auto" w:fill="FFFFFF"/>
        </w:rPr>
        <w:br/>
      </w:r>
    </w:p>
    <w:p w14:paraId="20D3159B" w14:textId="1E9E0F57" w:rsidR="00141FB5" w:rsidRPr="00176C94" w:rsidRDefault="00141FB5" w:rsidP="00141FB5">
      <w:pPr>
        <w:pStyle w:val="ListParagraph"/>
        <w:numPr>
          <w:ilvl w:val="0"/>
          <w:numId w:val="5"/>
        </w:numPr>
        <w:spacing w:before="200"/>
        <w:rPr>
          <w:color w:val="222222"/>
          <w:shd w:val="clear" w:color="auto" w:fill="FFFFFF"/>
        </w:rPr>
      </w:pPr>
      <w:r w:rsidRPr="00004A94">
        <w:rPr>
          <w:color w:val="222222"/>
        </w:rPr>
        <w:t xml:space="preserve">Toth L, </w:t>
      </w:r>
      <w:r w:rsidRPr="00004A94">
        <w:rPr>
          <w:b/>
          <w:color w:val="222222"/>
        </w:rPr>
        <w:t>Hibbing P</w:t>
      </w:r>
      <w:r w:rsidRPr="00004A94">
        <w:rPr>
          <w:color w:val="222222"/>
        </w:rPr>
        <w:t>, Park S, Morton A, Pittman W, Sarisaltik D</w:t>
      </w:r>
      <w:r w:rsidR="00176C94" w:rsidRPr="00004A94">
        <w:rPr>
          <w:color w:val="222222"/>
        </w:rPr>
        <w:t xml:space="preserve">, Kaplan A, Crouter S, </w:t>
      </w:r>
      <w:r w:rsidR="0063683F" w:rsidRPr="00004A94">
        <w:rPr>
          <w:color w:val="222222"/>
        </w:rPr>
        <w:t xml:space="preserve">&amp; </w:t>
      </w:r>
      <w:r w:rsidR="008C27DB" w:rsidRPr="00004A94">
        <w:rPr>
          <w:color w:val="222222"/>
        </w:rPr>
        <w:t>Bassett D</w:t>
      </w:r>
      <w:r w:rsidR="003024C5" w:rsidRPr="00004A94">
        <w:rPr>
          <w:color w:val="222222"/>
        </w:rPr>
        <w:t>. (</w:t>
      </w:r>
      <w:r w:rsidR="0013528B" w:rsidRPr="00004A94">
        <w:rPr>
          <w:color w:val="222222"/>
        </w:rPr>
        <w:t>2017</w:t>
      </w:r>
      <w:r w:rsidR="003024C5" w:rsidRPr="00004A94">
        <w:rPr>
          <w:color w:val="222222"/>
        </w:rPr>
        <w:t>)</w:t>
      </w:r>
      <w:r w:rsidRPr="00004A94">
        <w:rPr>
          <w:color w:val="222222"/>
        </w:rPr>
        <w:t xml:space="preserve"> Criterion validity of consumer and research grade activity monitors during brief, intermittent walking. </w:t>
      </w:r>
      <w:r w:rsidR="0034694B" w:rsidRPr="00004A94">
        <w:rPr>
          <w:color w:val="222222"/>
        </w:rPr>
        <w:t xml:space="preserve">Slides presented </w:t>
      </w:r>
      <w:r w:rsidRPr="00004A94">
        <w:rPr>
          <w:color w:val="222222"/>
        </w:rPr>
        <w:t>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w:t>
      </w:r>
      <w:r w:rsidR="00F551E2" w:rsidRPr="00004A94">
        <w:rPr>
          <w:color w:val="222222"/>
        </w:rPr>
        <w:t>a, MD.</w:t>
      </w:r>
      <w:r w:rsidR="002C75DD">
        <w:rPr>
          <w:color w:val="222222"/>
          <w:shd w:val="clear" w:color="auto" w:fill="FFFFFF"/>
        </w:rPr>
        <w:br/>
      </w:r>
    </w:p>
    <w:p w14:paraId="440E4CE8" w14:textId="341C9631" w:rsidR="00141FB5" w:rsidRPr="00176C94" w:rsidRDefault="00141FB5" w:rsidP="00141FB5">
      <w:pPr>
        <w:pStyle w:val="ListParagraph"/>
        <w:numPr>
          <w:ilvl w:val="0"/>
          <w:numId w:val="5"/>
        </w:numPr>
        <w:spacing w:before="200"/>
        <w:rPr>
          <w:color w:val="222222"/>
          <w:shd w:val="clear" w:color="auto" w:fill="FFFFFF"/>
        </w:rPr>
      </w:pPr>
      <w:r w:rsidRPr="00004A94">
        <w:rPr>
          <w:b/>
          <w:color w:val="222222"/>
        </w:rPr>
        <w:t>Hibbing P</w:t>
      </w:r>
      <w:r w:rsidRPr="00004A94">
        <w:rPr>
          <w:color w:val="222222"/>
        </w:rPr>
        <w:t>,</w:t>
      </w:r>
      <w:r w:rsidR="008C27DB" w:rsidRPr="00004A94">
        <w:rPr>
          <w:color w:val="222222"/>
        </w:rPr>
        <w:t xml:space="preserve"> LaMunion S, Bassett D</w:t>
      </w:r>
      <w:r w:rsidRPr="00004A94">
        <w:rPr>
          <w:color w:val="222222"/>
        </w:rPr>
        <w:t>, &amp; Crouter S</w:t>
      </w:r>
      <w:r w:rsidR="003024C5" w:rsidRPr="00004A94">
        <w:rPr>
          <w:color w:val="222222"/>
        </w:rPr>
        <w:t>. (</w:t>
      </w:r>
      <w:r w:rsidR="00981FE8" w:rsidRPr="00004A94">
        <w:rPr>
          <w:color w:val="222222"/>
        </w:rPr>
        <w:t>2017</w:t>
      </w:r>
      <w:r w:rsidR="003024C5" w:rsidRPr="00004A94">
        <w:rPr>
          <w:color w:val="222222"/>
        </w:rPr>
        <w:t>)</w:t>
      </w:r>
      <w:r w:rsidRPr="00004A94">
        <w:rPr>
          <w:color w:val="222222"/>
        </w:rPr>
        <w:t xml:space="preserve"> Impact of inertial measurement unit on activity recognition using ActiGraph GT9X.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981FE8" w:rsidRPr="00004A94">
        <w:rPr>
          <w:color w:val="222222"/>
        </w:rPr>
        <w:t>,</w:t>
      </w:r>
      <w:r w:rsidRPr="00004A94">
        <w:rPr>
          <w:color w:val="222222"/>
        </w:rPr>
        <w:t xml:space="preserve"> Bethesda, MD.</w:t>
      </w:r>
      <w:r w:rsidRPr="00176C94">
        <w:rPr>
          <w:color w:val="222222"/>
          <w:shd w:val="clear" w:color="auto" w:fill="FFFFFF"/>
        </w:rPr>
        <w:br/>
      </w:r>
    </w:p>
    <w:p w14:paraId="438FAE1E" w14:textId="681D80AD" w:rsidR="00141FB5" w:rsidRPr="00176C94" w:rsidRDefault="00141FB5" w:rsidP="00141FB5">
      <w:pPr>
        <w:pStyle w:val="ListParagraph"/>
        <w:numPr>
          <w:ilvl w:val="0"/>
          <w:numId w:val="5"/>
        </w:numPr>
        <w:spacing w:before="200"/>
        <w:rPr>
          <w:color w:val="222222"/>
          <w:shd w:val="clear" w:color="auto" w:fill="FFFFFF"/>
        </w:rPr>
      </w:pPr>
      <w:r w:rsidRPr="00004A94">
        <w:rPr>
          <w:color w:val="222222"/>
        </w:rPr>
        <w:t xml:space="preserve">Kaplan A, Toth L, </w:t>
      </w:r>
      <w:r w:rsidRPr="00004A94">
        <w:rPr>
          <w:b/>
          <w:color w:val="222222"/>
        </w:rPr>
        <w:t>Hibbing P</w:t>
      </w:r>
      <w:r w:rsidRPr="00004A94">
        <w:rPr>
          <w:color w:val="222222"/>
        </w:rPr>
        <w:t xml:space="preserve">, </w:t>
      </w:r>
      <w:r w:rsidR="008C27DB" w:rsidRPr="00004A94">
        <w:rPr>
          <w:color w:val="222222"/>
        </w:rPr>
        <w:t>Morton A, Park S, Pittman W</w:t>
      </w:r>
      <w:r w:rsidR="00176C94" w:rsidRPr="00004A94">
        <w:rPr>
          <w:color w:val="222222"/>
        </w:rPr>
        <w:t>, Sarisaltik D, Bassett D,</w:t>
      </w:r>
      <w:r w:rsidR="008C27DB" w:rsidRPr="00004A94">
        <w:rPr>
          <w:color w:val="222222"/>
        </w:rPr>
        <w:t xml:space="preserve"> </w:t>
      </w:r>
      <w:r w:rsidR="0063683F" w:rsidRPr="00004A94">
        <w:rPr>
          <w:color w:val="222222"/>
        </w:rPr>
        <w:t xml:space="preserve">&amp; </w:t>
      </w:r>
      <w:r w:rsidRPr="00004A94">
        <w:rPr>
          <w:color w:val="222222"/>
        </w:rPr>
        <w:t>Crouter S</w:t>
      </w:r>
      <w:r w:rsidR="003024C5" w:rsidRPr="00004A94">
        <w:rPr>
          <w:color w:val="222222"/>
        </w:rPr>
        <w:t>. (</w:t>
      </w:r>
      <w:r w:rsidR="007C68EB" w:rsidRPr="00004A94">
        <w:rPr>
          <w:color w:val="222222"/>
        </w:rPr>
        <w:t>2017</w:t>
      </w:r>
      <w:r w:rsidR="003024C5" w:rsidRPr="00004A94">
        <w:rPr>
          <w:color w:val="222222"/>
        </w:rPr>
        <w:t>)</w:t>
      </w:r>
      <w:r w:rsidRPr="00004A94">
        <w:rPr>
          <w:color w:val="222222"/>
        </w:rPr>
        <w:t xml:space="preserve"> </w:t>
      </w:r>
      <w:r w:rsidR="008C27DB" w:rsidRPr="00004A94">
        <w:rPr>
          <w:color w:val="222222"/>
        </w:rPr>
        <w:t>Sources of error for wearable step counters</w:t>
      </w:r>
      <w:r w:rsidRPr="00004A94">
        <w:rPr>
          <w:color w:val="222222"/>
        </w:rPr>
        <w:t>. Poster presented at the 5</w:t>
      </w:r>
      <w:r w:rsidRPr="00004A94">
        <w:rPr>
          <w:color w:val="222222"/>
          <w:vertAlign w:val="superscript"/>
        </w:rPr>
        <w:t>th</w:t>
      </w:r>
      <w:r w:rsidRPr="00004A94">
        <w:rPr>
          <w:color w:val="222222"/>
        </w:rPr>
        <w:t xml:space="preserve"> International Conference on Ambulatory Monitoring of Physical Activity and Movement</w:t>
      </w:r>
      <w:r w:rsidR="007C68EB" w:rsidRPr="00004A94">
        <w:rPr>
          <w:color w:val="222222"/>
        </w:rPr>
        <w:t>,</w:t>
      </w:r>
      <w:r w:rsidRPr="00004A94">
        <w:rPr>
          <w:color w:val="222222"/>
        </w:rPr>
        <w:t xml:space="preserve"> Bethesda, MD.</w:t>
      </w:r>
      <w:r w:rsidRPr="00176C94">
        <w:rPr>
          <w:color w:val="222222"/>
          <w:shd w:val="clear" w:color="auto" w:fill="FFFFFF"/>
        </w:rPr>
        <w:br/>
      </w:r>
    </w:p>
    <w:p w14:paraId="36F8F7AB" w14:textId="2E37F7A2" w:rsidR="00AC0A4F" w:rsidRPr="00176C94" w:rsidRDefault="001E19A6" w:rsidP="00141FB5">
      <w:pPr>
        <w:pStyle w:val="ListParagraph"/>
        <w:numPr>
          <w:ilvl w:val="0"/>
          <w:numId w:val="5"/>
        </w:numPr>
        <w:spacing w:before="200"/>
        <w:rPr>
          <w:color w:val="222222"/>
          <w:shd w:val="clear" w:color="auto" w:fill="FFFFFF"/>
        </w:rPr>
      </w:pPr>
      <w:r w:rsidRPr="00004A94">
        <w:rPr>
          <w:color w:val="222222"/>
        </w:rPr>
        <w:t xml:space="preserve">LaMunion S, </w:t>
      </w:r>
      <w:r w:rsidRPr="00004A94">
        <w:rPr>
          <w:b/>
          <w:color w:val="222222"/>
        </w:rPr>
        <w:t>Hibbing P</w:t>
      </w:r>
      <w:r w:rsidRPr="00004A94">
        <w:rPr>
          <w:color w:val="222222"/>
        </w:rPr>
        <w:t>,</w:t>
      </w:r>
      <w:r w:rsidR="008C27DB" w:rsidRPr="00004A94">
        <w:rPr>
          <w:color w:val="222222"/>
        </w:rPr>
        <w:t xml:space="preserve"> Bassett D, &amp; Crouter S</w:t>
      </w:r>
      <w:r w:rsidRPr="00004A94">
        <w:rPr>
          <w:color w:val="222222"/>
        </w:rPr>
        <w:t xml:space="preserve">. </w:t>
      </w:r>
      <w:r w:rsidR="00973723" w:rsidRPr="00004A94">
        <w:rPr>
          <w:color w:val="222222"/>
        </w:rPr>
        <w:t xml:space="preserve">(2017) </w:t>
      </w:r>
      <w:r w:rsidRPr="00004A94">
        <w:rPr>
          <w:color w:val="222222"/>
        </w:rPr>
        <w:t xml:space="preserve">Application of the ActiGraph GT9X IMU to </w:t>
      </w:r>
      <w:r w:rsidR="008C27DB" w:rsidRPr="00004A94">
        <w:rPr>
          <w:color w:val="222222"/>
        </w:rPr>
        <w:t xml:space="preserve">estimate </w:t>
      </w:r>
      <w:r w:rsidRPr="00004A94">
        <w:rPr>
          <w:color w:val="222222"/>
        </w:rPr>
        <w:t>energy expenditure</w:t>
      </w:r>
      <w:r w:rsidR="003024C5" w:rsidRPr="00004A94">
        <w:rPr>
          <w:color w:val="222222"/>
        </w:rPr>
        <w:t>.</w:t>
      </w:r>
      <w:r w:rsidRPr="00004A94">
        <w:rPr>
          <w:color w:val="222222"/>
        </w:rPr>
        <w:t xml:space="preserve"> </w:t>
      </w:r>
      <w:r w:rsidR="0034694B" w:rsidRPr="00004A94">
        <w:rPr>
          <w:color w:val="222222"/>
        </w:rPr>
        <w:t xml:space="preserve">Slides presented </w:t>
      </w:r>
      <w:r w:rsidR="007F6349" w:rsidRPr="00004A94">
        <w:rPr>
          <w:color w:val="222222"/>
        </w:rPr>
        <w:t xml:space="preserve">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Bethesda, MD.</w:t>
      </w:r>
      <w:r w:rsidR="005F1CDC" w:rsidRPr="00176C94">
        <w:rPr>
          <w:color w:val="222222"/>
          <w:shd w:val="clear" w:color="auto" w:fill="FFFFFF"/>
        </w:rPr>
        <w:br/>
      </w:r>
    </w:p>
    <w:p w14:paraId="2B623800" w14:textId="7276F6E8" w:rsidR="009912F2" w:rsidRDefault="001E19A6" w:rsidP="009912F2">
      <w:pPr>
        <w:pStyle w:val="ListParagraph"/>
        <w:numPr>
          <w:ilvl w:val="0"/>
          <w:numId w:val="5"/>
        </w:numPr>
        <w:spacing w:before="200"/>
        <w:rPr>
          <w:color w:val="222222"/>
          <w:shd w:val="clear" w:color="auto" w:fill="FFFFFF"/>
        </w:rPr>
      </w:pPr>
      <w:r w:rsidRPr="00004A94">
        <w:rPr>
          <w:color w:val="222222"/>
        </w:rPr>
        <w:t xml:space="preserve">Crouter S, </w:t>
      </w:r>
      <w:r w:rsidRPr="00004A94">
        <w:rPr>
          <w:b/>
          <w:color w:val="222222"/>
        </w:rPr>
        <w:t>Hibbing P</w:t>
      </w:r>
      <w:r w:rsidRPr="00004A94">
        <w:rPr>
          <w:color w:val="222222"/>
        </w:rPr>
        <w:t>, LaMunion S</w:t>
      </w:r>
      <w:r w:rsidR="00A40008" w:rsidRPr="00004A94">
        <w:rPr>
          <w:color w:val="222222"/>
        </w:rPr>
        <w:t>R</w:t>
      </w:r>
      <w:r w:rsidRPr="00004A94">
        <w:rPr>
          <w:color w:val="222222"/>
        </w:rPr>
        <w:t>, &amp; Bassett DR</w:t>
      </w:r>
      <w:r w:rsidR="003024C5" w:rsidRPr="00004A94">
        <w:rPr>
          <w:color w:val="222222"/>
        </w:rPr>
        <w:t>. (2017)</w:t>
      </w:r>
      <w:r w:rsidRPr="00004A94">
        <w:rPr>
          <w:color w:val="222222"/>
        </w:rPr>
        <w:t xml:space="preserve"> Use of </w:t>
      </w:r>
      <w:r w:rsidR="008C27DB" w:rsidRPr="00004A94">
        <w:rPr>
          <w:color w:val="222222"/>
        </w:rPr>
        <w:t xml:space="preserve">the </w:t>
      </w:r>
      <w:r w:rsidRPr="00004A94">
        <w:rPr>
          <w:color w:val="222222"/>
        </w:rPr>
        <w:t xml:space="preserve">ActiGraph GT9X IMU to predict energy expenditure. </w:t>
      </w:r>
      <w:r w:rsidR="0034694B" w:rsidRPr="00004A94">
        <w:rPr>
          <w:color w:val="222222"/>
        </w:rPr>
        <w:t>Slides presented</w:t>
      </w:r>
      <w:r w:rsidR="007F6349" w:rsidRPr="00004A94">
        <w:rPr>
          <w:color w:val="222222"/>
        </w:rPr>
        <w:t xml:space="preserve"> at </w:t>
      </w:r>
      <w:r w:rsidRPr="00004A94">
        <w:rPr>
          <w:color w:val="222222"/>
        </w:rPr>
        <w:t>the 5</w:t>
      </w:r>
      <w:r w:rsidRPr="00004A94">
        <w:rPr>
          <w:color w:val="222222"/>
          <w:vertAlign w:val="superscript"/>
        </w:rPr>
        <w:t>th</w:t>
      </w:r>
      <w:r w:rsidRPr="00004A94">
        <w:rPr>
          <w:color w:val="222222"/>
        </w:rPr>
        <w:t xml:space="preserve"> International Conference on Ambulatory Monitoring of Physical Activity and Movement</w:t>
      </w:r>
      <w:r w:rsidR="003024C5" w:rsidRPr="00004A94">
        <w:rPr>
          <w:color w:val="222222"/>
        </w:rPr>
        <w:t>,</w:t>
      </w:r>
      <w:r w:rsidRPr="00004A94">
        <w:rPr>
          <w:color w:val="222222"/>
        </w:rPr>
        <w:t xml:space="preserve"> Bethesd</w:t>
      </w:r>
      <w:r w:rsidR="00141FB5" w:rsidRPr="00004A94">
        <w:rPr>
          <w:color w:val="222222"/>
        </w:rPr>
        <w:t>a, MD.</w:t>
      </w:r>
      <w:r w:rsidR="00092F93">
        <w:rPr>
          <w:color w:val="222222"/>
          <w:shd w:val="clear" w:color="auto" w:fill="FFFFFF"/>
        </w:rPr>
        <w:br/>
      </w:r>
    </w:p>
    <w:p w14:paraId="7D0715EE" w14:textId="43AF33E6" w:rsidR="00092F93" w:rsidRDefault="00092F93" w:rsidP="00092F93">
      <w:pPr>
        <w:pStyle w:val="ListParagraph"/>
        <w:numPr>
          <w:ilvl w:val="0"/>
          <w:numId w:val="5"/>
        </w:numPr>
        <w:spacing w:before="200"/>
        <w:rPr>
          <w:color w:val="222222"/>
          <w:shd w:val="clear" w:color="auto" w:fill="FFFFFF"/>
        </w:rPr>
      </w:pPr>
      <w:r w:rsidRPr="00004A94">
        <w:rPr>
          <w:color w:val="222222"/>
        </w:rPr>
        <w:t xml:space="preserve">Crouter SE, LaMunion SR, </w:t>
      </w:r>
      <w:r w:rsidRPr="00004A94">
        <w:rPr>
          <w:b/>
          <w:color w:val="222222"/>
        </w:rPr>
        <w:t>Hibbing PR</w:t>
      </w:r>
      <w:r w:rsidRPr="00004A94">
        <w:rPr>
          <w:color w:val="222222"/>
        </w:rPr>
        <w:t>, &amp; Bassett DR. (2017) Use of a 2-Regression Model to Estimate Energy Expenditure using the ActiGraph GT9X IMU. Poster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Pr>
          <w:color w:val="222222"/>
          <w:shd w:val="clear" w:color="auto" w:fill="FFFFFF"/>
        </w:rPr>
        <w:br/>
      </w:r>
    </w:p>
    <w:p w14:paraId="20EFD46D" w14:textId="0A29BC25" w:rsidR="00092F93" w:rsidRDefault="00092F93" w:rsidP="00092F93">
      <w:pPr>
        <w:pStyle w:val="ListParagraph"/>
        <w:numPr>
          <w:ilvl w:val="0"/>
          <w:numId w:val="5"/>
        </w:numPr>
        <w:spacing w:before="200"/>
        <w:rPr>
          <w:color w:val="222222"/>
          <w:shd w:val="clear" w:color="auto" w:fill="FFFFFF"/>
        </w:rPr>
      </w:pPr>
      <w:r w:rsidRPr="00004A94">
        <w:rPr>
          <w:color w:val="222222"/>
        </w:rPr>
        <w:lastRenderedPageBreak/>
        <w:t xml:space="preserve">LaMunion SR, </w:t>
      </w:r>
      <w:r w:rsidRPr="00004A94">
        <w:rPr>
          <w:b/>
          <w:color w:val="222222"/>
        </w:rPr>
        <w:t>Hibbing PR</w:t>
      </w:r>
      <w:r w:rsidRPr="00004A94">
        <w:rPr>
          <w:color w:val="222222"/>
        </w:rPr>
        <w:t>, Bassett DR, &amp; Crouter SE. (2017) Use of the ActiGraph GT9X Inertial Measurement Unit to Predict Energy Expenditure Using Artificial Neural Networks. Slides presented at the 4th International Conference on Recent Advances and Controversies in Measuring Energy Metabolism</w:t>
      </w:r>
      <w:r w:rsidR="0055497F" w:rsidRPr="00004A94">
        <w:rPr>
          <w:color w:val="222222"/>
        </w:rPr>
        <w:t>,</w:t>
      </w:r>
      <w:r w:rsidRPr="00004A94">
        <w:rPr>
          <w:color w:val="222222"/>
        </w:rPr>
        <w:t xml:space="preserve"> Fribourg, Switzerland.</w:t>
      </w:r>
      <w:r w:rsidR="001B60C9">
        <w:rPr>
          <w:color w:val="222222"/>
          <w:shd w:val="clear" w:color="auto" w:fill="FFFFFF"/>
        </w:rPr>
        <w:br/>
      </w:r>
    </w:p>
    <w:p w14:paraId="2C9683D5" w14:textId="5931ED25" w:rsidR="001B60C9" w:rsidRDefault="001B60C9" w:rsidP="005812BC">
      <w:pPr>
        <w:pStyle w:val="ListParagraph"/>
        <w:numPr>
          <w:ilvl w:val="0"/>
          <w:numId w:val="5"/>
        </w:numPr>
        <w:spacing w:before="200"/>
        <w:rPr>
          <w:color w:val="222222"/>
          <w:shd w:val="clear" w:color="auto" w:fill="FFFFFF"/>
        </w:rPr>
      </w:pPr>
      <w:r w:rsidRPr="00004A94">
        <w:rPr>
          <w:color w:val="222222"/>
        </w:rPr>
        <w:t>Kaplan AS, LaMunion</w:t>
      </w:r>
      <w:r w:rsidR="008E1E59" w:rsidRPr="00004A94">
        <w:rPr>
          <w:color w:val="222222"/>
        </w:rPr>
        <w:t xml:space="preserve"> SR, </w:t>
      </w:r>
      <w:r w:rsidR="008E1E59" w:rsidRPr="00004A94">
        <w:rPr>
          <w:b/>
          <w:color w:val="222222"/>
        </w:rPr>
        <w:t>Hibbing PR</w:t>
      </w:r>
      <w:r w:rsidR="008E1E59" w:rsidRPr="00004A94">
        <w:rPr>
          <w:color w:val="222222"/>
        </w:rPr>
        <w:t>, &amp; Crouter SE. (</w:t>
      </w:r>
      <w:r w:rsidR="00853040" w:rsidRPr="00004A94">
        <w:rPr>
          <w:color w:val="222222"/>
        </w:rPr>
        <w:t>2018</w:t>
      </w:r>
      <w:r w:rsidR="008E1E59" w:rsidRPr="00004A94">
        <w:rPr>
          <w:color w:val="222222"/>
        </w:rPr>
        <w:t xml:space="preserve">) </w:t>
      </w:r>
      <w:r w:rsidR="005812BC" w:rsidRPr="00004A94">
        <w:rPr>
          <w:color w:val="222222"/>
        </w:rPr>
        <w:t xml:space="preserve">Use of </w:t>
      </w:r>
      <w:r w:rsidR="00426C33" w:rsidRPr="00004A94">
        <w:rPr>
          <w:color w:val="222222"/>
        </w:rPr>
        <w:t>c</w:t>
      </w:r>
      <w:r w:rsidR="005812BC" w:rsidRPr="00004A94">
        <w:rPr>
          <w:color w:val="222222"/>
        </w:rPr>
        <w:t xml:space="preserve">onsumer </w:t>
      </w:r>
      <w:r w:rsidR="00426C33" w:rsidRPr="00004A94">
        <w:rPr>
          <w:color w:val="222222"/>
        </w:rPr>
        <w:t>m</w:t>
      </w:r>
      <w:r w:rsidR="005812BC" w:rsidRPr="00004A94">
        <w:rPr>
          <w:color w:val="222222"/>
        </w:rPr>
        <w:t xml:space="preserve">onitors for </w:t>
      </w:r>
      <w:r w:rsidR="00426C33" w:rsidRPr="00004A94">
        <w:rPr>
          <w:color w:val="222222"/>
        </w:rPr>
        <w:t>e</w:t>
      </w:r>
      <w:r w:rsidR="005812BC" w:rsidRPr="00004A94">
        <w:rPr>
          <w:color w:val="222222"/>
        </w:rPr>
        <w:t xml:space="preserve">stimating </w:t>
      </w:r>
      <w:r w:rsidR="00426C33" w:rsidRPr="00004A94">
        <w:rPr>
          <w:color w:val="222222"/>
        </w:rPr>
        <w:t>e</w:t>
      </w:r>
      <w:r w:rsidR="005812BC" w:rsidRPr="00004A94">
        <w:rPr>
          <w:color w:val="222222"/>
        </w:rPr>
        <w:t xml:space="preserve">nergy </w:t>
      </w:r>
      <w:r w:rsidR="00426C33" w:rsidRPr="00004A94">
        <w:rPr>
          <w:color w:val="222222"/>
        </w:rPr>
        <w:t>e</w:t>
      </w:r>
      <w:r w:rsidR="005812BC" w:rsidRPr="00004A94">
        <w:rPr>
          <w:color w:val="222222"/>
        </w:rPr>
        <w:t xml:space="preserve">xpenditure in </w:t>
      </w:r>
      <w:r w:rsidR="00426C33" w:rsidRPr="00004A94">
        <w:rPr>
          <w:color w:val="222222"/>
        </w:rPr>
        <w:t>y</w:t>
      </w:r>
      <w:r w:rsidR="005812BC" w:rsidRPr="00004A94">
        <w:rPr>
          <w:color w:val="222222"/>
        </w:rPr>
        <w:t>outh</w:t>
      </w:r>
      <w:r w:rsidR="00D43EBD" w:rsidRPr="00004A94">
        <w:rPr>
          <w:color w:val="222222"/>
        </w:rPr>
        <w:t xml:space="preserve">. </w:t>
      </w:r>
      <w:r w:rsidR="00D43EBD" w:rsidRPr="00004A94">
        <w:rPr>
          <w:i/>
          <w:color w:val="222222"/>
        </w:rPr>
        <w:t>Medicine and Science in Sports and Exercise</w:t>
      </w:r>
      <w:r w:rsidR="00490E24" w:rsidRPr="00004A94">
        <w:rPr>
          <w:color w:val="222222"/>
        </w:rPr>
        <w:t>.</w:t>
      </w:r>
      <w:r w:rsidR="004F4310" w:rsidRPr="00004A94">
        <w:rPr>
          <w:color w:val="222222"/>
        </w:rPr>
        <w:t xml:space="preserve"> 50(5 Suppl 1), 262</w:t>
      </w:r>
      <w:r w:rsidR="00D43EBD" w:rsidRPr="00004A94">
        <w:rPr>
          <w:color w:val="222222"/>
        </w:rPr>
        <w:t xml:space="preserve">. </w:t>
      </w:r>
      <w:r w:rsidR="00565C91" w:rsidRPr="00004A94">
        <w:rPr>
          <w:color w:val="222222"/>
        </w:rPr>
        <w:t xml:space="preserve">Slides </w:t>
      </w:r>
      <w:r w:rsidR="00D43EBD" w:rsidRPr="00004A94">
        <w:rPr>
          <w:color w:val="222222"/>
        </w:rPr>
        <w:t>presented at the American College of Sports Medicine 6</w:t>
      </w:r>
      <w:r w:rsidR="00565C91" w:rsidRPr="00004A94">
        <w:rPr>
          <w:color w:val="222222"/>
        </w:rPr>
        <w:t>5</w:t>
      </w:r>
      <w:r w:rsidR="00D43EBD" w:rsidRPr="00004A94">
        <w:rPr>
          <w:color w:val="222222"/>
          <w:vertAlign w:val="superscript"/>
        </w:rPr>
        <w:t>th</w:t>
      </w:r>
      <w:r w:rsidR="00D43EBD" w:rsidRPr="00004A94">
        <w:rPr>
          <w:color w:val="222222"/>
        </w:rPr>
        <w:t xml:space="preserve"> annual meeting, </w:t>
      </w:r>
      <w:r w:rsidR="00565C91" w:rsidRPr="00004A94">
        <w:rPr>
          <w:color w:val="222222"/>
        </w:rPr>
        <w:t>Minneapolis, MN</w:t>
      </w:r>
      <w:r w:rsidR="00D43EBD" w:rsidRPr="00004A94">
        <w:rPr>
          <w:color w:val="222222"/>
        </w:rPr>
        <w:t>.</w:t>
      </w:r>
      <w:r w:rsidR="00A95B2F">
        <w:rPr>
          <w:color w:val="222222"/>
          <w:shd w:val="clear" w:color="auto" w:fill="FFFFFF"/>
        </w:rPr>
        <w:br/>
      </w:r>
    </w:p>
    <w:p w14:paraId="279AA523" w14:textId="64353336" w:rsidR="00A95B2F" w:rsidRDefault="007B16E0" w:rsidP="00533559">
      <w:pPr>
        <w:pStyle w:val="ListParagraph"/>
        <w:numPr>
          <w:ilvl w:val="0"/>
          <w:numId w:val="5"/>
        </w:numPr>
        <w:spacing w:before="200"/>
        <w:rPr>
          <w:color w:val="222222"/>
          <w:shd w:val="clear" w:color="auto" w:fill="FFFFFF"/>
        </w:rPr>
      </w:pPr>
      <w:r w:rsidRPr="00004A94">
        <w:rPr>
          <w:color w:val="222222"/>
        </w:rPr>
        <w:t xml:space="preserve">LaMunion SR, </w:t>
      </w:r>
      <w:r w:rsidRPr="00004A94">
        <w:rPr>
          <w:b/>
          <w:color w:val="222222"/>
        </w:rPr>
        <w:t>Hibbing PR</w:t>
      </w:r>
      <w:r w:rsidRPr="00004A94">
        <w:rPr>
          <w:color w:val="222222"/>
        </w:rPr>
        <w:t xml:space="preserve">, </w:t>
      </w:r>
      <w:r w:rsidR="00A82C79" w:rsidRPr="00004A94">
        <w:rPr>
          <w:color w:val="222222"/>
        </w:rPr>
        <w:t>Kaplan AS, &amp; Crouter SE. (</w:t>
      </w:r>
      <w:r w:rsidR="00853040" w:rsidRPr="00004A94">
        <w:rPr>
          <w:color w:val="222222"/>
        </w:rPr>
        <w:t>2018</w:t>
      </w:r>
      <w:r w:rsidR="00A82C79" w:rsidRPr="00004A94">
        <w:rPr>
          <w:color w:val="222222"/>
        </w:rPr>
        <w:t xml:space="preserve">) </w:t>
      </w:r>
      <w:r w:rsidR="00533559" w:rsidRPr="00004A94">
        <w:rPr>
          <w:color w:val="222222"/>
        </w:rPr>
        <w:t xml:space="preserve">Physical </w:t>
      </w:r>
      <w:r w:rsidR="00426C33" w:rsidRPr="00004A94">
        <w:rPr>
          <w:color w:val="222222"/>
        </w:rPr>
        <w:t>a</w:t>
      </w:r>
      <w:r w:rsidR="00533559" w:rsidRPr="00004A94">
        <w:rPr>
          <w:color w:val="222222"/>
        </w:rPr>
        <w:t xml:space="preserve">ctivity </w:t>
      </w:r>
      <w:r w:rsidR="00426C33" w:rsidRPr="00004A94">
        <w:rPr>
          <w:color w:val="222222"/>
        </w:rPr>
        <w:t>c</w:t>
      </w:r>
      <w:r w:rsidR="00533559" w:rsidRPr="00004A94">
        <w:rPr>
          <w:color w:val="222222"/>
        </w:rPr>
        <w:t xml:space="preserve">ategory </w:t>
      </w:r>
      <w:r w:rsidR="00426C33" w:rsidRPr="00004A94">
        <w:rPr>
          <w:color w:val="222222"/>
        </w:rPr>
        <w:t>c</w:t>
      </w:r>
      <w:r w:rsidR="00533559" w:rsidRPr="00004A94">
        <w:rPr>
          <w:color w:val="222222"/>
        </w:rPr>
        <w:t xml:space="preserve">lassification </w:t>
      </w:r>
      <w:r w:rsidR="00426C33" w:rsidRPr="00004A94">
        <w:rPr>
          <w:color w:val="222222"/>
        </w:rPr>
        <w:t>u</w:t>
      </w:r>
      <w:r w:rsidR="00533559" w:rsidRPr="00004A94">
        <w:rPr>
          <w:color w:val="222222"/>
        </w:rPr>
        <w:t xml:space="preserve">sing </w:t>
      </w:r>
      <w:r w:rsidR="00426C33" w:rsidRPr="00004A94">
        <w:rPr>
          <w:color w:val="222222"/>
        </w:rPr>
        <w:t>t</w:t>
      </w:r>
      <w:r w:rsidR="00533559" w:rsidRPr="00004A94">
        <w:rPr>
          <w:color w:val="222222"/>
        </w:rPr>
        <w:t>he Acti</w:t>
      </w:r>
      <w:r w:rsidR="00426C33" w:rsidRPr="00004A94">
        <w:rPr>
          <w:color w:val="222222"/>
        </w:rPr>
        <w:t>G</w:t>
      </w:r>
      <w:r w:rsidR="00533559" w:rsidRPr="00004A94">
        <w:rPr>
          <w:color w:val="222222"/>
        </w:rPr>
        <w:t>raph G</w:t>
      </w:r>
      <w:r w:rsidR="00426C33" w:rsidRPr="00004A94">
        <w:rPr>
          <w:color w:val="222222"/>
        </w:rPr>
        <w:t>T</w:t>
      </w:r>
      <w:r w:rsidR="00533559" w:rsidRPr="00004A94">
        <w:rPr>
          <w:color w:val="222222"/>
        </w:rPr>
        <w:t>9</w:t>
      </w:r>
      <w:r w:rsidR="00426C33" w:rsidRPr="00004A94">
        <w:rPr>
          <w:color w:val="222222"/>
        </w:rPr>
        <w:t>X</w:t>
      </w:r>
      <w:r w:rsidR="00533559" w:rsidRPr="00004A94">
        <w:rPr>
          <w:color w:val="222222"/>
        </w:rPr>
        <w:t xml:space="preserve"> </w:t>
      </w:r>
      <w:r w:rsidR="00426C33" w:rsidRPr="00004A94">
        <w:rPr>
          <w:color w:val="222222"/>
        </w:rPr>
        <w:t>i</w:t>
      </w:r>
      <w:r w:rsidR="00533559" w:rsidRPr="00004A94">
        <w:rPr>
          <w:color w:val="222222"/>
        </w:rPr>
        <w:t xml:space="preserve">n </w:t>
      </w:r>
      <w:r w:rsidR="00426C33" w:rsidRPr="00004A94">
        <w:rPr>
          <w:color w:val="222222"/>
        </w:rPr>
        <w:t>y</w:t>
      </w:r>
      <w:r w:rsidR="00533559" w:rsidRPr="00004A94">
        <w:rPr>
          <w:color w:val="222222"/>
        </w:rPr>
        <w:t>outh</w:t>
      </w:r>
      <w:r w:rsidRPr="00004A94">
        <w:rPr>
          <w:color w:val="222222"/>
        </w:rPr>
        <w:t>.</w:t>
      </w:r>
      <w:r w:rsidR="00A82C79" w:rsidRPr="00004A94">
        <w:rPr>
          <w:color w:val="222222"/>
        </w:rPr>
        <w:t xml:space="preserve"> </w:t>
      </w:r>
      <w:r w:rsidR="00A82C79" w:rsidRPr="00004A94">
        <w:rPr>
          <w:i/>
          <w:color w:val="222222"/>
        </w:rPr>
        <w:t>Medicine and Science in Sports and Exercise</w:t>
      </w:r>
      <w:r w:rsidR="00490E24" w:rsidRPr="00004A94">
        <w:rPr>
          <w:color w:val="222222"/>
        </w:rPr>
        <w:t>.</w:t>
      </w:r>
      <w:r w:rsidR="00EC53D3" w:rsidRPr="00004A94">
        <w:rPr>
          <w:color w:val="222222"/>
        </w:rPr>
        <w:t xml:space="preserve"> </w:t>
      </w:r>
      <w:r w:rsidR="00430B0D" w:rsidRPr="00004A94">
        <w:rPr>
          <w:color w:val="222222"/>
        </w:rPr>
        <w:t>50</w:t>
      </w:r>
      <w:r w:rsidR="00EC53D3" w:rsidRPr="00004A94">
        <w:rPr>
          <w:color w:val="222222"/>
        </w:rPr>
        <w:t xml:space="preserve">(5 Suppl 1), </w:t>
      </w:r>
      <w:r w:rsidR="00AA02FE" w:rsidRPr="00004A94">
        <w:rPr>
          <w:color w:val="222222"/>
        </w:rPr>
        <w:t>295</w:t>
      </w:r>
      <w:r w:rsidR="00A82C79" w:rsidRPr="00004A94">
        <w:rPr>
          <w:color w:val="222222"/>
        </w:rPr>
        <w:t xml:space="preserve">. </w:t>
      </w:r>
      <w:r w:rsidR="00426C33" w:rsidRPr="00004A94">
        <w:rPr>
          <w:color w:val="222222"/>
        </w:rPr>
        <w:t>Poster</w:t>
      </w:r>
      <w:r w:rsidR="00A82C79" w:rsidRPr="00004A94">
        <w:rPr>
          <w:color w:val="222222"/>
        </w:rPr>
        <w:t xml:space="preserve"> presented at the American College of Sports Medicine 65</w:t>
      </w:r>
      <w:r w:rsidR="00A82C79" w:rsidRPr="00004A94">
        <w:rPr>
          <w:color w:val="222222"/>
          <w:vertAlign w:val="superscript"/>
        </w:rPr>
        <w:t>th</w:t>
      </w:r>
      <w:r w:rsidR="00A82C79" w:rsidRPr="00004A94">
        <w:rPr>
          <w:color w:val="222222"/>
        </w:rPr>
        <w:t xml:space="preserve"> annual meeting, Minneapolis, MN.</w:t>
      </w:r>
      <w:r w:rsidR="00896BD5">
        <w:rPr>
          <w:color w:val="222222"/>
          <w:shd w:val="clear" w:color="auto" w:fill="FFFFFF"/>
        </w:rPr>
        <w:br/>
      </w:r>
    </w:p>
    <w:p w14:paraId="78A12B63" w14:textId="43857548" w:rsidR="00896BD5" w:rsidRDefault="006358BE" w:rsidP="00A04C3E">
      <w:pPr>
        <w:pStyle w:val="ListParagraph"/>
        <w:numPr>
          <w:ilvl w:val="0"/>
          <w:numId w:val="5"/>
        </w:numPr>
        <w:spacing w:before="200"/>
        <w:rPr>
          <w:color w:val="222222"/>
          <w:shd w:val="clear" w:color="auto" w:fill="FFFFFF"/>
        </w:rPr>
      </w:pPr>
      <w:r w:rsidRPr="00004A94">
        <w:rPr>
          <w:b/>
          <w:color w:val="222222"/>
        </w:rPr>
        <w:t>Hibbing PR</w:t>
      </w:r>
      <w:r w:rsidRPr="00004A94">
        <w:rPr>
          <w:color w:val="222222"/>
        </w:rPr>
        <w:t>, Bassett DR, &amp; Crouter SE. (</w:t>
      </w:r>
      <w:r w:rsidR="00853040" w:rsidRPr="00004A94">
        <w:rPr>
          <w:color w:val="222222"/>
        </w:rPr>
        <w:t>2018</w:t>
      </w:r>
      <w:r w:rsidRPr="00004A94">
        <w:rPr>
          <w:color w:val="222222"/>
        </w:rPr>
        <w:t xml:space="preserve">) </w:t>
      </w:r>
      <w:r w:rsidR="00A04C3E" w:rsidRPr="00004A94">
        <w:rPr>
          <w:color w:val="222222"/>
        </w:rPr>
        <w:t xml:space="preserve">Modifying accelerometer cut-points affects criterion validity in free-living youth and adults. </w:t>
      </w:r>
      <w:r w:rsidR="00B328A8" w:rsidRPr="00004A94">
        <w:rPr>
          <w:i/>
          <w:color w:val="222222"/>
        </w:rPr>
        <w:t>Medicine and Science in Sports and Exercise</w:t>
      </w:r>
      <w:r w:rsidR="005D334F" w:rsidRPr="00004A94">
        <w:rPr>
          <w:color w:val="222222"/>
        </w:rPr>
        <w:t>.</w:t>
      </w:r>
      <w:r w:rsidR="00AA02FE" w:rsidRPr="00004A94">
        <w:rPr>
          <w:color w:val="222222"/>
        </w:rPr>
        <w:t xml:space="preserve"> 50(5 Suppl 1), 298</w:t>
      </w:r>
      <w:r w:rsidR="00B328A8" w:rsidRPr="00004A94">
        <w:rPr>
          <w:color w:val="222222"/>
        </w:rPr>
        <w:t>. Poster presented at the American College of Sports Medicine 65</w:t>
      </w:r>
      <w:r w:rsidR="00B328A8" w:rsidRPr="00004A94">
        <w:rPr>
          <w:color w:val="222222"/>
          <w:vertAlign w:val="superscript"/>
        </w:rPr>
        <w:t>th</w:t>
      </w:r>
      <w:r w:rsidR="00B328A8" w:rsidRPr="00004A94">
        <w:rPr>
          <w:color w:val="222222"/>
        </w:rPr>
        <w:t xml:space="preserve"> annual meeting, Minneapolis, MN.</w:t>
      </w:r>
      <w:r w:rsidR="003C294A">
        <w:rPr>
          <w:color w:val="222222"/>
          <w:shd w:val="clear" w:color="auto" w:fill="FFFFFF"/>
        </w:rPr>
        <w:br/>
      </w:r>
    </w:p>
    <w:p w14:paraId="1E34D320" w14:textId="4D27A529" w:rsidR="003C294A" w:rsidRDefault="003C7EFD" w:rsidP="00A04C3E">
      <w:pPr>
        <w:pStyle w:val="ListParagraph"/>
        <w:numPr>
          <w:ilvl w:val="0"/>
          <w:numId w:val="5"/>
        </w:numPr>
        <w:spacing w:before="200"/>
        <w:rPr>
          <w:color w:val="222222"/>
          <w:shd w:val="clear" w:color="auto" w:fill="FFFFFF"/>
        </w:rPr>
      </w:pPr>
      <w:r w:rsidRPr="00004A94">
        <w:rPr>
          <w:color w:val="222222"/>
        </w:rPr>
        <w:t xml:space="preserve">Christian D, Saint-Maurice PF, </w:t>
      </w:r>
      <w:r w:rsidRPr="00004A94">
        <w:rPr>
          <w:b/>
          <w:color w:val="222222"/>
        </w:rPr>
        <w:t>Hibbing P</w:t>
      </w:r>
      <w:r w:rsidRPr="00004A94">
        <w:rPr>
          <w:color w:val="222222"/>
        </w:rPr>
        <w:t>, Noonan RJ, Boddy LM, Welk GJ, &amp; Fairclough</w:t>
      </w:r>
      <w:r w:rsidR="00EF78F5" w:rsidRPr="00004A94">
        <w:rPr>
          <w:color w:val="222222"/>
        </w:rPr>
        <w:t xml:space="preserve"> </w:t>
      </w:r>
      <w:r w:rsidRPr="00004A94">
        <w:rPr>
          <w:color w:val="222222"/>
        </w:rPr>
        <w:t>SJ</w:t>
      </w:r>
      <w:r w:rsidR="00EF78F5" w:rsidRPr="00004A94">
        <w:rPr>
          <w:color w:val="222222"/>
        </w:rPr>
        <w:t>.</w:t>
      </w:r>
      <w:r w:rsidRPr="00004A94">
        <w:rPr>
          <w:color w:val="222222"/>
        </w:rPr>
        <w:t xml:space="preserve"> (2018)</w:t>
      </w:r>
      <w:r w:rsidR="00EF78F5" w:rsidRPr="00004A94">
        <w:rPr>
          <w:color w:val="222222"/>
        </w:rPr>
        <w:t xml:space="preserve"> </w:t>
      </w:r>
      <w:r w:rsidRPr="00004A94">
        <w:rPr>
          <w:color w:val="222222"/>
        </w:rPr>
        <w:t xml:space="preserve">Calibration of the UK Youth Activity Profile. </w:t>
      </w:r>
      <w:r w:rsidR="00EF78F5" w:rsidRPr="00004A94">
        <w:rPr>
          <w:i/>
          <w:color w:val="222222"/>
        </w:rPr>
        <w:t xml:space="preserve">Journal of Physical Activity </w:t>
      </w:r>
      <w:r w:rsidR="00FF7E7C" w:rsidRPr="00004A94">
        <w:rPr>
          <w:i/>
          <w:color w:val="222222"/>
        </w:rPr>
        <w:t>and</w:t>
      </w:r>
      <w:r w:rsidR="00EF78F5" w:rsidRPr="00004A94">
        <w:rPr>
          <w:i/>
          <w:color w:val="222222"/>
        </w:rPr>
        <w:t xml:space="preserve"> Health</w:t>
      </w:r>
      <w:r w:rsidR="005D334F" w:rsidRPr="00004A94">
        <w:rPr>
          <w:color w:val="222222"/>
        </w:rPr>
        <w:t>.</w:t>
      </w:r>
      <w:r w:rsidR="00013534" w:rsidRPr="00004A94">
        <w:rPr>
          <w:color w:val="222222"/>
        </w:rPr>
        <w:t xml:space="preserve"> </w:t>
      </w:r>
      <w:r w:rsidRPr="00004A94">
        <w:rPr>
          <w:color w:val="222222"/>
        </w:rPr>
        <w:t>15</w:t>
      </w:r>
      <w:r w:rsidR="00013534" w:rsidRPr="00004A94">
        <w:rPr>
          <w:color w:val="222222"/>
        </w:rPr>
        <w:t>(</w:t>
      </w:r>
      <w:r w:rsidRPr="00004A94">
        <w:rPr>
          <w:color w:val="222222"/>
        </w:rPr>
        <w:t>10</w:t>
      </w:r>
      <w:r w:rsidR="00013534" w:rsidRPr="00004A94">
        <w:rPr>
          <w:color w:val="222222"/>
        </w:rPr>
        <w:t xml:space="preserve">), </w:t>
      </w:r>
      <w:r w:rsidRPr="00004A94">
        <w:rPr>
          <w:color w:val="222222"/>
        </w:rPr>
        <w:t>S39.</w:t>
      </w:r>
      <w:r w:rsidR="00851756" w:rsidRPr="00004A94">
        <w:rPr>
          <w:color w:val="222222"/>
        </w:rPr>
        <w:t xml:space="preserve"> Slides presented at the </w:t>
      </w:r>
      <w:r w:rsidR="0017219A" w:rsidRPr="00004A94">
        <w:rPr>
          <w:color w:val="222222"/>
        </w:rPr>
        <w:t>7th International Society for Physical Activity and Health Congress</w:t>
      </w:r>
      <w:r w:rsidR="008A1026" w:rsidRPr="00004A94">
        <w:rPr>
          <w:color w:val="222222"/>
        </w:rPr>
        <w:t>, London</w:t>
      </w:r>
      <w:r w:rsidR="0055497F" w:rsidRPr="00004A94">
        <w:rPr>
          <w:color w:val="222222"/>
        </w:rPr>
        <w:t>, England</w:t>
      </w:r>
      <w:r w:rsidR="0017219A" w:rsidRPr="00004A94">
        <w:rPr>
          <w:color w:val="222222"/>
        </w:rPr>
        <w:t>.</w:t>
      </w:r>
      <w:r w:rsidR="00D22244" w:rsidRPr="00004A94">
        <w:rPr>
          <w:color w:val="222222"/>
        </w:rPr>
        <w:br/>
      </w:r>
    </w:p>
    <w:p w14:paraId="78AA7543" w14:textId="355620BF" w:rsidR="00D22244" w:rsidRDefault="00067537" w:rsidP="00A04C3E">
      <w:pPr>
        <w:pStyle w:val="ListParagraph"/>
        <w:numPr>
          <w:ilvl w:val="0"/>
          <w:numId w:val="5"/>
        </w:numPr>
        <w:spacing w:before="200"/>
        <w:rPr>
          <w:color w:val="222222"/>
          <w:shd w:val="clear" w:color="auto" w:fill="FFFFFF"/>
        </w:rPr>
      </w:pPr>
      <w:r w:rsidRPr="00004A94">
        <w:rPr>
          <w:color w:val="222222"/>
        </w:rPr>
        <w:t>Crouter SE</w:t>
      </w:r>
      <w:r w:rsidR="009950A9" w:rsidRPr="00004A94">
        <w:rPr>
          <w:color w:val="222222"/>
        </w:rPr>
        <w:t xml:space="preserve">, LaMunion SR, </w:t>
      </w:r>
      <w:r w:rsidR="009950A9" w:rsidRPr="00004A94">
        <w:rPr>
          <w:b/>
          <w:color w:val="222222"/>
        </w:rPr>
        <w:t>Hibbing PR</w:t>
      </w:r>
      <w:r w:rsidR="009950A9" w:rsidRPr="00004A94">
        <w:rPr>
          <w:color w:val="222222"/>
        </w:rPr>
        <w:t>, Kaplan AS, Quarantillo ME, &amp; Bassett DR</w:t>
      </w:r>
      <w:r w:rsidR="00A200DD" w:rsidRPr="00004A94">
        <w:rPr>
          <w:color w:val="222222"/>
        </w:rPr>
        <w:t>.</w:t>
      </w:r>
      <w:r w:rsidR="009950A9" w:rsidRPr="00004A94">
        <w:rPr>
          <w:color w:val="222222"/>
        </w:rPr>
        <w:t xml:space="preserve"> (2019)</w:t>
      </w:r>
      <w:r w:rsidR="00E6703E" w:rsidRPr="00004A94">
        <w:rPr>
          <w:color w:val="222222"/>
        </w:rPr>
        <w:t xml:space="preserve"> Accuracy of the Cosmed K5 portable metabolic system.</w:t>
      </w:r>
      <w:r w:rsidR="005B0DA4" w:rsidRPr="00004A94">
        <w:rPr>
          <w:color w:val="222222"/>
        </w:rPr>
        <w:t xml:space="preserve"> </w:t>
      </w:r>
      <w:r w:rsidR="005B0DA4" w:rsidRPr="00004A94">
        <w:rPr>
          <w:i/>
          <w:color w:val="222222"/>
        </w:rPr>
        <w:t>Medicine and Science in Sports and Exercise</w:t>
      </w:r>
      <w:r w:rsidR="005D334F" w:rsidRPr="00004A94">
        <w:rPr>
          <w:color w:val="222222"/>
        </w:rPr>
        <w:t>.</w:t>
      </w:r>
      <w:r w:rsidR="00834B42" w:rsidRPr="00004A94">
        <w:rPr>
          <w:color w:val="222222"/>
        </w:rPr>
        <w:t xml:space="preserve"> 5</w:t>
      </w:r>
      <w:r w:rsidR="006F4482" w:rsidRPr="00004A94">
        <w:rPr>
          <w:color w:val="222222"/>
        </w:rPr>
        <w:t>1</w:t>
      </w:r>
      <w:r w:rsidR="00834B42" w:rsidRPr="00004A94">
        <w:rPr>
          <w:color w:val="222222"/>
        </w:rPr>
        <w:t>(</w:t>
      </w:r>
      <w:r w:rsidR="006F4AA6" w:rsidRPr="00004A94">
        <w:rPr>
          <w:color w:val="222222"/>
        </w:rPr>
        <w:t>6</w:t>
      </w:r>
      <w:r w:rsidR="00834B42" w:rsidRPr="00004A94">
        <w:rPr>
          <w:color w:val="222222"/>
        </w:rPr>
        <w:t xml:space="preserve"> suppl 1), </w:t>
      </w:r>
      <w:r w:rsidR="00905712" w:rsidRPr="00004A94">
        <w:rPr>
          <w:color w:val="222222"/>
        </w:rPr>
        <w:t>147</w:t>
      </w:r>
      <w:r w:rsidR="000D38F2" w:rsidRPr="00004A94">
        <w:rPr>
          <w:color w:val="222222"/>
        </w:rPr>
        <w:t>. Slides presented at the American College of Sports Medicine 66</w:t>
      </w:r>
      <w:r w:rsidR="000D38F2" w:rsidRPr="00004A94">
        <w:rPr>
          <w:color w:val="222222"/>
          <w:vertAlign w:val="superscript"/>
        </w:rPr>
        <w:t>th</w:t>
      </w:r>
      <w:r w:rsidR="000D38F2" w:rsidRPr="00004A94">
        <w:rPr>
          <w:color w:val="222222"/>
        </w:rPr>
        <w:t xml:space="preserve"> annual meeting, Orlando, FL.</w:t>
      </w:r>
      <w:r w:rsidR="00203A93">
        <w:rPr>
          <w:color w:val="222222"/>
          <w:shd w:val="clear" w:color="auto" w:fill="FFFFFF"/>
        </w:rPr>
        <w:br/>
      </w:r>
    </w:p>
    <w:p w14:paraId="13AC03CB" w14:textId="77E59188" w:rsidR="00905712" w:rsidRDefault="00905712" w:rsidP="00905712">
      <w:pPr>
        <w:pStyle w:val="ListParagraph"/>
        <w:numPr>
          <w:ilvl w:val="0"/>
          <w:numId w:val="5"/>
        </w:numPr>
        <w:spacing w:before="200"/>
        <w:rPr>
          <w:color w:val="222222"/>
          <w:shd w:val="clear" w:color="auto" w:fill="FFFFFF"/>
        </w:rPr>
      </w:pPr>
      <w:r w:rsidRPr="00004A94">
        <w:rPr>
          <w:color w:val="222222"/>
        </w:rPr>
        <w:t xml:space="preserve">Lamoureux NR, </w:t>
      </w:r>
      <w:r w:rsidRPr="00004A94">
        <w:rPr>
          <w:b/>
          <w:color w:val="222222"/>
        </w:rPr>
        <w:t>Hibbing PR</w:t>
      </w:r>
      <w:r w:rsidRPr="00004A94">
        <w:rPr>
          <w:color w:val="222222"/>
        </w:rPr>
        <w:t xml:space="preserve">, Matthews CE, &amp; Welk GJ. (2019) Temporal relationships between the Act24 and a monitor-based method for estimating energy expenditure over a 24 hour period. </w:t>
      </w:r>
      <w:r w:rsidRPr="00004A94">
        <w:rPr>
          <w:i/>
          <w:color w:val="222222"/>
        </w:rPr>
        <w:t>Medicine and Science in Sports and Exercise</w:t>
      </w:r>
      <w:r w:rsidR="005D334F" w:rsidRPr="00004A94">
        <w:rPr>
          <w:color w:val="222222"/>
        </w:rPr>
        <w:t>.</w:t>
      </w:r>
      <w:r w:rsidRPr="00004A94">
        <w:rPr>
          <w:color w:val="222222"/>
        </w:rPr>
        <w:t xml:space="preserve"> 51(6 suppl 1), 373. Poster presented at the American College of Sports Medicine 66</w:t>
      </w:r>
      <w:r w:rsidRPr="00004A94">
        <w:rPr>
          <w:color w:val="222222"/>
          <w:vertAlign w:val="superscript"/>
        </w:rPr>
        <w:t>th</w:t>
      </w:r>
      <w:r w:rsidRPr="00004A94">
        <w:rPr>
          <w:color w:val="222222"/>
        </w:rPr>
        <w:t xml:space="preserve"> annual meeting, Orlando, FL.</w:t>
      </w:r>
      <w:r>
        <w:rPr>
          <w:color w:val="222222"/>
          <w:shd w:val="clear" w:color="auto" w:fill="FFFFFF"/>
        </w:rPr>
        <w:br/>
      </w:r>
    </w:p>
    <w:p w14:paraId="3FCD8FEC" w14:textId="37FF138B" w:rsidR="00203A93" w:rsidRDefault="00203A93" w:rsidP="00A04C3E">
      <w:pPr>
        <w:pStyle w:val="ListParagraph"/>
        <w:numPr>
          <w:ilvl w:val="0"/>
          <w:numId w:val="5"/>
        </w:numPr>
        <w:spacing w:before="200"/>
        <w:rPr>
          <w:color w:val="222222"/>
          <w:shd w:val="clear" w:color="auto" w:fill="FFFFFF"/>
        </w:rPr>
      </w:pPr>
      <w:r w:rsidRPr="00004A94">
        <w:rPr>
          <w:b/>
          <w:color w:val="222222"/>
        </w:rPr>
        <w:t>Hibbing PR</w:t>
      </w:r>
      <w:r w:rsidR="00A200DD" w:rsidRPr="00004A94">
        <w:rPr>
          <w:color w:val="222222"/>
        </w:rPr>
        <w:t xml:space="preserve"> &amp; Crouter SE. (2019) Resting energy expenditure and metabolic equivalents in youth: Impact of inconsistent operational definitions. </w:t>
      </w:r>
      <w:r w:rsidR="00A200DD" w:rsidRPr="00004A94">
        <w:rPr>
          <w:i/>
          <w:color w:val="222222"/>
        </w:rPr>
        <w:t>Medicine and Science in Sports and Exercise</w:t>
      </w:r>
      <w:r w:rsidR="005D334F" w:rsidRPr="00004A94">
        <w:rPr>
          <w:color w:val="222222"/>
        </w:rPr>
        <w:t>.</w:t>
      </w:r>
      <w:r w:rsidR="00A200DD" w:rsidRPr="00004A94">
        <w:rPr>
          <w:color w:val="222222"/>
        </w:rPr>
        <w:t xml:space="preserve"> </w:t>
      </w:r>
      <w:r w:rsidR="00EC65C4" w:rsidRPr="00004A94">
        <w:rPr>
          <w:color w:val="222222"/>
        </w:rPr>
        <w:t>51</w:t>
      </w:r>
      <w:r w:rsidR="006F4482" w:rsidRPr="00004A94">
        <w:rPr>
          <w:color w:val="222222"/>
        </w:rPr>
        <w:t>(</w:t>
      </w:r>
      <w:r w:rsidR="006F4AA6" w:rsidRPr="00004A94">
        <w:rPr>
          <w:color w:val="222222"/>
        </w:rPr>
        <w:t>6</w:t>
      </w:r>
      <w:r w:rsidR="006F4482" w:rsidRPr="00004A94">
        <w:rPr>
          <w:color w:val="222222"/>
        </w:rPr>
        <w:t xml:space="preserve"> suppl 1), </w:t>
      </w:r>
      <w:r w:rsidR="00905712" w:rsidRPr="00004A94">
        <w:rPr>
          <w:color w:val="222222"/>
        </w:rPr>
        <w:t>818-819</w:t>
      </w:r>
      <w:r w:rsidR="006F4482" w:rsidRPr="00004A94">
        <w:rPr>
          <w:color w:val="222222"/>
        </w:rPr>
        <w:t>. Poster presented at the American College of Sports Medicine 66</w:t>
      </w:r>
      <w:r w:rsidR="006F4482" w:rsidRPr="00004A94">
        <w:rPr>
          <w:color w:val="222222"/>
          <w:vertAlign w:val="superscript"/>
        </w:rPr>
        <w:t>th</w:t>
      </w:r>
      <w:r w:rsidR="006F4482" w:rsidRPr="00004A94">
        <w:rPr>
          <w:color w:val="222222"/>
        </w:rPr>
        <w:t xml:space="preserve"> annual meeting, Orlando, FL.</w:t>
      </w:r>
      <w:r w:rsidR="008B0A82">
        <w:rPr>
          <w:color w:val="222222"/>
          <w:shd w:val="clear" w:color="auto" w:fill="FFFFFF"/>
        </w:rPr>
        <w:br/>
      </w:r>
    </w:p>
    <w:p w14:paraId="0DAE4BB0" w14:textId="5E5D04E8" w:rsidR="002B4B79" w:rsidRDefault="002B4B79" w:rsidP="00A04C3E">
      <w:pPr>
        <w:pStyle w:val="ListParagraph"/>
        <w:numPr>
          <w:ilvl w:val="0"/>
          <w:numId w:val="5"/>
        </w:numPr>
        <w:spacing w:before="200"/>
        <w:rPr>
          <w:color w:val="222222"/>
          <w:shd w:val="clear" w:color="auto" w:fill="FFFFFF"/>
        </w:rPr>
      </w:pPr>
      <w:r w:rsidRPr="00004A94">
        <w:rPr>
          <w:b/>
          <w:bCs/>
          <w:color w:val="222222"/>
        </w:rPr>
        <w:t>Hibbing PR</w:t>
      </w:r>
      <w:r w:rsidRPr="00004A94">
        <w:rPr>
          <w:color w:val="222222"/>
        </w:rPr>
        <w:t>, LaMunion SR, Hilafu H, &amp; Crouter SE. (2019) Evaluating the performance of bout detection algorithms for wearable sensors: The transition pairing method.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504660">
        <w:rPr>
          <w:color w:val="222222"/>
          <w:shd w:val="clear" w:color="auto" w:fill="FFFFFF"/>
        </w:rPr>
        <w:br/>
      </w:r>
    </w:p>
    <w:p w14:paraId="31922A66" w14:textId="715F5BDB" w:rsidR="00504660" w:rsidRDefault="00504660" w:rsidP="00A04C3E">
      <w:pPr>
        <w:pStyle w:val="ListParagraph"/>
        <w:numPr>
          <w:ilvl w:val="0"/>
          <w:numId w:val="5"/>
        </w:numPr>
        <w:spacing w:before="200"/>
        <w:rPr>
          <w:color w:val="222222"/>
          <w:shd w:val="clear" w:color="auto" w:fill="FFFFFF"/>
        </w:rPr>
      </w:pPr>
      <w:r w:rsidRPr="00004A94">
        <w:rPr>
          <w:color w:val="222222"/>
        </w:rPr>
        <w:t xml:space="preserve">Crouter SE, Clendenin BJ, </w:t>
      </w:r>
      <w:r w:rsidRPr="00004A94">
        <w:rPr>
          <w:b/>
          <w:bCs/>
          <w:color w:val="222222"/>
        </w:rPr>
        <w:t>Hibbing PR</w:t>
      </w:r>
      <w:r w:rsidRPr="00004A94">
        <w:rPr>
          <w:color w:val="222222"/>
        </w:rPr>
        <w:t>, &amp; LaMunion SR. (2019) Validity of consumer monitors for estimating steps in youth. Slides presented at the 6</w:t>
      </w:r>
      <w:r w:rsidRPr="00004A94">
        <w:rPr>
          <w:color w:val="222222"/>
          <w:vertAlign w:val="superscript"/>
        </w:rPr>
        <w:t>th</w:t>
      </w:r>
      <w:r w:rsidRPr="00004A94">
        <w:rPr>
          <w:color w:val="222222"/>
        </w:rPr>
        <w:t xml:space="preserve"> International Conference on Ambulatory Monitoring of Physical Activity and Movement, Maastricht, The Netherlands.</w:t>
      </w:r>
      <w:r w:rsidR="004F7FBA">
        <w:rPr>
          <w:color w:val="222222"/>
          <w:shd w:val="clear" w:color="auto" w:fill="FFFFFF"/>
        </w:rPr>
        <w:br/>
      </w:r>
    </w:p>
    <w:p w14:paraId="7253DBF6" w14:textId="74F83D82" w:rsidR="004F7FBA" w:rsidRDefault="00ED06BA" w:rsidP="00A04C3E">
      <w:pPr>
        <w:pStyle w:val="ListParagraph"/>
        <w:numPr>
          <w:ilvl w:val="0"/>
          <w:numId w:val="5"/>
        </w:numPr>
        <w:spacing w:before="200"/>
        <w:rPr>
          <w:color w:val="222222"/>
          <w:shd w:val="clear" w:color="auto" w:fill="FFFFFF"/>
        </w:rPr>
      </w:pPr>
      <w:r w:rsidRPr="00004A94">
        <w:rPr>
          <w:color w:val="222222"/>
        </w:rPr>
        <w:t>Ehrlich SF, Hedderson MM, Brown SD, Crouter</w:t>
      </w:r>
      <w:r w:rsidR="008E1823" w:rsidRPr="00004A94">
        <w:rPr>
          <w:color w:val="222222"/>
        </w:rPr>
        <w:t xml:space="preserve"> SE</w:t>
      </w:r>
      <w:r w:rsidRPr="00004A94">
        <w:rPr>
          <w:color w:val="222222"/>
        </w:rPr>
        <w:t xml:space="preserve">, </w:t>
      </w:r>
      <w:r w:rsidRPr="00004A94">
        <w:rPr>
          <w:b/>
          <w:bCs/>
          <w:color w:val="222222"/>
        </w:rPr>
        <w:t>Hibbing</w:t>
      </w:r>
      <w:r w:rsidR="008E1823" w:rsidRPr="00004A94">
        <w:rPr>
          <w:b/>
          <w:bCs/>
          <w:color w:val="222222"/>
        </w:rPr>
        <w:t xml:space="preserve"> PR</w:t>
      </w:r>
      <w:r w:rsidRPr="00004A94">
        <w:rPr>
          <w:color w:val="222222"/>
        </w:rPr>
        <w:t>, Feng</w:t>
      </w:r>
      <w:r w:rsidR="008E1823" w:rsidRPr="00004A94">
        <w:rPr>
          <w:color w:val="222222"/>
        </w:rPr>
        <w:t xml:space="preserve"> J</w:t>
      </w:r>
      <w:r w:rsidRPr="00004A94">
        <w:rPr>
          <w:color w:val="222222"/>
        </w:rPr>
        <w:t>, Tsai</w:t>
      </w:r>
      <w:r w:rsidR="008E1823" w:rsidRPr="00004A94">
        <w:rPr>
          <w:color w:val="222222"/>
        </w:rPr>
        <w:t xml:space="preserve"> AL</w:t>
      </w:r>
      <w:r w:rsidRPr="00004A94">
        <w:rPr>
          <w:color w:val="222222"/>
        </w:rPr>
        <w:t xml:space="preserve">, </w:t>
      </w:r>
      <w:r w:rsidR="008E1823" w:rsidRPr="00004A94">
        <w:rPr>
          <w:color w:val="222222"/>
        </w:rPr>
        <w:t xml:space="preserve">&amp; </w:t>
      </w:r>
      <w:r w:rsidRPr="00004A94">
        <w:rPr>
          <w:color w:val="222222"/>
        </w:rPr>
        <w:t>Ferrara</w:t>
      </w:r>
      <w:r w:rsidR="008E1823" w:rsidRPr="00004A94">
        <w:rPr>
          <w:color w:val="222222"/>
        </w:rPr>
        <w:t xml:space="preserve"> A</w:t>
      </w:r>
      <w:r w:rsidR="007A4A67" w:rsidRPr="00004A94">
        <w:rPr>
          <w:color w:val="222222"/>
        </w:rPr>
        <w:t>.</w:t>
      </w:r>
      <w:r w:rsidR="008E1823" w:rsidRPr="00004A94">
        <w:rPr>
          <w:color w:val="222222"/>
        </w:rPr>
        <w:t xml:space="preserve"> (20</w:t>
      </w:r>
      <w:r w:rsidR="003C39C1" w:rsidRPr="00004A94">
        <w:rPr>
          <w:color w:val="222222"/>
        </w:rPr>
        <w:t>20</w:t>
      </w:r>
      <w:r w:rsidR="008E1823" w:rsidRPr="00004A94">
        <w:rPr>
          <w:color w:val="222222"/>
        </w:rPr>
        <w:t>)</w:t>
      </w:r>
      <w:r w:rsidR="007A4A67" w:rsidRPr="00004A94">
        <w:rPr>
          <w:color w:val="222222"/>
        </w:rPr>
        <w:t xml:space="preserve"> Objectively measured physical activity during the first trimester and glucose tolerance at </w:t>
      </w:r>
      <w:r w:rsidR="007A4A67" w:rsidRPr="00004A94">
        <w:rPr>
          <w:color w:val="222222"/>
        </w:rPr>
        <w:lastRenderedPageBreak/>
        <w:t>24-28 weeks gestation.</w:t>
      </w:r>
      <w:r w:rsidR="003C6FB3" w:rsidRPr="00004A94">
        <w:rPr>
          <w:color w:val="222222"/>
        </w:rPr>
        <w:t xml:space="preserve"> </w:t>
      </w:r>
      <w:r w:rsidR="003C6FB3" w:rsidRPr="00004A94">
        <w:rPr>
          <w:i/>
          <w:iCs/>
          <w:color w:val="222222"/>
        </w:rPr>
        <w:t>Medicine and Science in Sports and Exercise</w:t>
      </w:r>
      <w:r w:rsidR="003C6FB3" w:rsidRPr="00004A94">
        <w:rPr>
          <w:color w:val="222222"/>
        </w:rPr>
        <w:t xml:space="preserve">. </w:t>
      </w:r>
      <w:r w:rsidR="00403F63" w:rsidRPr="00004A94">
        <w:rPr>
          <w:color w:val="222222"/>
        </w:rPr>
        <w:t>52(5</w:t>
      </w:r>
      <w:r w:rsidR="00D8155C" w:rsidRPr="00004A94">
        <w:rPr>
          <w:color w:val="222222"/>
        </w:rPr>
        <w:t xml:space="preserve"> suppl 1</w:t>
      </w:r>
      <w:r w:rsidR="00403F63" w:rsidRPr="00004A94">
        <w:rPr>
          <w:color w:val="222222"/>
        </w:rPr>
        <w:t>), S77-S78. Poster</w:t>
      </w:r>
      <w:r w:rsidR="007834F9" w:rsidRPr="00004A94">
        <w:rPr>
          <w:color w:val="222222"/>
        </w:rPr>
        <w:t xml:space="preserve"> accepted for the American College of Sports Medicine 67</w:t>
      </w:r>
      <w:r w:rsidR="007834F9" w:rsidRPr="00004A94">
        <w:rPr>
          <w:color w:val="222222"/>
          <w:vertAlign w:val="superscript"/>
        </w:rPr>
        <w:t>th</w:t>
      </w:r>
      <w:r w:rsidR="007834F9" w:rsidRPr="00004A94">
        <w:rPr>
          <w:color w:val="222222"/>
        </w:rPr>
        <w:t xml:space="preserve"> annual meeting</w:t>
      </w:r>
      <w:r w:rsidR="00FB5C04" w:rsidRPr="00004A94">
        <w:rPr>
          <w:color w:val="222222"/>
        </w:rPr>
        <w:t xml:space="preserve"> (cancelled due to COVID-19 pandemic).</w:t>
      </w:r>
      <w:r w:rsidR="00FB5C04">
        <w:rPr>
          <w:color w:val="222222"/>
          <w:shd w:val="clear" w:color="auto" w:fill="FFFFFF"/>
        </w:rPr>
        <w:br/>
      </w:r>
    </w:p>
    <w:p w14:paraId="6A881D68" w14:textId="31AF95AE" w:rsidR="00FB5C04" w:rsidRDefault="003C39C1" w:rsidP="00A04C3E">
      <w:pPr>
        <w:pStyle w:val="ListParagraph"/>
        <w:numPr>
          <w:ilvl w:val="0"/>
          <w:numId w:val="5"/>
        </w:numPr>
        <w:spacing w:before="200"/>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&amp; Crouter SE. (2020) </w:t>
      </w:r>
      <w:r w:rsidR="0027701F" w:rsidRPr="00004A94">
        <w:rPr>
          <w:color w:val="222222"/>
        </w:rPr>
        <w:t xml:space="preserve">Generational differences of consumer wearable devices for estimating physical activity outcomes. </w:t>
      </w:r>
      <w:r w:rsidR="0027701F" w:rsidRPr="00004A94">
        <w:rPr>
          <w:i/>
          <w:iCs/>
          <w:color w:val="222222"/>
        </w:rPr>
        <w:t>Medicine and Science in Sports and Exercise</w:t>
      </w:r>
      <w:r w:rsidR="0027701F" w:rsidRPr="00004A94">
        <w:rPr>
          <w:color w:val="222222"/>
        </w:rPr>
        <w:t>. 52(5</w:t>
      </w:r>
      <w:r w:rsidR="00D8155C" w:rsidRPr="00004A94">
        <w:rPr>
          <w:color w:val="222222"/>
        </w:rPr>
        <w:t xml:space="preserve"> suppl 1</w:t>
      </w:r>
      <w:r w:rsidR="0027701F" w:rsidRPr="00004A94">
        <w:rPr>
          <w:color w:val="222222"/>
        </w:rPr>
        <w:t xml:space="preserve">), </w:t>
      </w:r>
      <w:r w:rsidR="004250F1" w:rsidRPr="00004A94">
        <w:rPr>
          <w:color w:val="222222"/>
        </w:rPr>
        <w:t>S408-S409. Rapid fire poster accepted for the American College of Sports Medicine 67</w:t>
      </w:r>
      <w:r w:rsidR="004250F1" w:rsidRPr="00004A94">
        <w:rPr>
          <w:color w:val="222222"/>
          <w:vertAlign w:val="superscript"/>
        </w:rPr>
        <w:t>th</w:t>
      </w:r>
      <w:r w:rsidR="004250F1" w:rsidRPr="00004A94">
        <w:rPr>
          <w:color w:val="222222"/>
        </w:rPr>
        <w:t xml:space="preserve"> annual meeting (cancelled due to COVID-19 pandemic).</w:t>
      </w:r>
      <w:r w:rsidR="006E1444">
        <w:rPr>
          <w:color w:val="222222"/>
          <w:shd w:val="clear" w:color="auto" w:fill="FFFFFF"/>
        </w:rPr>
        <w:br/>
      </w:r>
    </w:p>
    <w:p w14:paraId="2ACD7619" w14:textId="4B770982" w:rsidR="006E1444" w:rsidRDefault="006E1444" w:rsidP="00A04C3E">
      <w:pPr>
        <w:pStyle w:val="ListParagraph"/>
        <w:numPr>
          <w:ilvl w:val="0"/>
          <w:numId w:val="5"/>
        </w:numPr>
        <w:spacing w:before="200"/>
        <w:rPr>
          <w:color w:val="222222"/>
          <w:shd w:val="clear" w:color="auto" w:fill="FFFFFF"/>
        </w:rPr>
      </w:pPr>
      <w:r w:rsidRPr="00004A94">
        <w:rPr>
          <w:b/>
          <w:bCs/>
          <w:color w:val="222222"/>
        </w:rPr>
        <w:t>Hibbing PR</w:t>
      </w:r>
      <w:r w:rsidRPr="00004A94">
        <w:rPr>
          <w:color w:val="222222"/>
        </w:rPr>
        <w:t xml:space="preserve"> &amp; Crouter SE. (2020) </w:t>
      </w:r>
      <w:r w:rsidR="0086017F" w:rsidRPr="00004A94">
        <w:rPr>
          <w:color w:val="222222"/>
        </w:rPr>
        <w:t xml:space="preserve">Dynamic segmentation of youth accelerometer data by Sojourn and change point detection methods. </w:t>
      </w:r>
      <w:r w:rsidR="0086017F" w:rsidRPr="00004A94">
        <w:rPr>
          <w:i/>
          <w:iCs/>
          <w:color w:val="222222"/>
        </w:rPr>
        <w:t>Medicine and Science in Sports and Exercise</w:t>
      </w:r>
      <w:r w:rsidR="0086017F" w:rsidRPr="00004A94">
        <w:rPr>
          <w:color w:val="222222"/>
        </w:rPr>
        <w:t xml:space="preserve">. </w:t>
      </w:r>
      <w:r w:rsidR="003C733D" w:rsidRPr="00004A94">
        <w:rPr>
          <w:color w:val="222222"/>
        </w:rPr>
        <w:t>52(5), S648. Thematic poster accepted for the American College of Sports Medicine 67</w:t>
      </w:r>
      <w:r w:rsidR="003C733D" w:rsidRPr="00004A94">
        <w:rPr>
          <w:color w:val="222222"/>
          <w:vertAlign w:val="superscript"/>
        </w:rPr>
        <w:t>th</w:t>
      </w:r>
      <w:r w:rsidR="003C733D" w:rsidRPr="00004A94">
        <w:rPr>
          <w:color w:val="222222"/>
        </w:rPr>
        <w:t xml:space="preserve"> annual meeting (cancelled due to COVID-19 pandemic).</w:t>
      </w:r>
      <w:r w:rsidR="00F15E33">
        <w:rPr>
          <w:color w:val="222222"/>
          <w:shd w:val="clear" w:color="auto" w:fill="FFFFFF"/>
        </w:rPr>
        <w:br/>
      </w:r>
    </w:p>
    <w:p w14:paraId="30B49738" w14:textId="2F390070" w:rsidR="00F15E33" w:rsidRPr="007168E4" w:rsidRDefault="002A78DA" w:rsidP="00A04C3E">
      <w:pPr>
        <w:pStyle w:val="ListParagraph"/>
        <w:numPr>
          <w:ilvl w:val="0"/>
          <w:numId w:val="5"/>
        </w:numPr>
        <w:spacing w:before="200"/>
        <w:rPr>
          <w:color w:val="222222"/>
          <w:shd w:val="clear" w:color="auto" w:fill="FFFFFF"/>
        </w:rPr>
      </w:pPr>
      <w:r w:rsidRPr="00004A94">
        <w:rPr>
          <w:color w:val="222222"/>
        </w:rPr>
        <w:t xml:space="preserve">Ehrlich SF, Hedderson MM, Brown SD, Crouter SE, </w:t>
      </w:r>
      <w:r w:rsidRPr="00004A94">
        <w:rPr>
          <w:b/>
          <w:bCs/>
          <w:color w:val="222222"/>
        </w:rPr>
        <w:t>Hibbing P</w:t>
      </w:r>
      <w:r w:rsidRPr="00004A94">
        <w:rPr>
          <w:color w:val="222222"/>
        </w:rPr>
        <w:t xml:space="preserve">, </w:t>
      </w:r>
      <w:r w:rsidR="002837C3" w:rsidRPr="00004A94">
        <w:rPr>
          <w:color w:val="222222"/>
        </w:rPr>
        <w:t>Feng J, Tsai AL, &amp; Ferrara A.</w:t>
      </w:r>
      <w:r w:rsidR="00690408" w:rsidRPr="00004A94">
        <w:rPr>
          <w:color w:val="222222"/>
        </w:rPr>
        <w:t xml:space="preserve"> (2020) Objectively measured and self-reported physical activity in the first trimester of pregnancy, glucose tolerance, and gestational diabetes in women with overweight/obesity.</w:t>
      </w:r>
      <w:r w:rsidR="00BA1D97" w:rsidRPr="00004A94">
        <w:rPr>
          <w:color w:val="222222"/>
        </w:rPr>
        <w:t xml:space="preserve"> </w:t>
      </w:r>
      <w:r w:rsidR="00BA1D97" w:rsidRPr="00004A94">
        <w:rPr>
          <w:i/>
          <w:iCs/>
          <w:color w:val="222222"/>
        </w:rPr>
        <w:t>Diabetes</w:t>
      </w:r>
      <w:r w:rsidR="00BA1D97" w:rsidRPr="00004A94">
        <w:rPr>
          <w:color w:val="222222"/>
        </w:rPr>
        <w:t xml:space="preserve">. </w:t>
      </w:r>
      <w:r w:rsidR="00D8155C" w:rsidRPr="00004A94">
        <w:rPr>
          <w:color w:val="222222"/>
        </w:rPr>
        <w:t>69(</w:t>
      </w:r>
      <w:r w:rsidR="007A2464" w:rsidRPr="00004A94">
        <w:rPr>
          <w:color w:val="222222"/>
        </w:rPr>
        <w:t>suppl 1) 1343-P. doi: 10.2337/db20-1343-P.</w:t>
      </w:r>
      <w:r w:rsidR="00414AB1" w:rsidRPr="00004A94">
        <w:rPr>
          <w:color w:val="222222"/>
        </w:rPr>
        <w:t xml:space="preserve"> Poster </w:t>
      </w:r>
      <w:r w:rsidR="00073D3A" w:rsidRPr="00004A94">
        <w:rPr>
          <w:color w:val="222222"/>
        </w:rPr>
        <w:t xml:space="preserve">presented </w:t>
      </w:r>
      <w:r w:rsidR="00414AB1" w:rsidRPr="00004A94">
        <w:rPr>
          <w:color w:val="222222"/>
        </w:rPr>
        <w:t xml:space="preserve">at the American Diabetes Association </w:t>
      </w:r>
      <w:r w:rsidR="004B7A6B" w:rsidRPr="00004A94">
        <w:rPr>
          <w:color w:val="222222"/>
        </w:rPr>
        <w:t>2020 80</w:t>
      </w:r>
      <w:r w:rsidR="004B7A6B" w:rsidRPr="00004A94">
        <w:rPr>
          <w:color w:val="222222"/>
          <w:vertAlign w:val="superscript"/>
        </w:rPr>
        <w:t>th</w:t>
      </w:r>
      <w:r w:rsidR="004B7A6B" w:rsidRPr="00004A94">
        <w:rPr>
          <w:color w:val="222222"/>
        </w:rPr>
        <w:t xml:space="preserve"> </w:t>
      </w:r>
      <w:r w:rsidR="00414AB1" w:rsidRPr="00004A94">
        <w:rPr>
          <w:color w:val="222222"/>
        </w:rPr>
        <w:t>Scientific Sessions</w:t>
      </w:r>
      <w:r w:rsidR="004B7A6B" w:rsidRPr="00004A94">
        <w:rPr>
          <w:color w:val="222222"/>
        </w:rPr>
        <w:t xml:space="preserve"> (held virtually due to COVID-19 pandemic</w:t>
      </w:r>
      <w:r w:rsidR="006449BF" w:rsidRPr="00004A94">
        <w:rPr>
          <w:color w:val="222222"/>
        </w:rPr>
        <w:t>).</w:t>
      </w:r>
    </w:p>
    <w:p w14:paraId="0574ABC8" w14:textId="72FA04C0" w:rsidR="002B4B79" w:rsidRDefault="002B4B79" w:rsidP="00AC0A4F">
      <w:pPr>
        <w:pStyle w:val="Heading2"/>
        <w:rPr>
          <w:color w:val="808080" w:themeColor="background1" w:themeShade="80"/>
          <w:u w:val="single"/>
        </w:rPr>
      </w:pPr>
      <w:r>
        <w:rPr>
          <w:color w:val="808080" w:themeColor="background1" w:themeShade="80"/>
          <w:u w:val="single"/>
        </w:rPr>
        <w:t>Symposia</w:t>
      </w:r>
    </w:p>
    <w:p w14:paraId="4C9F29FB" w14:textId="77777777" w:rsidR="002B4B79" w:rsidRPr="002B4B79" w:rsidRDefault="002B4B79" w:rsidP="002B4B79"/>
    <w:p w14:paraId="4FD6BECE" w14:textId="623DCC03" w:rsidR="002B4B79" w:rsidRPr="002B4B79" w:rsidRDefault="002B4B79" w:rsidP="002B4B79">
      <w:pPr>
        <w:pStyle w:val="ListParagraph"/>
        <w:numPr>
          <w:ilvl w:val="0"/>
          <w:numId w:val="23"/>
        </w:numPr>
      </w:pPr>
      <w:r>
        <w:rPr>
          <w:b/>
          <w:bCs/>
        </w:rPr>
        <w:t>Hibbing PR</w:t>
      </w:r>
      <w:r>
        <w:t xml:space="preserve">. (2019) Accessing and using data through the FLASH GitHub repository. Presented in the symposium </w:t>
      </w:r>
      <w:r>
        <w:rPr>
          <w:i/>
          <w:iCs/>
        </w:rPr>
        <w:t xml:space="preserve">Advancing collaborative activity monitor research using open-source tools </w:t>
      </w:r>
      <w:r w:rsidR="00504660">
        <w:t xml:space="preserve">with </w:t>
      </w:r>
      <w:r>
        <w:t>co-presenters</w:t>
      </w:r>
      <w:r w:rsidR="00504660">
        <w:t xml:space="preserve"> </w:t>
      </w:r>
      <w:r>
        <w:t>Greg Welk (chair) and Charles Matthews</w:t>
      </w:r>
      <w:r w:rsidR="00504660">
        <w:t xml:space="preserve">. </w:t>
      </w:r>
      <w:r>
        <w:t>6</w:t>
      </w:r>
      <w:r w:rsidRPr="002B4B79">
        <w:rPr>
          <w:vertAlign w:val="superscript"/>
        </w:rPr>
        <w:t>th</w:t>
      </w:r>
      <w:r>
        <w:t xml:space="preserve"> International Conference on Ambulatory Monitoring of Physical Activity and Movement, Maastricht, The Netherlands.</w:t>
      </w:r>
    </w:p>
    <w:p w14:paraId="3BF2F4B6" w14:textId="1C550A31" w:rsidR="00AC0A4F" w:rsidRPr="00D96603" w:rsidRDefault="00AC0A4F" w:rsidP="00AC0A4F">
      <w:pPr>
        <w:pStyle w:val="Heading2"/>
        <w:rPr>
          <w:color w:val="808080" w:themeColor="background1" w:themeShade="80"/>
          <w:u w:val="single"/>
        </w:rPr>
      </w:pPr>
      <w:r w:rsidRPr="00D96603">
        <w:rPr>
          <w:color w:val="808080" w:themeColor="background1" w:themeShade="80"/>
          <w:u w:val="single"/>
        </w:rPr>
        <w:t>Regional</w:t>
      </w:r>
      <w:r w:rsidR="00C210F1">
        <w:rPr>
          <w:color w:val="808080" w:themeColor="background1" w:themeShade="80"/>
          <w:u w:val="single"/>
        </w:rPr>
        <w:t xml:space="preserve"> </w:t>
      </w:r>
      <w:r w:rsidRPr="00D96603">
        <w:rPr>
          <w:color w:val="808080" w:themeColor="background1" w:themeShade="80"/>
          <w:u w:val="single"/>
        </w:rPr>
        <w:t>Presentations</w:t>
      </w:r>
    </w:p>
    <w:p w14:paraId="72A2B4BE" w14:textId="77777777" w:rsidR="00AC0A4F" w:rsidRPr="00AC0A4F" w:rsidRDefault="00AC0A4F" w:rsidP="00AC0A4F"/>
    <w:p w14:paraId="657E8FDF" w14:textId="22419A8E" w:rsidR="004B6EE8" w:rsidRPr="002C75DD" w:rsidRDefault="00AC0A4F" w:rsidP="006F6F1B">
      <w:pPr>
        <w:pStyle w:val="ListParagraph"/>
        <w:numPr>
          <w:ilvl w:val="0"/>
          <w:numId w:val="9"/>
        </w:numPr>
        <w:rPr>
          <w:color w:val="222222"/>
          <w:shd w:val="clear" w:color="auto" w:fill="FFFFFF"/>
        </w:rPr>
      </w:pPr>
      <w:r w:rsidRPr="002934D2">
        <w:rPr>
          <w:b/>
        </w:rPr>
        <w:t>Hibbing P</w:t>
      </w:r>
      <w:r>
        <w:t xml:space="preserve"> &amp; Devick R</w:t>
      </w:r>
      <w:r w:rsidR="003024C5">
        <w:t>.</w:t>
      </w:r>
      <w:r>
        <w:t xml:space="preserve"> (2014) The validity of an online tool for the assessment of physical</w:t>
      </w:r>
      <w:r w:rsidRPr="002934D2">
        <w:rPr>
          <w:rFonts w:cs="David"/>
          <w:b/>
          <w:sz w:val="24"/>
        </w:rPr>
        <w:t xml:space="preserve"> </w:t>
      </w:r>
      <w:r>
        <w:t xml:space="preserve">activity behaviors in youth. </w:t>
      </w:r>
      <w:r w:rsidR="0034694B">
        <w:t>Slides presented</w:t>
      </w:r>
      <w:r>
        <w:t xml:space="preserve"> at the 8</w:t>
      </w:r>
      <w:r w:rsidRPr="00A86DDF">
        <w:rPr>
          <w:vertAlign w:val="superscript"/>
        </w:rPr>
        <w:t>th</w:t>
      </w:r>
      <w:r>
        <w:t xml:space="preserve"> </w:t>
      </w:r>
      <w:r w:rsidRPr="00A86DDF">
        <w:t>Symposium on Undergraduate Research and Creative Expressio</w:t>
      </w:r>
      <w:r w:rsidRPr="003024C5">
        <w:t>n</w:t>
      </w:r>
      <w:r w:rsidR="003024C5" w:rsidRPr="003024C5">
        <w:t>,</w:t>
      </w:r>
      <w:r w:rsidRPr="002934D2">
        <w:rPr>
          <w:i/>
        </w:rPr>
        <w:t xml:space="preserve"> </w:t>
      </w:r>
      <w:r>
        <w:t>Ames, IA.</w:t>
      </w:r>
      <w:r w:rsidR="003024C5">
        <w:t xml:space="preserve"> </w:t>
      </w:r>
      <w:r w:rsidR="002C75DD">
        <w:br/>
      </w:r>
    </w:p>
    <w:p w14:paraId="695422AD" w14:textId="6649B5F0" w:rsidR="002C75DD" w:rsidRPr="00B613AE" w:rsidRDefault="002C75DD" w:rsidP="006F6F1B">
      <w:pPr>
        <w:pStyle w:val="ListParagraph"/>
        <w:numPr>
          <w:ilvl w:val="0"/>
          <w:numId w:val="9"/>
        </w:numPr>
        <w:rPr>
          <w:color w:val="222222"/>
          <w:shd w:val="clear" w:color="auto" w:fill="FFFFFF"/>
        </w:rPr>
      </w:pPr>
      <w:r w:rsidRPr="002C75DD">
        <w:rPr>
          <w:b/>
        </w:rPr>
        <w:t>Hibbing PR</w:t>
      </w:r>
      <w:r>
        <w:t>, Bassett DR, &amp; Crouter SE</w:t>
      </w:r>
      <w:r w:rsidR="003024C5">
        <w:t>. (2018)</w:t>
      </w:r>
      <w:r w:rsidR="00B613AE">
        <w:t xml:space="preserve"> Modifying accelerometer cut-points affects criterion validity in free-living youth and adults. Poster presented at the 46</w:t>
      </w:r>
      <w:r w:rsidR="00B613AE" w:rsidRPr="00B613AE">
        <w:rPr>
          <w:vertAlign w:val="superscript"/>
        </w:rPr>
        <w:t>th</w:t>
      </w:r>
      <w:r w:rsidR="00B613AE">
        <w:t xml:space="preserve"> annual meeting of the Southeast Chapter of the American College of Sports Medicine</w:t>
      </w:r>
      <w:r w:rsidR="003024C5">
        <w:t>,</w:t>
      </w:r>
      <w:r w:rsidR="00B613AE">
        <w:t xml:space="preserve"> Chattanooga, TN.</w:t>
      </w:r>
      <w:r w:rsidR="00A6260C">
        <w:rPr>
          <w:color w:val="222222"/>
          <w:shd w:val="clear" w:color="auto" w:fill="FFFFFF"/>
        </w:rPr>
        <w:br/>
      </w:r>
    </w:p>
    <w:p w14:paraId="04B2C4DA" w14:textId="78E7533D" w:rsidR="00B613AE" w:rsidRPr="00B613AE" w:rsidRDefault="00B613AE" w:rsidP="006F6F1B">
      <w:pPr>
        <w:pStyle w:val="ListParagraph"/>
        <w:numPr>
          <w:ilvl w:val="0"/>
          <w:numId w:val="9"/>
        </w:numPr>
        <w:rPr>
          <w:color w:val="222222"/>
          <w:shd w:val="clear" w:color="auto" w:fill="FFFFFF"/>
        </w:rPr>
      </w:pPr>
      <w:r>
        <w:t xml:space="preserve">LaMunion SR, </w:t>
      </w:r>
      <w:r w:rsidRPr="00B613AE">
        <w:rPr>
          <w:b/>
        </w:rPr>
        <w:t>Hibbing PR</w:t>
      </w:r>
      <w:r>
        <w:t xml:space="preserve">, Kaplan AS, Bassett DR, &amp; Crouter SE. </w:t>
      </w:r>
      <w:r w:rsidR="003024C5">
        <w:t xml:space="preserve">(2018) </w:t>
      </w:r>
      <w:r>
        <w:t>Predicting energy expenditure with the ActiGraph GT9X IMU using artificial neural networks. Poster presented at the 46</w:t>
      </w:r>
      <w:r w:rsidRPr="00B613AE">
        <w:rPr>
          <w:vertAlign w:val="superscript"/>
        </w:rPr>
        <w:t>th</w:t>
      </w:r>
      <w:r>
        <w:t xml:space="preserve"> annual meeting of the Southeast Chapter of the American College of Sports Medicine</w:t>
      </w:r>
      <w:r w:rsidR="003024C5">
        <w:t xml:space="preserve">, </w:t>
      </w:r>
      <w:r>
        <w:t>Chattanooga, TN.</w:t>
      </w:r>
      <w:r>
        <w:br/>
      </w:r>
    </w:p>
    <w:p w14:paraId="28BF52B7" w14:textId="52D95FD0" w:rsidR="00B613AE" w:rsidRPr="00B613AE" w:rsidRDefault="00B613AE" w:rsidP="006F6F1B">
      <w:pPr>
        <w:pStyle w:val="ListParagraph"/>
        <w:numPr>
          <w:ilvl w:val="0"/>
          <w:numId w:val="9"/>
        </w:numPr>
        <w:rPr>
          <w:color w:val="222222"/>
          <w:shd w:val="clear" w:color="auto" w:fill="FFFFFF"/>
        </w:rPr>
      </w:pPr>
      <w:r>
        <w:t xml:space="preserve">Kaplan AS, LaMunion SR, </w:t>
      </w:r>
      <w:r w:rsidRPr="00B613AE">
        <w:rPr>
          <w:b/>
        </w:rPr>
        <w:t>Hibbing PR</w:t>
      </w:r>
      <w:r>
        <w:t xml:space="preserve">, Bassett DR, &amp; Crouter SE. </w:t>
      </w:r>
      <w:r w:rsidR="003024C5">
        <w:t xml:space="preserve">(2018) </w:t>
      </w:r>
      <w:r>
        <w:t>Activity classification with the ActiGraph GT9X IMU using artificial neural networks.</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w:t>
      </w:r>
      <w:r>
        <w:t xml:space="preserve"> Chattanooga, TN</w:t>
      </w:r>
      <w:r w:rsidR="003024C5">
        <w:t>.</w:t>
      </w:r>
      <w:r w:rsidR="004C3E4C">
        <w:rPr>
          <w:color w:val="222222"/>
          <w:shd w:val="clear" w:color="auto" w:fill="FFFFFF"/>
        </w:rPr>
        <w:br/>
      </w:r>
    </w:p>
    <w:p w14:paraId="5E2A5D6C" w14:textId="10E9D9EE" w:rsidR="00B613AE" w:rsidRPr="00CD0209" w:rsidRDefault="00B613AE" w:rsidP="006F6F1B">
      <w:pPr>
        <w:pStyle w:val="ListParagraph"/>
        <w:numPr>
          <w:ilvl w:val="0"/>
          <w:numId w:val="9"/>
        </w:numPr>
        <w:rPr>
          <w:color w:val="222222"/>
          <w:shd w:val="clear" w:color="auto" w:fill="FFFFFF"/>
        </w:rPr>
      </w:pPr>
      <w:r>
        <w:t xml:space="preserve">Park S, Toth LP, </w:t>
      </w:r>
      <w:r w:rsidRPr="00B613AE">
        <w:rPr>
          <w:b/>
        </w:rPr>
        <w:t>Hibbing PR</w:t>
      </w:r>
      <w:r>
        <w:t xml:space="preserve">, Springer CM, Kaplan AS, Feyerabend MD, Crouter SE, </w:t>
      </w:r>
      <w:r w:rsidR="008941DC">
        <w:t xml:space="preserve">&amp; </w:t>
      </w:r>
      <w:r>
        <w:t xml:space="preserve">Bassett DR. </w:t>
      </w:r>
      <w:r w:rsidR="003024C5">
        <w:t xml:space="preserve">(2018) </w:t>
      </w:r>
      <w:r>
        <w:t>Dominant vs non-dominant wear: A comparison of steps per day.</w:t>
      </w:r>
      <w:r>
        <w:rPr>
          <w:color w:val="222222"/>
          <w:shd w:val="clear" w:color="auto" w:fill="FFFFFF"/>
        </w:rPr>
        <w:t xml:space="preserve"> </w:t>
      </w:r>
      <w:r>
        <w:t>Poster presented at the 46</w:t>
      </w:r>
      <w:r w:rsidRPr="00B613AE">
        <w:rPr>
          <w:vertAlign w:val="superscript"/>
        </w:rPr>
        <w:t>th</w:t>
      </w:r>
      <w:r>
        <w:t xml:space="preserve"> annual meeting of the Southeast Chapter of the American College of Sports Medicine</w:t>
      </w:r>
      <w:r w:rsidR="003024C5">
        <w:t xml:space="preserve">, </w:t>
      </w:r>
      <w:r>
        <w:lastRenderedPageBreak/>
        <w:t>Chattanooga, TN.</w:t>
      </w:r>
      <w:r w:rsidR="00CD0209">
        <w:br/>
      </w:r>
    </w:p>
    <w:p w14:paraId="645FC466" w14:textId="609D657C" w:rsidR="00CD0209" w:rsidRDefault="00A32935" w:rsidP="006F6F1B">
      <w:pPr>
        <w:pStyle w:val="ListParagraph"/>
        <w:numPr>
          <w:ilvl w:val="0"/>
          <w:numId w:val="9"/>
        </w:numPr>
        <w:rPr>
          <w:color w:val="222222"/>
          <w:shd w:val="clear" w:color="auto" w:fill="FFFFFF"/>
        </w:rPr>
      </w:pPr>
      <w:r w:rsidRPr="00004A94">
        <w:rPr>
          <w:color w:val="222222"/>
        </w:rPr>
        <w:t xml:space="preserve">Kaplan AS, LaMunion SR, </w:t>
      </w:r>
      <w:r w:rsidRPr="00004A94">
        <w:rPr>
          <w:b/>
          <w:color w:val="222222"/>
        </w:rPr>
        <w:t>Hibbing PR</w:t>
      </w:r>
      <w:r w:rsidRPr="00004A94">
        <w:rPr>
          <w:color w:val="222222"/>
        </w:rPr>
        <w:t>, Bassett DR</w:t>
      </w:r>
      <w:r w:rsidR="008941DC" w:rsidRPr="00004A94">
        <w:rPr>
          <w:color w:val="222222"/>
        </w:rPr>
        <w:t>, &amp; Crouter SE.</w:t>
      </w:r>
      <w:r w:rsidR="007925C6" w:rsidRPr="00004A94">
        <w:rPr>
          <w:color w:val="222222"/>
        </w:rPr>
        <w:t xml:space="preserve"> (2018) Use of two-regression models to predict energy expenditure using wrist-worn GENEActivs in youth</w:t>
      </w:r>
      <w:r w:rsidR="007A3B58" w:rsidRPr="00004A94">
        <w:rPr>
          <w:color w:val="222222"/>
        </w:rPr>
        <w:t>. Slides presented at the 46</w:t>
      </w:r>
      <w:r w:rsidR="007A3B58" w:rsidRPr="00004A94">
        <w:rPr>
          <w:color w:val="222222"/>
          <w:vertAlign w:val="superscript"/>
        </w:rPr>
        <w:t>th</w:t>
      </w:r>
      <w:r w:rsidR="007A3B58" w:rsidRPr="00004A94">
        <w:rPr>
          <w:color w:val="222222"/>
        </w:rPr>
        <w:t xml:space="preserve"> annual meeting of the Midwest Chapter of the American College of Sports Medicine, </w:t>
      </w:r>
      <w:r w:rsidR="008A1026" w:rsidRPr="00004A94">
        <w:rPr>
          <w:color w:val="222222"/>
        </w:rPr>
        <w:t>Grand Rapids, MI.</w:t>
      </w:r>
      <w:r w:rsidR="00BA75C2">
        <w:rPr>
          <w:color w:val="222222"/>
          <w:shd w:val="clear" w:color="auto" w:fill="FFFFFF"/>
        </w:rPr>
        <w:br/>
      </w:r>
    </w:p>
    <w:p w14:paraId="114B2B34" w14:textId="261FA200" w:rsidR="00BA75C2" w:rsidRDefault="00BA75C2" w:rsidP="006F6F1B">
      <w:pPr>
        <w:pStyle w:val="ListParagraph"/>
        <w:numPr>
          <w:ilvl w:val="0"/>
          <w:numId w:val="9"/>
        </w:numPr>
        <w:rPr>
          <w:color w:val="222222"/>
          <w:shd w:val="clear" w:color="auto" w:fill="FFFFFF"/>
        </w:rPr>
      </w:pPr>
      <w:r w:rsidRPr="00004A94">
        <w:rPr>
          <w:b/>
          <w:color w:val="222222"/>
        </w:rPr>
        <w:t>Hibbing PR</w:t>
      </w:r>
      <w:r w:rsidRPr="00004A94">
        <w:rPr>
          <w:color w:val="222222"/>
        </w:rPr>
        <w:t xml:space="preserve"> &amp; Crouter SE. (2019) Resting energy expenditure and metabolic equivalents in youth: Impact of inconsistent operational definitions</w:t>
      </w:r>
      <w:r w:rsidR="002413B4" w:rsidRPr="00004A94">
        <w:rPr>
          <w:color w:val="222222"/>
        </w:rPr>
        <w:t xml:space="preserve">. Poster presented </w:t>
      </w:r>
      <w:bookmarkStart w:id="0" w:name="_Hlk1114576"/>
      <w:r w:rsidR="002413B4" w:rsidRPr="00004A94">
        <w:rPr>
          <w:color w:val="222222"/>
        </w:rPr>
        <w:t>at the 47</w:t>
      </w:r>
      <w:r w:rsidR="002413B4" w:rsidRPr="00004A94">
        <w:rPr>
          <w:color w:val="222222"/>
          <w:vertAlign w:val="superscript"/>
        </w:rPr>
        <w:t>th</w:t>
      </w:r>
      <w:r w:rsidR="002413B4" w:rsidRPr="00004A94">
        <w:rPr>
          <w:color w:val="222222"/>
        </w:rPr>
        <w:t xml:space="preserve"> annual meeting of the Southeast Chapter of the American College of Sports Medicine, Greenville, SC.</w:t>
      </w:r>
      <w:bookmarkEnd w:id="0"/>
      <w:r w:rsidR="002413B4">
        <w:rPr>
          <w:color w:val="222222"/>
          <w:shd w:val="clear" w:color="auto" w:fill="FFFFFF"/>
        </w:rPr>
        <w:br/>
      </w:r>
    </w:p>
    <w:p w14:paraId="6DD9A500" w14:textId="44FE4CFE" w:rsidR="002413B4" w:rsidRDefault="001A6294" w:rsidP="006F6F1B">
      <w:pPr>
        <w:pStyle w:val="ListParagraph"/>
        <w:numPr>
          <w:ilvl w:val="0"/>
          <w:numId w:val="9"/>
        </w:numPr>
        <w:rPr>
          <w:color w:val="222222"/>
          <w:shd w:val="clear" w:color="auto" w:fill="FFFFFF"/>
        </w:rPr>
      </w:pPr>
      <w:r w:rsidRPr="00004A94">
        <w:rPr>
          <w:color w:val="222222"/>
        </w:rPr>
        <w:t>Clendenin BJ</w:t>
      </w:r>
      <w:r w:rsidR="002413B4" w:rsidRPr="00004A94">
        <w:rPr>
          <w:color w:val="222222"/>
        </w:rPr>
        <w:t xml:space="preserve">, </w:t>
      </w:r>
      <w:r w:rsidRPr="00004A94">
        <w:rPr>
          <w:b/>
          <w:color w:val="222222"/>
        </w:rPr>
        <w:t>Hibbing PR</w:t>
      </w:r>
      <w:r w:rsidRPr="00004A94">
        <w:rPr>
          <w:color w:val="222222"/>
        </w:rPr>
        <w:t xml:space="preserve">, LaMunion SR, &amp; Crouter SE. </w:t>
      </w:r>
      <w:r w:rsidR="00730A76" w:rsidRPr="00004A94">
        <w:rPr>
          <w:color w:val="222222"/>
        </w:rPr>
        <w:t xml:space="preserve">(2019) </w:t>
      </w:r>
      <w:r w:rsidR="00642FD0" w:rsidRPr="00004A94">
        <w:rPr>
          <w:color w:val="222222"/>
        </w:rPr>
        <w:t>Criterion validity of ActiGraph GT9X step predictions in youth. Slides presented</w:t>
      </w:r>
      <w:r w:rsidR="00642FD0" w:rsidRPr="00004A94">
        <w:t xml:space="preserve"> </w:t>
      </w:r>
      <w:r w:rsidR="00642FD0" w:rsidRPr="00004A94">
        <w:rPr>
          <w:color w:val="222222"/>
        </w:rPr>
        <w:t>at the 47th annual meeting of the Southeast Chapter of the American College of Sports Medicine, Greenville, SC.</w:t>
      </w:r>
      <w:r w:rsidR="009B3A7F">
        <w:rPr>
          <w:color w:val="222222"/>
          <w:shd w:val="clear" w:color="auto" w:fill="FFFFFF"/>
        </w:rPr>
        <w:br/>
      </w:r>
    </w:p>
    <w:p w14:paraId="6ADC7E78" w14:textId="5D221E69" w:rsidR="009B3A7F" w:rsidRPr="00D4307E" w:rsidRDefault="009B3A7F" w:rsidP="00D4307E">
      <w:pPr>
        <w:pStyle w:val="ListParagraph"/>
        <w:numPr>
          <w:ilvl w:val="0"/>
          <w:numId w:val="9"/>
        </w:numPr>
        <w:rPr>
          <w:color w:val="222222"/>
          <w:shd w:val="clear" w:color="auto" w:fill="FFFFFF"/>
        </w:rPr>
      </w:pPr>
      <w:r w:rsidRPr="00004A94">
        <w:rPr>
          <w:color w:val="222222"/>
        </w:rPr>
        <w:t xml:space="preserve">Hukka MK, LaMunion SR, </w:t>
      </w:r>
      <w:r w:rsidRPr="00004A94">
        <w:rPr>
          <w:b/>
          <w:bCs/>
          <w:color w:val="222222"/>
        </w:rPr>
        <w:t>Hibbing PR</w:t>
      </w:r>
      <w:r w:rsidRPr="00004A94">
        <w:rPr>
          <w:color w:val="222222"/>
        </w:rPr>
        <w:t xml:space="preserve">, </w:t>
      </w:r>
      <w:r w:rsidR="00234639" w:rsidRPr="00004A94">
        <w:rPr>
          <w:color w:val="222222"/>
        </w:rPr>
        <w:t>&amp; Crouter SE. (2020)</w:t>
      </w:r>
      <w:r w:rsidR="00234639" w:rsidRPr="00004A94">
        <w:t xml:space="preserve"> Generational differences of consumer wearable devices for estimating physical activity outcomes</w:t>
      </w:r>
      <w:r w:rsidR="00D4307E" w:rsidRPr="00004A94">
        <w:t>. Thematic poster presented at the 48</w:t>
      </w:r>
      <w:r w:rsidR="00D4307E" w:rsidRPr="00004A94">
        <w:rPr>
          <w:vertAlign w:val="superscript"/>
        </w:rPr>
        <w:t>th</w:t>
      </w:r>
      <w:r w:rsidR="00D4307E" w:rsidRPr="00004A94">
        <w:t xml:space="preserve"> annual meeting of the Southeast Chapter of the American College of Sports Medicine, Jacksonville, FL.</w:t>
      </w:r>
    </w:p>
    <w:p w14:paraId="449E7AED" w14:textId="2254882B" w:rsidR="00F551E2" w:rsidRDefault="007B0862" w:rsidP="00C210F1">
      <w:pPr>
        <w:pStyle w:val="Heading1"/>
      </w:pPr>
      <w:r>
        <w:t>Software Packages</w:t>
      </w:r>
    </w:p>
    <w:p w14:paraId="1FF89AD0" w14:textId="08431C41" w:rsidR="001914E1" w:rsidRDefault="00CC7A67" w:rsidP="00CC7A67">
      <w:pPr>
        <w:pStyle w:val="Heading2"/>
        <w:rPr>
          <w:color w:val="808080" w:themeColor="background1" w:themeShade="80"/>
          <w:u w:val="single"/>
        </w:rPr>
      </w:pPr>
      <w:r w:rsidRPr="001E52DF">
        <w:rPr>
          <w:color w:val="808080" w:themeColor="background1" w:themeShade="80"/>
          <w:u w:val="single"/>
        </w:rPr>
        <w:t>Comprehensive R Archive Network (CRAN)</w:t>
      </w:r>
    </w:p>
    <w:p w14:paraId="119FA629" w14:textId="77777777" w:rsidR="001E52DF" w:rsidRPr="001E52DF" w:rsidRDefault="001E52DF" w:rsidP="001E52DF"/>
    <w:p w14:paraId="5F197A7B" w14:textId="16E99298" w:rsidR="0050703F" w:rsidRDefault="004A2046" w:rsidP="009D76F8">
      <w:pPr>
        <w:pStyle w:val="ListParagraph"/>
        <w:numPr>
          <w:ilvl w:val="0"/>
          <w:numId w:val="16"/>
        </w:numPr>
      </w:pPr>
      <w:r w:rsidRPr="009E3801">
        <w:rPr>
          <w:b/>
        </w:rPr>
        <w:t>Paul R. Hibbing</w:t>
      </w:r>
      <w:r w:rsidR="00145991">
        <w:t xml:space="preserve"> (2018)</w:t>
      </w:r>
      <w:r w:rsidR="0052154C">
        <w:t xml:space="preserve">. TwoRegression: </w:t>
      </w:r>
      <w:r w:rsidR="001D2071">
        <w:t>Process Data from Wearable Research Devices Using Two-Regression Algorithms</w:t>
      </w:r>
      <w:r w:rsidR="007861C3">
        <w:t>. R package version 0.1</w:t>
      </w:r>
      <w:r w:rsidR="001550A4">
        <w:t>.2</w:t>
      </w:r>
      <w:r w:rsidR="007861C3">
        <w:t xml:space="preserve">. </w:t>
      </w:r>
      <w:r w:rsidR="00A90993">
        <w:t>UR</w:t>
      </w:r>
      <w:r w:rsidR="003C1CAC">
        <w:t>L:</w:t>
      </w:r>
      <w:r w:rsidR="009D76F8">
        <w:br/>
      </w:r>
      <w:hyperlink r:id="rId10" w:history="1">
        <w:r w:rsidR="009D76F8" w:rsidRPr="009D76F8">
          <w:rPr>
            <w:rStyle w:val="Hyperlink"/>
          </w:rPr>
          <w:t>https://cran.r-project.org/package=TwoRegression</w:t>
        </w:r>
      </w:hyperlink>
      <w:r w:rsidR="00531289">
        <w:t>.</w:t>
      </w:r>
      <w:r w:rsidR="00D71198">
        <w:br/>
      </w:r>
    </w:p>
    <w:p w14:paraId="76304E35" w14:textId="68D193CD" w:rsidR="00C74143" w:rsidRDefault="00C74143" w:rsidP="003C1CAC">
      <w:pPr>
        <w:pStyle w:val="ListParagraph"/>
        <w:numPr>
          <w:ilvl w:val="0"/>
          <w:numId w:val="16"/>
        </w:numPr>
      </w:pPr>
      <w:r w:rsidRPr="009E3801">
        <w:rPr>
          <w:b/>
        </w:rPr>
        <w:t>Paul R. Hibbing</w:t>
      </w:r>
      <w:r>
        <w:t xml:space="preserve"> (</w:t>
      </w:r>
      <w:r w:rsidR="00927524">
        <w:t>2018</w:t>
      </w:r>
      <w:r>
        <w:t xml:space="preserve">). </w:t>
      </w:r>
      <w:r w:rsidR="00927524" w:rsidRPr="00927524">
        <w:t>AGread: Read Data Files from ActiGraph Monitors</w:t>
      </w:r>
      <w:r>
        <w:t xml:space="preserve">. </w:t>
      </w:r>
      <w:r w:rsidR="003024C5">
        <w:t>R package</w:t>
      </w:r>
      <w:r w:rsidR="00D71198">
        <w:br/>
      </w:r>
      <w:r w:rsidR="003024C5">
        <w:t xml:space="preserve">version </w:t>
      </w:r>
      <w:r w:rsidR="00205B37">
        <w:t>1.</w:t>
      </w:r>
      <w:r w:rsidR="00DC7161">
        <w:t>1</w:t>
      </w:r>
      <w:r w:rsidR="00205B37">
        <w:t>.</w:t>
      </w:r>
      <w:r w:rsidR="00DC7161">
        <w:t>1</w:t>
      </w:r>
      <w:r w:rsidR="003024C5">
        <w:t xml:space="preserve">. </w:t>
      </w:r>
      <w:r>
        <w:t>URL</w:t>
      </w:r>
      <w:r w:rsidR="003C1CAC">
        <w:t xml:space="preserve">: </w:t>
      </w:r>
      <w:hyperlink r:id="rId11" w:history="1">
        <w:r w:rsidR="003C1CAC" w:rsidRPr="003C1CAC">
          <w:rPr>
            <w:rStyle w:val="Hyperlink"/>
          </w:rPr>
          <w:t>https://cran.r-project.org/package=AGread</w:t>
        </w:r>
      </w:hyperlink>
      <w:r>
        <w:t>.</w:t>
      </w:r>
      <w:r w:rsidR="00D71198">
        <w:br/>
      </w:r>
    </w:p>
    <w:p w14:paraId="616A1B63" w14:textId="199BF816" w:rsidR="00F551E2" w:rsidRDefault="00145991" w:rsidP="007B1247">
      <w:pPr>
        <w:pStyle w:val="ListParagraph"/>
        <w:numPr>
          <w:ilvl w:val="0"/>
          <w:numId w:val="16"/>
        </w:numPr>
      </w:pPr>
      <w:r w:rsidRPr="009E3801">
        <w:rPr>
          <w:b/>
        </w:rPr>
        <w:t>Paul R. Hibbing</w:t>
      </w:r>
      <w:r>
        <w:t xml:space="preserve"> (</w:t>
      </w:r>
      <w:r w:rsidR="002C120C">
        <w:t>2018</w:t>
      </w:r>
      <w:r>
        <w:t xml:space="preserve">). </w:t>
      </w:r>
      <w:r w:rsidR="009D6E54" w:rsidRPr="009D6E54">
        <w:t>Observation: Collect and Process Physical Activity Direct Observation Data</w:t>
      </w:r>
      <w:r>
        <w:t>.</w:t>
      </w:r>
      <w:r w:rsidR="00417141">
        <w:t xml:space="preserve"> </w:t>
      </w:r>
      <w:r w:rsidR="00082385">
        <w:t xml:space="preserve">R package version 0.2.0. </w:t>
      </w:r>
      <w:r w:rsidR="00417141">
        <w:t>URL:</w:t>
      </w:r>
      <w:r w:rsidR="00F04573" w:rsidRPr="00F04573">
        <w:t xml:space="preserve"> </w:t>
      </w:r>
      <w:hyperlink r:id="rId12" w:history="1">
        <w:r w:rsidR="00F04573" w:rsidRPr="00F04573">
          <w:rPr>
            <w:rStyle w:val="Hyperlink"/>
          </w:rPr>
          <w:t>https://cran.r-project.org/package=Observation</w:t>
        </w:r>
      </w:hyperlink>
      <w:r w:rsidR="00417141">
        <w:t>.</w:t>
      </w:r>
      <w:r w:rsidR="00D71198">
        <w:br/>
      </w:r>
    </w:p>
    <w:p w14:paraId="409E046A" w14:textId="5A561248" w:rsidR="00F10C9E" w:rsidRDefault="00F10C9E" w:rsidP="007B1247">
      <w:pPr>
        <w:pStyle w:val="ListParagraph"/>
        <w:numPr>
          <w:ilvl w:val="0"/>
          <w:numId w:val="16"/>
        </w:numPr>
      </w:pPr>
      <w:r>
        <w:rPr>
          <w:b/>
        </w:rPr>
        <w:t>Paul R. Hibbing</w:t>
      </w:r>
      <w:r w:rsidRPr="00F10C9E">
        <w:t xml:space="preserve"> (2019). </w:t>
      </w:r>
      <w:r>
        <w:t xml:space="preserve">PAutilities: Streamline </w:t>
      </w:r>
      <w:r w:rsidR="00A55854">
        <w:t>physical activity research. R package</w:t>
      </w:r>
      <w:r w:rsidR="00F1396C">
        <w:br/>
      </w:r>
      <w:r w:rsidR="00A55854">
        <w:t>version 0.</w:t>
      </w:r>
      <w:r w:rsidR="00547014">
        <w:t>3</w:t>
      </w:r>
      <w:r w:rsidR="00A55854">
        <w:t>.</w:t>
      </w:r>
      <w:r w:rsidR="007B379F">
        <w:t>0</w:t>
      </w:r>
      <w:r w:rsidR="00A55854">
        <w:t xml:space="preserve">. URL: </w:t>
      </w:r>
      <w:hyperlink r:id="rId13" w:history="1">
        <w:r w:rsidR="00A55854" w:rsidRPr="00A55854">
          <w:rPr>
            <w:rStyle w:val="Hyperlink"/>
          </w:rPr>
          <w:t>https://cran.r-project.org/package=PAutilities</w:t>
        </w:r>
      </w:hyperlink>
      <w:r w:rsidR="00A55854">
        <w:t>.</w:t>
      </w:r>
      <w:r w:rsidR="00D71198">
        <w:br/>
      </w:r>
    </w:p>
    <w:p w14:paraId="255BD1D1" w14:textId="1A617C3E" w:rsidR="00052C17" w:rsidRDefault="00052C17" w:rsidP="007B1247">
      <w:pPr>
        <w:pStyle w:val="ListParagraph"/>
        <w:numPr>
          <w:ilvl w:val="0"/>
          <w:numId w:val="16"/>
        </w:numPr>
      </w:pPr>
      <w:r>
        <w:rPr>
          <w:b/>
        </w:rPr>
        <w:t xml:space="preserve">Paul R. Hibbing </w:t>
      </w:r>
      <w:r>
        <w:t>&amp; Kate Lyden (2019)</w:t>
      </w:r>
      <w:r w:rsidR="008F5403">
        <w:t xml:space="preserve">. Sojourn.Data: </w:t>
      </w:r>
      <w:r w:rsidR="008F5403" w:rsidRPr="008F5403">
        <w:t>Supporting Objects for Sojourn Accelerometer Methods</w:t>
      </w:r>
      <w:r w:rsidR="00DF0D3B">
        <w:t>. R package version 0.1.0. URL:</w:t>
      </w:r>
      <w:r w:rsidR="00DF0D3B">
        <w:br/>
      </w:r>
      <w:hyperlink r:id="rId14" w:history="1">
        <w:r w:rsidR="00DF0D3B" w:rsidRPr="00DF0D3B">
          <w:rPr>
            <w:rStyle w:val="Hyperlink"/>
          </w:rPr>
          <w:t>https://cran.r-project.org/package=Sojourn.Data</w:t>
        </w:r>
      </w:hyperlink>
      <w:r w:rsidR="00DF0D3B">
        <w:t>.</w:t>
      </w:r>
      <w:r w:rsidR="00D71198">
        <w:br/>
      </w:r>
    </w:p>
    <w:p w14:paraId="340791D4" w14:textId="4DD3E62C" w:rsidR="00B77E41" w:rsidRDefault="00C32713" w:rsidP="00B77E41">
      <w:pPr>
        <w:pStyle w:val="ListParagraph"/>
        <w:numPr>
          <w:ilvl w:val="0"/>
          <w:numId w:val="16"/>
        </w:numPr>
      </w:pPr>
      <w:r>
        <w:rPr>
          <w:b/>
        </w:rPr>
        <w:t>Paul R. Hibbing</w:t>
      </w:r>
      <w:r w:rsidR="00502430">
        <w:t xml:space="preserve">, Kate Lyden, &amp; </w:t>
      </w:r>
      <w:r w:rsidR="00B706DC" w:rsidRPr="00B706DC">
        <w:t>Isaac J. Schwabacher (2019).</w:t>
      </w:r>
      <w:r w:rsidR="00B706DC">
        <w:t xml:space="preserve"> Sojourn: </w:t>
      </w:r>
      <w:r w:rsidR="007D1CBB">
        <w:t xml:space="preserve">Apply Sojourn methods for processing ActiGraph accelerometer data. </w:t>
      </w:r>
      <w:r w:rsidR="00594B00">
        <w:t>R package version 0.1.0</w:t>
      </w:r>
      <w:r w:rsidR="002D0B7A">
        <w:t xml:space="preserve">. </w:t>
      </w:r>
      <w:r w:rsidR="007D1CBB">
        <w:t>URL:</w:t>
      </w:r>
      <w:r w:rsidR="002D0B7A">
        <w:br/>
      </w:r>
      <w:hyperlink r:id="rId15" w:history="1">
        <w:r w:rsidR="007D1CBB" w:rsidRPr="007D1CBB">
          <w:rPr>
            <w:rStyle w:val="Hyperlink"/>
          </w:rPr>
          <w:t>https://cran.r-project.org/package=Sojourn</w:t>
        </w:r>
      </w:hyperlink>
      <w:r w:rsidR="007D1CBB" w:rsidRPr="007D1CBB">
        <w:t>.</w:t>
      </w:r>
    </w:p>
    <w:p w14:paraId="66492F53" w14:textId="79FBA20D" w:rsidR="00C210F1" w:rsidRPr="0034694B" w:rsidRDefault="00C210F1" w:rsidP="00C210F1">
      <w:pPr>
        <w:pStyle w:val="Heading1"/>
      </w:pPr>
      <w:r w:rsidRPr="0034694B">
        <w:t>Professional Societies</w:t>
      </w:r>
    </w:p>
    <w:p w14:paraId="20A98202" w14:textId="77777777" w:rsidR="00C210F1" w:rsidRPr="0034694B" w:rsidRDefault="00C210F1" w:rsidP="00C210F1">
      <w:pPr>
        <w:pStyle w:val="Heading2"/>
      </w:pPr>
      <w:r w:rsidRPr="0034694B">
        <w:t>American College of Sports Medicine</w:t>
      </w:r>
    </w:p>
    <w:p w14:paraId="27D86C4B" w14:textId="50FDEBFB" w:rsidR="00C210F1" w:rsidRPr="0034694B" w:rsidRDefault="00EC7AEB" w:rsidP="00EC7AEB">
      <w:pPr>
        <w:tabs>
          <w:tab w:val="left" w:pos="360"/>
        </w:tabs>
      </w:pPr>
      <w:r>
        <w:tab/>
      </w:r>
      <w:r w:rsidR="00C210F1" w:rsidRPr="0034694B">
        <w:t>Student Member</w:t>
      </w:r>
      <w:r w:rsidR="00C210F1">
        <w:t xml:space="preserve"> (02/2016-present)</w:t>
      </w:r>
    </w:p>
    <w:p w14:paraId="34BF40BB" w14:textId="77777777" w:rsidR="00C210F1" w:rsidRPr="0034694B" w:rsidRDefault="00C210F1" w:rsidP="00C210F1">
      <w:pPr>
        <w:pStyle w:val="Heading2"/>
      </w:pPr>
      <w:r w:rsidRPr="0034694B">
        <w:lastRenderedPageBreak/>
        <w:t>International Society for the Measurement of Physical Behaviour</w:t>
      </w:r>
    </w:p>
    <w:p w14:paraId="4971AC02" w14:textId="7DDE867C" w:rsidR="00A37D86" w:rsidRPr="0034694B" w:rsidRDefault="00EC7AEB" w:rsidP="00EC7AEB">
      <w:pPr>
        <w:tabs>
          <w:tab w:val="left" w:pos="360"/>
        </w:tabs>
      </w:pPr>
      <w:r>
        <w:tab/>
      </w:r>
      <w:r w:rsidR="00C210F1" w:rsidRPr="0034694B">
        <w:t>Student Member</w:t>
      </w:r>
      <w:r w:rsidR="00C210F1">
        <w:t xml:space="preserve"> (03/2017-present)</w:t>
      </w:r>
    </w:p>
    <w:p w14:paraId="31EC495A" w14:textId="77777777" w:rsidR="00C210F1" w:rsidRDefault="00C210F1" w:rsidP="00C210F1">
      <w:pPr>
        <w:pStyle w:val="Heading2"/>
      </w:pPr>
      <w:r>
        <w:t>American College of Sports Medicine, Southeast Regional Chapter</w:t>
      </w:r>
    </w:p>
    <w:p w14:paraId="44210709" w14:textId="475E73C9" w:rsidR="000D11A0" w:rsidRPr="006A347B" w:rsidRDefault="00EC7AEB" w:rsidP="00C210F1">
      <w:pPr>
        <w:tabs>
          <w:tab w:val="left" w:pos="360"/>
        </w:tabs>
      </w:pPr>
      <w:r>
        <w:tab/>
      </w:r>
      <w:r w:rsidR="00C210F1">
        <w:t>Student Member (01/2018-</w:t>
      </w:r>
      <w:r w:rsidR="00AF238D">
        <w:t>02/2020</w:t>
      </w:r>
      <w:r w:rsidR="00C210F1">
        <w:t>)</w:t>
      </w:r>
    </w:p>
    <w:p w14:paraId="7173B2E7" w14:textId="5A135B94" w:rsidR="00AD4462" w:rsidRDefault="006F6F1B" w:rsidP="004E3CE0">
      <w:pPr>
        <w:pStyle w:val="Heading1"/>
      </w:pPr>
      <w:r>
        <w:t>Honors and Awards</w:t>
      </w:r>
    </w:p>
    <w:p w14:paraId="5230026B" w14:textId="5B66C2E0" w:rsidR="006F6F1B" w:rsidRDefault="006F6F1B" w:rsidP="006F6F1B">
      <w:pPr>
        <w:pStyle w:val="Heading2"/>
      </w:pPr>
      <w:r>
        <w:t>Iowa State University</w:t>
      </w:r>
    </w:p>
    <w:p w14:paraId="16D9A93A" w14:textId="77777777" w:rsidR="006F6F1B" w:rsidRPr="00160522" w:rsidRDefault="006F6F1B" w:rsidP="006F6F1B">
      <w:pPr>
        <w:tabs>
          <w:tab w:val="clear" w:pos="360"/>
          <w:tab w:val="clear" w:pos="1224"/>
          <w:tab w:val="clear" w:pos="1440"/>
          <w:tab w:val="right" w:leader="dot" w:pos="9360"/>
        </w:tabs>
        <w:ind w:left="360"/>
        <w:rPr>
          <w:i/>
        </w:rPr>
      </w:pPr>
      <w:r>
        <w:t>Dean’s list</w:t>
      </w:r>
      <w:r>
        <w:tab/>
      </w:r>
      <w:r w:rsidRPr="00160522">
        <w:rPr>
          <w:i/>
        </w:rPr>
        <w:t>(</w:t>
      </w:r>
      <w:r>
        <w:rPr>
          <w:i/>
        </w:rPr>
        <w:t xml:space="preserve">College of Human Sciences; </w:t>
      </w:r>
      <w:r w:rsidRPr="00160522">
        <w:rPr>
          <w:i/>
        </w:rPr>
        <w:t>Fall ’10 – Spring ’14</w:t>
      </w:r>
      <w:r w:rsidRPr="006E6E81">
        <w:rPr>
          <w:i/>
          <w:vertAlign w:val="superscript"/>
        </w:rPr>
        <w:t>*</w:t>
      </w:r>
      <w:r w:rsidRPr="00160522">
        <w:rPr>
          <w:i/>
        </w:rPr>
        <w:t>)</w:t>
      </w:r>
    </w:p>
    <w:p w14:paraId="373DCE31" w14:textId="499AE2C5" w:rsidR="006F6F1B" w:rsidRDefault="006F6F1B" w:rsidP="006F6F1B">
      <w:pPr>
        <w:tabs>
          <w:tab w:val="clear" w:pos="360"/>
          <w:tab w:val="clear" w:pos="1224"/>
          <w:tab w:val="clear" w:pos="1440"/>
          <w:tab w:val="right" w:leader="dot" w:pos="9360"/>
        </w:tabs>
        <w:ind w:left="360"/>
      </w:pPr>
      <w:r w:rsidRPr="00AD2FA0">
        <w:t>Dean</w:t>
      </w:r>
      <w:r>
        <w:t>’s Scholarship</w:t>
      </w:r>
      <w:r>
        <w:tab/>
      </w:r>
      <w:r w:rsidRPr="00160522">
        <w:rPr>
          <w:i/>
        </w:rPr>
        <w:t>(</w:t>
      </w:r>
      <w:r>
        <w:rPr>
          <w:i/>
        </w:rPr>
        <w:t xml:space="preserve">College of Human Sciences; </w:t>
      </w:r>
      <w:r w:rsidRPr="00160522">
        <w:rPr>
          <w:i/>
        </w:rPr>
        <w:t>’10-’11 academic year</w:t>
      </w:r>
      <w:r w:rsidR="006214A8">
        <w:rPr>
          <w:i/>
        </w:rPr>
        <w:t>; $1000</w:t>
      </w:r>
      <w:r w:rsidRPr="00160522">
        <w:rPr>
          <w:i/>
        </w:rPr>
        <w:t>)</w:t>
      </w:r>
    </w:p>
    <w:p w14:paraId="591C0983" w14:textId="5924A8E1" w:rsidR="006F6F1B" w:rsidRDefault="006F6F1B" w:rsidP="006F6F1B">
      <w:pPr>
        <w:tabs>
          <w:tab w:val="clear" w:pos="360"/>
          <w:tab w:val="clear" w:pos="1224"/>
          <w:tab w:val="clear" w:pos="1440"/>
          <w:tab w:val="right" w:leader="dot" w:pos="9360"/>
        </w:tabs>
        <w:ind w:left="360"/>
      </w:pPr>
      <w:r>
        <w:t>Academic Recognition Award</w:t>
      </w:r>
      <w:r>
        <w:tab/>
      </w:r>
      <w:r w:rsidRPr="00160522">
        <w:rPr>
          <w:i/>
        </w:rPr>
        <w:t>(’10-’11 academic year</w:t>
      </w:r>
      <w:r w:rsidR="006214A8">
        <w:rPr>
          <w:i/>
        </w:rPr>
        <w:t>; $1250</w:t>
      </w:r>
      <w:r w:rsidRPr="00160522">
        <w:rPr>
          <w:i/>
        </w:rPr>
        <w:t>)</w:t>
      </w:r>
    </w:p>
    <w:p w14:paraId="23A5CD05" w14:textId="0B89C114" w:rsidR="006F6F1B" w:rsidRDefault="006F6F1B" w:rsidP="006F6F1B">
      <w:pPr>
        <w:tabs>
          <w:tab w:val="clear" w:pos="360"/>
          <w:tab w:val="clear" w:pos="1224"/>
          <w:tab w:val="clear" w:pos="1440"/>
          <w:tab w:val="right" w:leader="dot" w:pos="9360"/>
        </w:tabs>
        <w:ind w:left="360"/>
      </w:pPr>
      <w:r>
        <w:t>Academic Recognition Award (Renewal)</w:t>
      </w:r>
      <w:r>
        <w:tab/>
      </w:r>
      <w:r w:rsidRPr="00160522">
        <w:rPr>
          <w:i/>
        </w:rPr>
        <w:t>(Fall ’11</w:t>
      </w:r>
      <w:r w:rsidR="006214A8">
        <w:rPr>
          <w:i/>
        </w:rPr>
        <w:t>; $625</w:t>
      </w:r>
      <w:r w:rsidRPr="006E6E81">
        <w:rPr>
          <w:i/>
          <w:vertAlign w:val="superscript"/>
        </w:rPr>
        <w:t>*</w:t>
      </w:r>
      <w:r w:rsidRPr="00160522">
        <w:rPr>
          <w:i/>
        </w:rPr>
        <w:t>)</w:t>
      </w:r>
    </w:p>
    <w:p w14:paraId="2AB6F7E8" w14:textId="648FD750" w:rsidR="006F6F1B" w:rsidRDefault="006F6F1B" w:rsidP="006F6F1B">
      <w:pPr>
        <w:tabs>
          <w:tab w:val="clear" w:pos="360"/>
          <w:tab w:val="clear" w:pos="1224"/>
          <w:tab w:val="clear" w:pos="1440"/>
          <w:tab w:val="right" w:leader="dot" w:pos="9360"/>
        </w:tabs>
        <w:ind w:left="360"/>
      </w:pPr>
      <w:r w:rsidRPr="00AD2FA0">
        <w:rPr>
          <w:rFonts w:eastAsiaTheme="majorEastAsia" w:cstheme="majorBidi"/>
          <w:bCs/>
          <w:sz w:val="24"/>
          <w:szCs w:val="26"/>
        </w:rPr>
        <w:t>B</w:t>
      </w:r>
      <w:r>
        <w:t>arbara E. Forker Leadership Award</w:t>
      </w:r>
      <w:r>
        <w:tab/>
      </w:r>
      <w:r w:rsidRPr="00160522">
        <w:rPr>
          <w:i/>
        </w:rPr>
        <w:t>(</w:t>
      </w:r>
      <w:r>
        <w:rPr>
          <w:i/>
        </w:rPr>
        <w:t>Department of Kinesiology</w:t>
      </w:r>
      <w:r w:rsidR="00160658">
        <w:rPr>
          <w:i/>
        </w:rPr>
        <w:t>;</w:t>
      </w:r>
      <w:r>
        <w:rPr>
          <w:i/>
        </w:rPr>
        <w:t xml:space="preserve"> </w:t>
      </w:r>
      <w:r w:rsidRPr="00160522">
        <w:rPr>
          <w:i/>
        </w:rPr>
        <w:t>2014)</w:t>
      </w:r>
    </w:p>
    <w:p w14:paraId="485156DF" w14:textId="4C03CC40" w:rsidR="006F6F1B" w:rsidRDefault="006F6F1B" w:rsidP="006F6F1B">
      <w:pPr>
        <w:tabs>
          <w:tab w:val="clear" w:pos="360"/>
          <w:tab w:val="clear" w:pos="1224"/>
          <w:tab w:val="clear" w:pos="1440"/>
          <w:tab w:val="right" w:leader="dot" w:pos="9360"/>
        </w:tabs>
        <w:ind w:left="360"/>
      </w:pPr>
      <w:r>
        <w:t>T</w:t>
      </w:r>
      <w:r w:rsidRPr="0023325C">
        <w:t xml:space="preserve">op 20 </w:t>
      </w:r>
      <w:r>
        <w:t>G</w:t>
      </w:r>
      <w:r w:rsidRPr="0023325C">
        <w:t xml:space="preserve">raduating </w:t>
      </w:r>
      <w:r>
        <w:t>S</w:t>
      </w:r>
      <w:r w:rsidRPr="0023325C">
        <w:t xml:space="preserve">enior </w:t>
      </w:r>
      <w:r>
        <w:t>S</w:t>
      </w:r>
      <w:r w:rsidRPr="0023325C">
        <w:t>cholar</w:t>
      </w:r>
      <w:r>
        <w:tab/>
      </w:r>
      <w:r w:rsidRPr="00BA5B59">
        <w:rPr>
          <w:i/>
        </w:rPr>
        <w:t>(Department of Kinesiology</w:t>
      </w:r>
      <w:r w:rsidR="00590FC5">
        <w:rPr>
          <w:i/>
        </w:rPr>
        <w:t>;</w:t>
      </w:r>
      <w:r w:rsidRPr="00BA5B59">
        <w:rPr>
          <w:i/>
        </w:rPr>
        <w:t xml:space="preserve"> 2014)</w:t>
      </w:r>
    </w:p>
    <w:p w14:paraId="737E8FCF" w14:textId="77777777" w:rsidR="006F6F1B" w:rsidRDefault="006F6F1B" w:rsidP="006F6F1B">
      <w:pPr>
        <w:tabs>
          <w:tab w:val="clear" w:pos="360"/>
          <w:tab w:val="clear" w:pos="1224"/>
          <w:tab w:val="clear" w:pos="1440"/>
          <w:tab w:val="right" w:leader="dot" w:pos="9360"/>
        </w:tabs>
        <w:ind w:left="360"/>
      </w:pPr>
      <w:r w:rsidRPr="00AD2FA0">
        <w:t>G</w:t>
      </w:r>
      <w:r w:rsidRPr="0023325C">
        <w:t>raduate Magna Cum Laude</w:t>
      </w:r>
      <w:r>
        <w:tab/>
      </w:r>
      <w:r w:rsidRPr="00BA5B59">
        <w:rPr>
          <w:i/>
        </w:rPr>
        <w:t>(2014)</w:t>
      </w:r>
    </w:p>
    <w:p w14:paraId="2EF7099A" w14:textId="28664B88" w:rsidR="00670F8F" w:rsidRDefault="006F6F1B" w:rsidP="00836A05">
      <w:pPr>
        <w:tabs>
          <w:tab w:val="clear" w:pos="360"/>
          <w:tab w:val="clear" w:pos="1224"/>
          <w:tab w:val="clear" w:pos="1440"/>
          <w:tab w:val="right" w:leader="dot" w:pos="9360"/>
        </w:tabs>
        <w:ind w:left="360"/>
      </w:pPr>
      <w:r w:rsidRPr="00BA50B8">
        <w:t>O</w:t>
      </w:r>
      <w:r w:rsidRPr="0034694B">
        <w:t>utstanding Master’s Student Award</w:t>
      </w:r>
      <w:r>
        <w:tab/>
      </w:r>
      <w:r w:rsidRPr="00BA5B59">
        <w:rPr>
          <w:i/>
        </w:rPr>
        <w:t>(Department of Kinesiology</w:t>
      </w:r>
      <w:r w:rsidR="00590FC5">
        <w:rPr>
          <w:i/>
        </w:rPr>
        <w:t>;</w:t>
      </w:r>
      <w:r w:rsidRPr="00BA5B59">
        <w:rPr>
          <w:i/>
        </w:rPr>
        <w:t xml:space="preserve"> 2016)</w:t>
      </w:r>
    </w:p>
    <w:p w14:paraId="3A232CCF" w14:textId="5BB1688F" w:rsidR="006F6F1B" w:rsidRDefault="00F76DB0" w:rsidP="006F4EA9">
      <w:pPr>
        <w:tabs>
          <w:tab w:val="clear" w:pos="360"/>
          <w:tab w:val="clear" w:pos="1224"/>
          <w:tab w:val="clear" w:pos="1440"/>
          <w:tab w:val="right" w:leader="dot" w:pos="9360"/>
        </w:tabs>
        <w:ind w:left="360"/>
      </w:pPr>
      <w:r>
        <w:t>AKA</w:t>
      </w:r>
      <w:r w:rsidR="00746C2D" w:rsidRPr="00CA752C">
        <w:rPr>
          <w:vertAlign w:val="superscript"/>
        </w:rPr>
        <w:t>†</w:t>
      </w:r>
      <w:r>
        <w:t xml:space="preserve"> </w:t>
      </w:r>
      <w:r w:rsidR="006F6F1B" w:rsidRPr="0034694B">
        <w:t>Master’s Scholar Award</w:t>
      </w:r>
      <w:r>
        <w:t xml:space="preserve"> </w:t>
      </w:r>
      <w:r w:rsidR="006F08A6">
        <w:t>(institutional winner)</w:t>
      </w:r>
      <w:r w:rsidR="006F6F1B">
        <w:tab/>
      </w:r>
      <w:r w:rsidR="006F6F1B" w:rsidRPr="00BA5B59">
        <w:rPr>
          <w:i/>
        </w:rPr>
        <w:t>(</w:t>
      </w:r>
      <w:r w:rsidR="006F6F1B">
        <w:rPr>
          <w:i/>
        </w:rPr>
        <w:t>Department of Kinesiology</w:t>
      </w:r>
      <w:r w:rsidR="00590FC5">
        <w:rPr>
          <w:i/>
        </w:rPr>
        <w:t>;</w:t>
      </w:r>
      <w:r w:rsidR="006F6F1B">
        <w:rPr>
          <w:i/>
        </w:rPr>
        <w:t xml:space="preserve"> </w:t>
      </w:r>
      <w:r w:rsidR="006F6F1B" w:rsidRPr="00BA5B59">
        <w:rPr>
          <w:i/>
        </w:rPr>
        <w:t>2016)</w:t>
      </w:r>
    </w:p>
    <w:p w14:paraId="727ACD66" w14:textId="77777777" w:rsidR="006F6F1B" w:rsidRDefault="006F6F1B" w:rsidP="006F6F1B">
      <w:pPr>
        <w:tabs>
          <w:tab w:val="clear" w:pos="360"/>
          <w:tab w:val="clear" w:pos="1224"/>
          <w:tab w:val="clear" w:pos="1440"/>
          <w:tab w:val="right" w:leader="dot" w:pos="9360"/>
        </w:tabs>
      </w:pPr>
    </w:p>
    <w:p w14:paraId="2467A1A0" w14:textId="412813A0" w:rsidR="006F6F1B" w:rsidRDefault="006F6F1B" w:rsidP="006F6F1B">
      <w:pPr>
        <w:pStyle w:val="Heading2"/>
        <w:tabs>
          <w:tab w:val="clear" w:pos="360"/>
          <w:tab w:val="clear" w:pos="1224"/>
          <w:tab w:val="clear" w:pos="1440"/>
          <w:tab w:val="right" w:pos="9360"/>
        </w:tabs>
      </w:pPr>
      <w:r>
        <w:t>University of Tennessee, Knoxville</w:t>
      </w:r>
    </w:p>
    <w:p w14:paraId="36B04DF8" w14:textId="28EC89B3" w:rsidR="006F6F1B" w:rsidRDefault="006F6F1B" w:rsidP="006F6F1B">
      <w:pPr>
        <w:tabs>
          <w:tab w:val="clear" w:pos="360"/>
          <w:tab w:val="clear" w:pos="1224"/>
          <w:tab w:val="clear" w:pos="1440"/>
          <w:tab w:val="right" w:leader="dot" w:pos="9360"/>
        </w:tabs>
        <w:ind w:left="360"/>
      </w:pPr>
      <w:r>
        <w:t>Chancellor’s Fellowship</w:t>
      </w:r>
      <w:r>
        <w:tab/>
      </w:r>
      <w:r w:rsidRPr="00EB7270">
        <w:rPr>
          <w:i/>
        </w:rPr>
        <w:t>(’16-’17 academic year</w:t>
      </w:r>
      <w:r w:rsidR="00557E02">
        <w:rPr>
          <w:i/>
        </w:rPr>
        <w:t>;</w:t>
      </w:r>
      <w:r w:rsidRPr="00EB7270">
        <w:rPr>
          <w:i/>
        </w:rPr>
        <w:t xml:space="preserve"> $10,000)</w:t>
      </w:r>
    </w:p>
    <w:p w14:paraId="24ABEA94" w14:textId="126872B9" w:rsidR="006F6F1B" w:rsidRDefault="006F6F1B" w:rsidP="006F6F1B">
      <w:pPr>
        <w:tabs>
          <w:tab w:val="clear" w:pos="1224"/>
          <w:tab w:val="clear" w:pos="1440"/>
          <w:tab w:val="right" w:leader="dot" w:pos="9360"/>
        </w:tabs>
        <w:ind w:left="360"/>
        <w:rPr>
          <w:i/>
        </w:rPr>
      </w:pPr>
      <w:r w:rsidRPr="00BA50B8">
        <w:t>C</w:t>
      </w:r>
      <w:r w:rsidRPr="0034694B">
        <w:t>hancellor’s Fellowship</w:t>
      </w:r>
      <w:r>
        <w:t xml:space="preserve"> (Renewal)</w:t>
      </w:r>
      <w:r>
        <w:tab/>
      </w:r>
      <w:r w:rsidRPr="00EB7270">
        <w:rPr>
          <w:i/>
        </w:rPr>
        <w:t>(’17-’18 academic year</w:t>
      </w:r>
      <w:r w:rsidR="00557E02">
        <w:rPr>
          <w:i/>
        </w:rPr>
        <w:t>;</w:t>
      </w:r>
      <w:r w:rsidRPr="00EB7270">
        <w:rPr>
          <w:i/>
        </w:rPr>
        <w:t xml:space="preserve"> $10,000)</w:t>
      </w:r>
    </w:p>
    <w:p w14:paraId="4C05CF57" w14:textId="1DAC3F08" w:rsidR="00567E06" w:rsidRPr="00AF1126" w:rsidRDefault="00567E06" w:rsidP="006F6F1B">
      <w:pPr>
        <w:tabs>
          <w:tab w:val="clear" w:pos="1224"/>
          <w:tab w:val="clear" w:pos="1440"/>
          <w:tab w:val="right" w:leader="dot" w:pos="9360"/>
        </w:tabs>
        <w:ind w:left="360"/>
      </w:pPr>
      <w:r>
        <w:t>Ch</w:t>
      </w:r>
      <w:r w:rsidR="007C4D90">
        <w:t>a</w:t>
      </w:r>
      <w:r>
        <w:t>ncellor’s Fellowship (Renewal)</w:t>
      </w:r>
      <w:r>
        <w:tab/>
      </w:r>
      <w:r>
        <w:rPr>
          <w:i/>
        </w:rPr>
        <w:t>(’1</w:t>
      </w:r>
      <w:r w:rsidR="00FD39F6">
        <w:rPr>
          <w:i/>
        </w:rPr>
        <w:t>8</w:t>
      </w:r>
      <w:r>
        <w:rPr>
          <w:i/>
        </w:rPr>
        <w:t>-’1</w:t>
      </w:r>
      <w:r w:rsidR="00FD39F6">
        <w:rPr>
          <w:i/>
        </w:rPr>
        <w:t>9</w:t>
      </w:r>
      <w:r>
        <w:rPr>
          <w:i/>
        </w:rPr>
        <w:t xml:space="preserve"> academic year; $10,000)</w:t>
      </w:r>
    </w:p>
    <w:p w14:paraId="7D1FF6FA" w14:textId="0390B780" w:rsidR="003C79A5" w:rsidRDefault="003C79A5" w:rsidP="006F6F1B">
      <w:pPr>
        <w:tabs>
          <w:tab w:val="clear" w:pos="1224"/>
          <w:tab w:val="clear" w:pos="1440"/>
          <w:tab w:val="right" w:leader="dot" w:pos="9360"/>
        </w:tabs>
        <w:ind w:left="360"/>
        <w:rPr>
          <w:i/>
        </w:rPr>
      </w:pPr>
      <w:r>
        <w:t>Shipley-Swann Graduate Fellowship</w:t>
      </w:r>
      <w:r>
        <w:tab/>
      </w:r>
      <w:r w:rsidRPr="003C79A5">
        <w:rPr>
          <w:i/>
        </w:rPr>
        <w:t>(’18-’19 academic year; $5000)</w:t>
      </w:r>
    </w:p>
    <w:p w14:paraId="5CAE6296" w14:textId="29621DBC" w:rsidR="005F07D2" w:rsidRDefault="005F07D2" w:rsidP="005F07D2">
      <w:pPr>
        <w:tabs>
          <w:tab w:val="clear" w:pos="1224"/>
          <w:tab w:val="clear" w:pos="1440"/>
          <w:tab w:val="right" w:leader="dot" w:pos="9360"/>
        </w:tabs>
        <w:ind w:left="360"/>
        <w:rPr>
          <w:i/>
        </w:rPr>
      </w:pPr>
      <w:r>
        <w:t xml:space="preserve">Andy </w:t>
      </w:r>
      <w:r w:rsidR="00E00CDE">
        <w:t>Kozar Graduate Research</w:t>
      </w:r>
      <w:r w:rsidR="00C657B2">
        <w:t xml:space="preserve"> </w:t>
      </w:r>
      <w:r w:rsidR="00E00CDE">
        <w:t>Scholarship Award</w:t>
      </w:r>
      <w:r>
        <w:tab/>
      </w:r>
      <w:r w:rsidRPr="003C79A5">
        <w:rPr>
          <w:i/>
        </w:rPr>
        <w:t>(</w:t>
      </w:r>
      <w:r w:rsidR="00C657B2">
        <w:rPr>
          <w:i/>
        </w:rPr>
        <w:t>KRSS</w:t>
      </w:r>
      <w:r w:rsidR="00746C2D" w:rsidRPr="00746C2D">
        <w:rPr>
          <w:vertAlign w:val="superscript"/>
        </w:rPr>
        <w:t>†</w:t>
      </w:r>
      <w:r w:rsidR="0066636C">
        <w:rPr>
          <w:i/>
        </w:rPr>
        <w:t>; 2019</w:t>
      </w:r>
      <w:r w:rsidR="001E5A21">
        <w:rPr>
          <w:i/>
        </w:rPr>
        <w:t>; $1000</w:t>
      </w:r>
      <w:r w:rsidRPr="003C79A5">
        <w:rPr>
          <w:i/>
        </w:rPr>
        <w:t>)</w:t>
      </w:r>
    </w:p>
    <w:p w14:paraId="68FB1FE2" w14:textId="77777777" w:rsidR="00AD5688" w:rsidRDefault="00AD5688" w:rsidP="00AD5688">
      <w:pPr>
        <w:tabs>
          <w:tab w:val="clear" w:pos="1224"/>
          <w:tab w:val="clear" w:pos="1440"/>
          <w:tab w:val="right" w:leader="dot" w:pos="9360"/>
        </w:tabs>
        <w:ind w:left="360"/>
        <w:rPr>
          <w:i/>
        </w:rPr>
      </w:pPr>
      <w:r>
        <w:rPr>
          <w:iCs/>
        </w:rPr>
        <w:t>Chancellor’s Fellowship (Renewal)</w:t>
      </w:r>
      <w:r>
        <w:rPr>
          <w:iCs/>
        </w:rPr>
        <w:tab/>
      </w:r>
      <w:r w:rsidRPr="007C4D90">
        <w:rPr>
          <w:i/>
        </w:rPr>
        <w:t>(’19-’20 academic year; $10,000)</w:t>
      </w:r>
    </w:p>
    <w:p w14:paraId="6EE29391" w14:textId="55C3EAA3" w:rsidR="00C70018" w:rsidRDefault="00FA0425" w:rsidP="00905712">
      <w:pPr>
        <w:tabs>
          <w:tab w:val="clear" w:pos="1224"/>
          <w:tab w:val="clear" w:pos="1440"/>
          <w:tab w:val="right" w:leader="dot" w:pos="9360"/>
        </w:tabs>
        <w:ind w:left="360"/>
        <w:rPr>
          <w:i/>
        </w:rPr>
      </w:pPr>
      <w:r>
        <w:t>Shipley-Swann Graduate Fellowship</w:t>
      </w:r>
      <w:r>
        <w:tab/>
      </w:r>
      <w:r w:rsidRPr="003C79A5">
        <w:rPr>
          <w:i/>
        </w:rPr>
        <w:t>(’1</w:t>
      </w:r>
      <w:r>
        <w:rPr>
          <w:i/>
        </w:rPr>
        <w:t>9</w:t>
      </w:r>
      <w:r w:rsidRPr="003C79A5">
        <w:rPr>
          <w:i/>
        </w:rPr>
        <w:t>-’</w:t>
      </w:r>
      <w:r>
        <w:rPr>
          <w:i/>
        </w:rPr>
        <w:t>20</w:t>
      </w:r>
      <w:r w:rsidRPr="003C79A5">
        <w:rPr>
          <w:i/>
        </w:rPr>
        <w:t xml:space="preserve"> academic year; $5000)</w:t>
      </w:r>
    </w:p>
    <w:p w14:paraId="5927107F" w14:textId="223720FB" w:rsidR="000726D2" w:rsidRDefault="000726D2" w:rsidP="000726D2">
      <w:pPr>
        <w:tabs>
          <w:tab w:val="clear" w:pos="1224"/>
          <w:tab w:val="clear" w:pos="1440"/>
          <w:tab w:val="right" w:leader="dot" w:pos="9360"/>
        </w:tabs>
        <w:ind w:left="360"/>
        <w:rPr>
          <w:i/>
        </w:rPr>
      </w:pPr>
      <w:r>
        <w:rPr>
          <w:iCs/>
        </w:rPr>
        <w:t>Extraordinary Professional</w:t>
      </w:r>
      <w:r w:rsidR="00DF1130">
        <w:rPr>
          <w:iCs/>
        </w:rPr>
        <w:t xml:space="preserve"> </w:t>
      </w:r>
      <w:r>
        <w:rPr>
          <w:iCs/>
        </w:rPr>
        <w:t>Promise Citation</w:t>
      </w:r>
      <w:r>
        <w:rPr>
          <w:iCs/>
        </w:rPr>
        <w:tab/>
      </w:r>
      <w:r>
        <w:rPr>
          <w:i/>
        </w:rPr>
        <w:t>(</w:t>
      </w:r>
      <w:r w:rsidR="00DF1130">
        <w:rPr>
          <w:i/>
        </w:rPr>
        <w:t>CEHHS</w:t>
      </w:r>
      <w:r w:rsidR="004D4EC6" w:rsidRPr="00746C2D">
        <w:rPr>
          <w:vertAlign w:val="superscript"/>
        </w:rPr>
        <w:t>†</w:t>
      </w:r>
      <w:r>
        <w:rPr>
          <w:i/>
        </w:rPr>
        <w:t>; 2020)</w:t>
      </w:r>
    </w:p>
    <w:p w14:paraId="74454335" w14:textId="37F8F12F" w:rsidR="00001D27" w:rsidRDefault="00001D27" w:rsidP="00905712">
      <w:pPr>
        <w:tabs>
          <w:tab w:val="clear" w:pos="1224"/>
          <w:tab w:val="clear" w:pos="1440"/>
          <w:tab w:val="right" w:leader="dot" w:pos="9360"/>
        </w:tabs>
        <w:ind w:left="360"/>
        <w:rPr>
          <w:i/>
        </w:rPr>
      </w:pPr>
      <w:r>
        <w:rPr>
          <w:iCs/>
        </w:rPr>
        <w:t>Edward K. Capen Award</w:t>
      </w:r>
      <w:r>
        <w:rPr>
          <w:iCs/>
        </w:rPr>
        <w:tab/>
      </w:r>
      <w:r w:rsidR="00E27EE7" w:rsidRPr="007868C9">
        <w:rPr>
          <w:i/>
        </w:rPr>
        <w:t>(</w:t>
      </w:r>
      <w:r w:rsidR="00DF1130">
        <w:rPr>
          <w:i/>
        </w:rPr>
        <w:t>KRSS</w:t>
      </w:r>
      <w:r w:rsidR="004D4EC6" w:rsidRPr="00746C2D">
        <w:rPr>
          <w:vertAlign w:val="superscript"/>
        </w:rPr>
        <w:t>†</w:t>
      </w:r>
      <w:r w:rsidR="007868C9" w:rsidRPr="007868C9">
        <w:rPr>
          <w:i/>
        </w:rPr>
        <w:t>; 2020; $200)</w:t>
      </w:r>
    </w:p>
    <w:p w14:paraId="10DA8863" w14:textId="64497429" w:rsidR="00E901D8" w:rsidRDefault="00E901D8" w:rsidP="00905712">
      <w:pPr>
        <w:tabs>
          <w:tab w:val="clear" w:pos="1224"/>
          <w:tab w:val="clear" w:pos="1440"/>
          <w:tab w:val="right" w:leader="dot" w:pos="9360"/>
        </w:tabs>
        <w:ind w:left="360"/>
        <w:rPr>
          <w:i/>
        </w:rPr>
      </w:pPr>
      <w:r>
        <w:rPr>
          <w:iCs/>
        </w:rPr>
        <w:t>Andy Kozar Graduate Research</w:t>
      </w:r>
      <w:r w:rsidR="00DF1130">
        <w:rPr>
          <w:iCs/>
        </w:rPr>
        <w:t xml:space="preserve"> </w:t>
      </w:r>
      <w:r>
        <w:rPr>
          <w:iCs/>
        </w:rPr>
        <w:t>Scholarship Award</w:t>
      </w:r>
      <w:r>
        <w:rPr>
          <w:iCs/>
        </w:rPr>
        <w:tab/>
      </w:r>
      <w:r w:rsidRPr="00D6117B">
        <w:rPr>
          <w:i/>
        </w:rPr>
        <w:t>(</w:t>
      </w:r>
      <w:r w:rsidR="00DF1130">
        <w:rPr>
          <w:i/>
        </w:rPr>
        <w:t>KRSS</w:t>
      </w:r>
      <w:r w:rsidR="004D4EC6" w:rsidRPr="00746C2D">
        <w:rPr>
          <w:vertAlign w:val="superscript"/>
        </w:rPr>
        <w:t>†</w:t>
      </w:r>
      <w:r w:rsidRPr="00D6117B">
        <w:rPr>
          <w:i/>
        </w:rPr>
        <w:t>; 2020</w:t>
      </w:r>
      <w:r w:rsidR="00D6117B" w:rsidRPr="00D6117B">
        <w:rPr>
          <w:i/>
        </w:rPr>
        <w:t>; $1000)</w:t>
      </w:r>
    </w:p>
    <w:p w14:paraId="12C96480" w14:textId="70FA2BCC" w:rsidR="00AD5688" w:rsidRDefault="0097167E" w:rsidP="00AD5688">
      <w:pPr>
        <w:tabs>
          <w:tab w:val="clear" w:pos="1224"/>
          <w:tab w:val="clear" w:pos="1440"/>
          <w:tab w:val="right" w:leader="dot" w:pos="9360"/>
        </w:tabs>
        <w:ind w:left="360"/>
        <w:rPr>
          <w:i/>
        </w:rPr>
      </w:pPr>
      <w:r>
        <w:rPr>
          <w:iCs/>
        </w:rPr>
        <w:t>AKA</w:t>
      </w:r>
      <w:r w:rsidRPr="00CA752C">
        <w:rPr>
          <w:vertAlign w:val="superscript"/>
        </w:rPr>
        <w:t>†</w:t>
      </w:r>
      <w:r w:rsidR="00AD5688">
        <w:rPr>
          <w:iCs/>
        </w:rPr>
        <w:t xml:space="preserve"> Doctoral Scholar Award</w:t>
      </w:r>
      <w:r w:rsidR="00CC6B2F">
        <w:rPr>
          <w:iCs/>
        </w:rPr>
        <w:t xml:space="preserve"> </w:t>
      </w:r>
      <w:r w:rsidR="00AD5688">
        <w:rPr>
          <w:iCs/>
        </w:rPr>
        <w:t>(institutional winner)</w:t>
      </w:r>
      <w:r w:rsidR="00AD5688">
        <w:rPr>
          <w:iCs/>
        </w:rPr>
        <w:tab/>
      </w:r>
      <w:r w:rsidR="00AD5688" w:rsidRPr="00AA0391">
        <w:rPr>
          <w:i/>
        </w:rPr>
        <w:t>(</w:t>
      </w:r>
      <w:r w:rsidR="00CC6B2F">
        <w:rPr>
          <w:i/>
        </w:rPr>
        <w:t>KRSS</w:t>
      </w:r>
      <w:r w:rsidR="004D4EC6" w:rsidRPr="00746C2D">
        <w:rPr>
          <w:vertAlign w:val="superscript"/>
        </w:rPr>
        <w:t>†</w:t>
      </w:r>
      <w:r w:rsidR="00AD5688" w:rsidRPr="00AA0391">
        <w:rPr>
          <w:i/>
        </w:rPr>
        <w:t>; 2020)</w:t>
      </w:r>
    </w:p>
    <w:p w14:paraId="1D4C5834" w14:textId="217A4432" w:rsidR="00682857" w:rsidRDefault="00682857" w:rsidP="00AD5688">
      <w:pPr>
        <w:tabs>
          <w:tab w:val="clear" w:pos="1224"/>
          <w:tab w:val="clear" w:pos="1440"/>
          <w:tab w:val="right" w:leader="dot" w:pos="9360"/>
        </w:tabs>
        <w:ind w:left="360"/>
        <w:rPr>
          <w:i/>
        </w:rPr>
      </w:pPr>
    </w:p>
    <w:p w14:paraId="6A97069B" w14:textId="29F77826" w:rsidR="000076D5" w:rsidRPr="00F01B23" w:rsidRDefault="000076D5" w:rsidP="003366FB">
      <w:pPr>
        <w:tabs>
          <w:tab w:val="clear" w:pos="360"/>
          <w:tab w:val="clear" w:pos="1224"/>
          <w:tab w:val="clear" w:pos="1440"/>
          <w:tab w:val="right" w:leader="dot" w:pos="9360"/>
        </w:tabs>
        <w:jc w:val="center"/>
        <w:rPr>
          <w:iCs/>
          <w:color w:val="808080" w:themeColor="background1" w:themeShade="80"/>
          <w:sz w:val="20"/>
          <w:szCs w:val="20"/>
        </w:rPr>
      </w:pPr>
      <w:r w:rsidRPr="00F01B23">
        <w:rPr>
          <w:iCs/>
          <w:color w:val="808080" w:themeColor="background1" w:themeShade="80"/>
          <w:vertAlign w:val="superscript"/>
        </w:rPr>
        <w:t>*</w:t>
      </w:r>
      <w:r w:rsidRPr="00F01B23">
        <w:rPr>
          <w:iCs/>
          <w:color w:val="808080" w:themeColor="background1" w:themeShade="80"/>
          <w:sz w:val="20"/>
          <w:szCs w:val="20"/>
        </w:rPr>
        <w:t>No classes taken Spring ’12</w:t>
      </w:r>
    </w:p>
    <w:p w14:paraId="73E4908F" w14:textId="54132B1F" w:rsidR="00682857" w:rsidRPr="00F01B23" w:rsidRDefault="00DB5464" w:rsidP="003366FB">
      <w:pPr>
        <w:tabs>
          <w:tab w:val="clear" w:pos="1224"/>
          <w:tab w:val="clear" w:pos="1440"/>
          <w:tab w:val="right" w:leader="dot" w:pos="9360"/>
        </w:tabs>
        <w:jc w:val="center"/>
        <w:rPr>
          <w:iCs/>
          <w:color w:val="808080" w:themeColor="background1" w:themeShade="80"/>
        </w:rPr>
      </w:pPr>
      <w:r w:rsidRPr="00F01B23">
        <w:rPr>
          <w:iCs/>
          <w:color w:val="808080" w:themeColor="background1" w:themeShade="80"/>
          <w:vertAlign w:val="superscript"/>
        </w:rPr>
        <w:t>†</w:t>
      </w:r>
      <w:r w:rsidR="00682857" w:rsidRPr="00F01B23">
        <w:rPr>
          <w:iCs/>
          <w:color w:val="808080" w:themeColor="background1" w:themeShade="80"/>
          <w:sz w:val="20"/>
          <w:szCs w:val="20"/>
        </w:rPr>
        <w:t>AKA- American Kinesiology Association; KRSS- department of Kinesiology, Recreation, and Sport Studies;</w:t>
      </w:r>
      <w:r w:rsidR="006F4B4D" w:rsidRPr="00F01B23">
        <w:rPr>
          <w:iCs/>
          <w:color w:val="808080" w:themeColor="background1" w:themeShade="80"/>
          <w:sz w:val="20"/>
          <w:szCs w:val="20"/>
        </w:rPr>
        <w:br/>
        <w:t xml:space="preserve"> </w:t>
      </w:r>
      <w:r w:rsidR="00682857" w:rsidRPr="00F01B23">
        <w:rPr>
          <w:iCs/>
          <w:color w:val="808080" w:themeColor="background1" w:themeShade="80"/>
          <w:sz w:val="20"/>
          <w:szCs w:val="20"/>
        </w:rPr>
        <w:t>CEHHS- College of Education, Health, and Human Sciences</w:t>
      </w:r>
    </w:p>
    <w:p w14:paraId="389EE5CD" w14:textId="0DD6A066" w:rsidR="000857F8" w:rsidRDefault="000857F8" w:rsidP="004D19D8">
      <w:pPr>
        <w:pStyle w:val="Heading1"/>
      </w:pPr>
      <w:r>
        <w:t>Service and Outreach</w:t>
      </w:r>
    </w:p>
    <w:p w14:paraId="68B19858" w14:textId="0D8B3CA1" w:rsidR="00BD1CE7" w:rsidRDefault="00BD1CE7" w:rsidP="005424B3">
      <w:pPr>
        <w:pStyle w:val="Heading2"/>
      </w:pPr>
      <w:r>
        <w:t>Professional Service</w:t>
      </w:r>
    </w:p>
    <w:p w14:paraId="73953BC4" w14:textId="77777777" w:rsidR="001914E1" w:rsidRPr="00F84364" w:rsidRDefault="00BD1CE7" w:rsidP="00F70042">
      <w:pPr>
        <w:spacing w:before="200" w:after="200"/>
        <w:rPr>
          <w:i/>
          <w:u w:val="single"/>
          <w:shd w:val="clear" w:color="auto" w:fill="FFFFFF"/>
        </w:rPr>
      </w:pPr>
      <w:r w:rsidRPr="00004A94">
        <w:rPr>
          <w:i/>
          <w:u w:val="single"/>
        </w:rPr>
        <w:t>Manuscript Reviewer</w:t>
      </w:r>
    </w:p>
    <w:p w14:paraId="580FFC2B" w14:textId="77777777" w:rsidR="00406A24" w:rsidRDefault="00BD1CE7" w:rsidP="0065337F">
      <w:pPr>
        <w:pStyle w:val="ListParagraph"/>
        <w:numPr>
          <w:ilvl w:val="0"/>
          <w:numId w:val="19"/>
        </w:numPr>
        <w:tabs>
          <w:tab w:val="left" w:pos="360"/>
        </w:tabs>
        <w:spacing w:before="120" w:after="120"/>
        <w:contextualSpacing w:val="0"/>
        <w:rPr>
          <w:shd w:val="clear" w:color="auto" w:fill="FFFFFF"/>
        </w:rPr>
      </w:pPr>
      <w:r w:rsidRPr="00C23017">
        <w:t>Medicine and Science in Sports and Exercise</w:t>
      </w:r>
    </w:p>
    <w:p w14:paraId="3F5632EE" w14:textId="16C9D57E" w:rsidR="00BD1CE7" w:rsidRPr="00406A24" w:rsidRDefault="00BD1CE7" w:rsidP="0065337F">
      <w:pPr>
        <w:pStyle w:val="ListParagraph"/>
        <w:numPr>
          <w:ilvl w:val="0"/>
          <w:numId w:val="19"/>
        </w:numPr>
        <w:tabs>
          <w:tab w:val="left" w:pos="360"/>
        </w:tabs>
        <w:spacing w:before="120" w:after="120"/>
        <w:contextualSpacing w:val="0"/>
        <w:rPr>
          <w:shd w:val="clear" w:color="auto" w:fill="FFFFFF"/>
        </w:rPr>
      </w:pPr>
      <w:r w:rsidRPr="00C23017">
        <w:t>Journal for the Measurement of Physical Behaviour</w:t>
      </w:r>
    </w:p>
    <w:p w14:paraId="799B0D5B" w14:textId="56551938" w:rsidR="00E96C07" w:rsidRDefault="00E96C07" w:rsidP="0065337F">
      <w:pPr>
        <w:pStyle w:val="ListParagraph"/>
        <w:numPr>
          <w:ilvl w:val="0"/>
          <w:numId w:val="19"/>
        </w:numPr>
        <w:tabs>
          <w:tab w:val="left" w:pos="360"/>
        </w:tabs>
        <w:spacing w:before="120" w:after="120"/>
        <w:contextualSpacing w:val="0"/>
        <w:rPr>
          <w:shd w:val="clear" w:color="auto" w:fill="FFFFFF"/>
        </w:rPr>
      </w:pPr>
      <w:r w:rsidRPr="00004A94">
        <w:t>European Journal of Sport</w:t>
      </w:r>
      <w:r w:rsidR="009A0307" w:rsidRPr="00004A94">
        <w:t xml:space="preserve"> Science</w:t>
      </w:r>
    </w:p>
    <w:p w14:paraId="19B55729" w14:textId="26EC4AC1" w:rsidR="007A1AFF" w:rsidRDefault="007A1AFF" w:rsidP="0065337F">
      <w:pPr>
        <w:pStyle w:val="ListParagraph"/>
        <w:numPr>
          <w:ilvl w:val="0"/>
          <w:numId w:val="19"/>
        </w:numPr>
        <w:tabs>
          <w:tab w:val="left" w:pos="360"/>
        </w:tabs>
        <w:spacing w:before="120" w:after="120"/>
        <w:contextualSpacing w:val="0"/>
        <w:rPr>
          <w:shd w:val="clear" w:color="auto" w:fill="FFFFFF"/>
        </w:rPr>
      </w:pPr>
      <w:r w:rsidRPr="00004A94">
        <w:t>Measurement in Physical Education and Exercise Science</w:t>
      </w:r>
    </w:p>
    <w:p w14:paraId="30F05949" w14:textId="791D1A2F" w:rsidR="00BD1CE7" w:rsidRDefault="00A64B65" w:rsidP="0065337F">
      <w:pPr>
        <w:pStyle w:val="ListParagraph"/>
        <w:numPr>
          <w:ilvl w:val="0"/>
          <w:numId w:val="19"/>
        </w:numPr>
        <w:tabs>
          <w:tab w:val="left" w:pos="360"/>
        </w:tabs>
        <w:spacing w:before="120" w:after="120"/>
        <w:contextualSpacing w:val="0"/>
        <w:rPr>
          <w:shd w:val="clear" w:color="auto" w:fill="FFFFFF"/>
        </w:rPr>
      </w:pPr>
      <w:r w:rsidRPr="00004A94">
        <w:lastRenderedPageBreak/>
        <w:t>Journal of Sports Sciences</w:t>
      </w:r>
    </w:p>
    <w:p w14:paraId="6C8275B5" w14:textId="0BEA67D2" w:rsidR="004B60FD" w:rsidRDefault="004B60FD" w:rsidP="0065337F">
      <w:pPr>
        <w:pStyle w:val="ListParagraph"/>
        <w:numPr>
          <w:ilvl w:val="0"/>
          <w:numId w:val="19"/>
        </w:numPr>
        <w:tabs>
          <w:tab w:val="left" w:pos="360"/>
        </w:tabs>
        <w:spacing w:before="120" w:after="120"/>
        <w:contextualSpacing w:val="0"/>
        <w:rPr>
          <w:shd w:val="clear" w:color="auto" w:fill="FFFFFF"/>
        </w:rPr>
      </w:pPr>
      <w:r w:rsidRPr="00004A94">
        <w:t>Applied Physiology, Nutrition, and Metabolism</w:t>
      </w:r>
    </w:p>
    <w:p w14:paraId="3A9D8947" w14:textId="1014D542" w:rsidR="00615B32" w:rsidRPr="002B0ACD" w:rsidRDefault="00615B32" w:rsidP="0065337F">
      <w:pPr>
        <w:pStyle w:val="ListParagraph"/>
        <w:numPr>
          <w:ilvl w:val="0"/>
          <w:numId w:val="19"/>
        </w:numPr>
        <w:tabs>
          <w:tab w:val="left" w:pos="360"/>
        </w:tabs>
        <w:spacing w:before="120" w:after="120"/>
        <w:contextualSpacing w:val="0"/>
        <w:rPr>
          <w:shd w:val="clear" w:color="auto" w:fill="FFFFFF"/>
        </w:rPr>
      </w:pPr>
      <w:r w:rsidRPr="00004A94">
        <w:t>Journal of Science and Medicine in Sport</w:t>
      </w:r>
    </w:p>
    <w:p w14:paraId="5274D5AD" w14:textId="6523CBA0" w:rsidR="00F84364" w:rsidRPr="00F84364" w:rsidRDefault="00B2551F" w:rsidP="008774D6">
      <w:pPr>
        <w:pStyle w:val="Heading2"/>
      </w:pPr>
      <w:r>
        <w:t>Community Service</w:t>
      </w:r>
    </w:p>
    <w:p w14:paraId="47E4E9D0" w14:textId="69BB04DB" w:rsidR="00A90AAA" w:rsidRPr="006A7C04" w:rsidRDefault="00F71C44" w:rsidP="0029613D">
      <w:pPr>
        <w:pStyle w:val="ListParagraph"/>
        <w:numPr>
          <w:ilvl w:val="0"/>
          <w:numId w:val="49"/>
        </w:numPr>
        <w:tabs>
          <w:tab w:val="right" w:leader="dot" w:pos="9360"/>
        </w:tabs>
        <w:spacing w:before="120" w:after="120"/>
        <w:contextualSpacing w:val="0"/>
        <w:rPr>
          <w:iCs/>
          <w:vanish/>
          <w:specVanish/>
        </w:rPr>
      </w:pPr>
      <w:r w:rsidRPr="006A7C04">
        <w:rPr>
          <w:iCs/>
        </w:rPr>
        <w:t>Bike Rodeo Assistant</w:t>
      </w:r>
    </w:p>
    <w:p w14:paraId="744A4708" w14:textId="263431C4" w:rsidR="00FE2830" w:rsidRDefault="00D04804" w:rsidP="0029613D">
      <w:pPr>
        <w:tabs>
          <w:tab w:val="clear" w:pos="360"/>
          <w:tab w:val="clear" w:pos="1224"/>
          <w:tab w:val="clear" w:pos="1440"/>
          <w:tab w:val="right" w:leader="dot" w:pos="720"/>
        </w:tabs>
        <w:spacing w:before="120" w:after="120"/>
      </w:pPr>
      <w:r>
        <w:rPr>
          <w:i/>
          <w:iCs/>
        </w:rPr>
        <w:tab/>
      </w:r>
      <w:r w:rsidR="006A752F" w:rsidRPr="00061D44">
        <w:rPr>
          <w:i/>
          <w:iCs/>
        </w:rPr>
        <w:t>10/25/</w:t>
      </w:r>
      <w:r w:rsidR="00FE2830" w:rsidRPr="00061D44">
        <w:rPr>
          <w:i/>
          <w:iCs/>
        </w:rPr>
        <w:t>2016</w:t>
      </w:r>
      <w:r w:rsidR="00703C79">
        <w:rPr>
          <w:i/>
          <w:iCs/>
        </w:rPr>
        <w:br/>
      </w:r>
      <w:r w:rsidR="00703C79">
        <w:t xml:space="preserve">    </w:t>
      </w:r>
      <w:r w:rsidR="002C6266">
        <w:t>Kids Can Bike! program</w:t>
      </w:r>
      <w:r w:rsidR="00703C79">
        <w:br/>
        <w:t xml:space="preserve">    </w:t>
      </w:r>
      <w:r w:rsidR="002C6266">
        <w:t>Knoxville, TN</w:t>
      </w:r>
      <w:r w:rsidR="003C317D">
        <w:t xml:space="preserve"> Parks and Recreation</w:t>
      </w:r>
    </w:p>
    <w:p w14:paraId="32697B19" w14:textId="77777777" w:rsidR="008E001E" w:rsidRPr="00E1515D" w:rsidRDefault="008152E1" w:rsidP="0029613D">
      <w:pPr>
        <w:pStyle w:val="ListParagraph"/>
        <w:numPr>
          <w:ilvl w:val="0"/>
          <w:numId w:val="49"/>
        </w:numPr>
        <w:tabs>
          <w:tab w:val="right" w:leader="dot" w:pos="9360"/>
        </w:tabs>
        <w:spacing w:before="120" w:after="120"/>
        <w:contextualSpacing w:val="0"/>
        <w:rPr>
          <w:iCs/>
          <w:vanish/>
          <w:specVanish/>
        </w:rPr>
      </w:pPr>
      <w:r w:rsidRPr="00E1515D">
        <w:rPr>
          <w:iCs/>
        </w:rPr>
        <w:t>Laboratory Instructor</w:t>
      </w:r>
    </w:p>
    <w:p w14:paraId="2207DF50" w14:textId="7204E4C1" w:rsidR="000D11A0" w:rsidRDefault="00E1515D" w:rsidP="0029613D">
      <w:pPr>
        <w:spacing w:before="120" w:after="120"/>
      </w:pPr>
      <w:r>
        <w:rPr>
          <w:i/>
          <w:iCs/>
        </w:rPr>
        <w:tab/>
      </w:r>
      <w:r w:rsidR="00820F51" w:rsidRPr="008E001E">
        <w:rPr>
          <w:i/>
          <w:iCs/>
        </w:rPr>
        <w:t>07/10/2018</w:t>
      </w:r>
      <w:r>
        <w:rPr>
          <w:i/>
          <w:iCs/>
        </w:rPr>
        <w:br/>
      </w:r>
      <w:r>
        <w:t xml:space="preserve">    </w:t>
      </w:r>
      <w:r w:rsidR="008152E1" w:rsidRPr="008152E1">
        <w:t>Kids U Jr. Leadership Institute summer camp (ages 11-16)</w:t>
      </w:r>
      <w:r>
        <w:br/>
        <w:t xml:space="preserve">    </w:t>
      </w:r>
      <w:r w:rsidR="006F2CAE">
        <w:t>University of Tennessee, Knoxville</w:t>
      </w:r>
    </w:p>
    <w:p w14:paraId="030A7F58" w14:textId="77777777" w:rsidR="00063BD1" w:rsidRPr="00063BD1" w:rsidRDefault="007B6068" w:rsidP="0029613D">
      <w:pPr>
        <w:pStyle w:val="ListParagraph"/>
        <w:numPr>
          <w:ilvl w:val="0"/>
          <w:numId w:val="49"/>
        </w:numPr>
        <w:tabs>
          <w:tab w:val="left" w:pos="360"/>
          <w:tab w:val="right" w:leader="dot" w:pos="9360"/>
        </w:tabs>
        <w:spacing w:before="120" w:after="120"/>
        <w:contextualSpacing w:val="0"/>
        <w:rPr>
          <w:iCs/>
          <w:vanish/>
          <w:specVanish/>
        </w:rPr>
      </w:pPr>
      <w:r w:rsidRPr="00063BD1">
        <w:rPr>
          <w:iCs/>
        </w:rPr>
        <w:t>Laboratory Instructor</w:t>
      </w:r>
    </w:p>
    <w:p w14:paraId="6A21B1D7" w14:textId="0CAA716E" w:rsidR="00905712" w:rsidRPr="0017131C" w:rsidRDefault="00063BD1" w:rsidP="0029613D">
      <w:pPr>
        <w:spacing w:before="120" w:after="120"/>
      </w:pPr>
      <w:r>
        <w:rPr>
          <w:i/>
          <w:iCs/>
        </w:rPr>
        <w:tab/>
      </w:r>
      <w:r w:rsidR="00617341" w:rsidRPr="00063BD1">
        <w:rPr>
          <w:i/>
          <w:iCs/>
        </w:rPr>
        <w:t>02/19/2019</w:t>
      </w:r>
      <w:r>
        <w:rPr>
          <w:i/>
          <w:iCs/>
        </w:rPr>
        <w:br/>
      </w:r>
      <w:r>
        <w:t xml:space="preserve">    </w:t>
      </w:r>
      <w:r w:rsidR="00617341">
        <w:t>Kingsport</w:t>
      </w:r>
      <w:r w:rsidR="005C10F2">
        <w:t xml:space="preserve"> City Schools exercise physiology class on-campus visit</w:t>
      </w:r>
      <w:r w:rsidR="002178EA">
        <w:br/>
        <w:t xml:space="preserve">    University of Tennessee, Knoxville</w:t>
      </w:r>
    </w:p>
    <w:sectPr w:rsidR="00905712" w:rsidRPr="0017131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3A03FE" w14:textId="77777777" w:rsidR="00850DCE" w:rsidRDefault="00850DCE" w:rsidP="000C61D7">
      <w:r>
        <w:separator/>
      </w:r>
    </w:p>
  </w:endnote>
  <w:endnote w:type="continuationSeparator" w:id="0">
    <w:p w14:paraId="05E74905" w14:textId="77777777" w:rsidR="00850DCE" w:rsidRDefault="00850DCE" w:rsidP="000C61D7">
      <w:r>
        <w:continuationSeparator/>
      </w:r>
    </w:p>
  </w:endnote>
  <w:endnote w:type="continuationNotice" w:id="1">
    <w:p w14:paraId="4B5E8654" w14:textId="77777777" w:rsidR="00850DCE" w:rsidRDefault="00850DC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David">
    <w:charset w:val="B1"/>
    <w:family w:val="swiss"/>
    <w:pitch w:val="variable"/>
    <w:sig w:usb0="00000803" w:usb1="00000000" w:usb2="00000000" w:usb3="00000000" w:csb0="0000002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95BB34" w14:textId="36E2C7FF" w:rsidR="00C210F1" w:rsidRDefault="00C210F1" w:rsidP="00C210F1">
    <w:pPr>
      <w:pStyle w:val="Footer"/>
      <w:ind w:left="720"/>
      <w:jc w:val="center"/>
    </w:pPr>
    <w:r>
      <w:t>–</w:t>
    </w:r>
    <w:sdt>
      <w:sdtPr>
        <w:id w:val="-446243497"/>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092F93">
          <w:rPr>
            <w:noProof/>
          </w:rPr>
          <w:t>4</w:t>
        </w:r>
        <w:r>
          <w:rPr>
            <w:noProof/>
          </w:rPr>
          <w:fldChar w:fldCharType="end"/>
        </w:r>
        <w:r>
          <w:t>–</w:t>
        </w:r>
      </w:sdtContent>
    </w:sdt>
  </w:p>
  <w:p w14:paraId="5339D2B8" w14:textId="77777777" w:rsidR="00C210F1" w:rsidRDefault="00C210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47A409" w14:textId="77777777" w:rsidR="00850DCE" w:rsidRDefault="00850DCE" w:rsidP="000C61D7">
      <w:r>
        <w:separator/>
      </w:r>
    </w:p>
  </w:footnote>
  <w:footnote w:type="continuationSeparator" w:id="0">
    <w:p w14:paraId="7A619760" w14:textId="77777777" w:rsidR="00850DCE" w:rsidRDefault="00850DCE" w:rsidP="000C61D7">
      <w:r>
        <w:continuationSeparator/>
      </w:r>
    </w:p>
  </w:footnote>
  <w:footnote w:type="continuationNotice" w:id="1">
    <w:p w14:paraId="514251D7" w14:textId="77777777" w:rsidR="00850DCE" w:rsidRDefault="00850DC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2094A"/>
    <w:multiLevelType w:val="hybridMultilevel"/>
    <w:tmpl w:val="29E210D2"/>
    <w:lvl w:ilvl="0" w:tplc="06B4949C">
      <w:start w:val="1"/>
      <w:numFmt w:val="bullet"/>
      <w:lvlText w:val="⚫"/>
      <w:lvlJc w:val="left"/>
      <w:pPr>
        <w:ind w:left="720" w:hanging="360"/>
      </w:pPr>
      <w:rPr>
        <w:rFonts w:ascii="Segoe UI Symbol" w:hAnsi="Segoe UI 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A0217D"/>
    <w:multiLevelType w:val="hybridMultilevel"/>
    <w:tmpl w:val="FDBC9D1A"/>
    <w:lvl w:ilvl="0" w:tplc="235E1786">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4D57CF9"/>
    <w:multiLevelType w:val="hybridMultilevel"/>
    <w:tmpl w:val="F834A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6DC5C6C"/>
    <w:multiLevelType w:val="hybridMultilevel"/>
    <w:tmpl w:val="A8DC8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112CA5"/>
    <w:multiLevelType w:val="hybridMultilevel"/>
    <w:tmpl w:val="DEEECAB8"/>
    <w:lvl w:ilvl="0" w:tplc="9EC45B96">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9714293"/>
    <w:multiLevelType w:val="hybridMultilevel"/>
    <w:tmpl w:val="75CCB120"/>
    <w:lvl w:ilvl="0" w:tplc="E48453FA">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B60628B"/>
    <w:multiLevelType w:val="hybridMultilevel"/>
    <w:tmpl w:val="925C40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D94F07"/>
    <w:multiLevelType w:val="hybridMultilevel"/>
    <w:tmpl w:val="2FEA7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5A7247"/>
    <w:multiLevelType w:val="hybridMultilevel"/>
    <w:tmpl w:val="D9F2A6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6EC68A4"/>
    <w:multiLevelType w:val="hybridMultilevel"/>
    <w:tmpl w:val="40DE09D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8AD3DBB"/>
    <w:multiLevelType w:val="hybridMultilevel"/>
    <w:tmpl w:val="DDDCDE66"/>
    <w:lvl w:ilvl="0" w:tplc="A50E866E">
      <w:start w:val="1"/>
      <w:numFmt w:val="bullet"/>
      <w:lvlText w:val="▲"/>
      <w:lvlJc w:val="left"/>
      <w:pPr>
        <w:ind w:left="1080" w:hanging="360"/>
      </w:pPr>
      <w:rPr>
        <w:rFonts w:ascii="Segoe UI Symbol" w:hAnsi="Segoe UI Symbol"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A912F09"/>
    <w:multiLevelType w:val="hybridMultilevel"/>
    <w:tmpl w:val="3CFE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0265F16"/>
    <w:multiLevelType w:val="hybridMultilevel"/>
    <w:tmpl w:val="1E085C9E"/>
    <w:lvl w:ilvl="0" w:tplc="67D02D6E">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32731979"/>
    <w:multiLevelType w:val="hybridMultilevel"/>
    <w:tmpl w:val="684EDB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3546706"/>
    <w:multiLevelType w:val="hybridMultilevel"/>
    <w:tmpl w:val="2A3CCD0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34956773"/>
    <w:multiLevelType w:val="hybridMultilevel"/>
    <w:tmpl w:val="95B489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6F1BEB"/>
    <w:multiLevelType w:val="hybridMultilevel"/>
    <w:tmpl w:val="28A248C2"/>
    <w:lvl w:ilvl="0" w:tplc="373E9DD2">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9CB6537"/>
    <w:multiLevelType w:val="hybridMultilevel"/>
    <w:tmpl w:val="E7AAE2DA"/>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CBF247D"/>
    <w:multiLevelType w:val="hybridMultilevel"/>
    <w:tmpl w:val="3CFE4E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FAC6E8F"/>
    <w:multiLevelType w:val="hybridMultilevel"/>
    <w:tmpl w:val="42449F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2EC2C42"/>
    <w:multiLevelType w:val="hybridMultilevel"/>
    <w:tmpl w:val="13AAD896"/>
    <w:lvl w:ilvl="0" w:tplc="83444C66">
      <w:start w:val="1"/>
      <w:numFmt w:val="bullet"/>
      <w:lvlText w:val="⚫"/>
      <w:lvlJc w:val="left"/>
      <w:pPr>
        <w:ind w:left="1080" w:hanging="360"/>
      </w:pPr>
      <w:rPr>
        <w:rFonts w:ascii="Segoe UI Symbol" w:hAnsi="Segoe UI Symbol" w:hint="default"/>
        <w:i w:val="0"/>
        <w:iCs w:val="0"/>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43F2658C"/>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E5D16FB"/>
    <w:multiLevelType w:val="hybridMultilevel"/>
    <w:tmpl w:val="5A82854A"/>
    <w:lvl w:ilvl="0" w:tplc="F0DCD886">
      <w:start w:val="1"/>
      <w:numFmt w:val="bullet"/>
      <w:lvlText w:val=""/>
      <w:lvlJc w:val="left"/>
      <w:pPr>
        <w:ind w:left="1080" w:hanging="360"/>
      </w:pPr>
      <w:rPr>
        <w:rFonts w:ascii="Symbol" w:hAnsi="Symbol"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ED04183"/>
    <w:multiLevelType w:val="hybridMultilevel"/>
    <w:tmpl w:val="73A6220C"/>
    <w:lvl w:ilvl="0" w:tplc="777A1CA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F1E7E71"/>
    <w:multiLevelType w:val="hybridMultilevel"/>
    <w:tmpl w:val="F00235C6"/>
    <w:lvl w:ilvl="0" w:tplc="A50E866E">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2BF29A3"/>
    <w:multiLevelType w:val="hybridMultilevel"/>
    <w:tmpl w:val="FB1C07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6281738"/>
    <w:multiLevelType w:val="hybridMultilevel"/>
    <w:tmpl w:val="C4B03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9F25337"/>
    <w:multiLevelType w:val="hybridMultilevel"/>
    <w:tmpl w:val="B3765CC4"/>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326F05"/>
    <w:multiLevelType w:val="hybridMultilevel"/>
    <w:tmpl w:val="E3E69D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24411F3"/>
    <w:multiLevelType w:val="hybridMultilevel"/>
    <w:tmpl w:val="105AA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43478E4"/>
    <w:multiLevelType w:val="hybridMultilevel"/>
    <w:tmpl w:val="33ACD0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5182666"/>
    <w:multiLevelType w:val="hybridMultilevel"/>
    <w:tmpl w:val="8C40ED9C"/>
    <w:lvl w:ilvl="0" w:tplc="235E1786">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15:restartNumberingAfterBreak="0">
    <w:nsid w:val="672301F2"/>
    <w:multiLevelType w:val="hybridMultilevel"/>
    <w:tmpl w:val="5AE80BA0"/>
    <w:lvl w:ilvl="0" w:tplc="497ECFBC">
      <w:start w:val="1"/>
      <w:numFmt w:val="bullet"/>
      <w:lvlText w:val="o"/>
      <w:lvlJc w:val="left"/>
      <w:pPr>
        <w:ind w:left="1080" w:hanging="360"/>
      </w:pPr>
      <w:rPr>
        <w:rFonts w:ascii="Courier New" w:hAnsi="Courier New" w:cs="Courier New"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82B0C88"/>
    <w:multiLevelType w:val="hybridMultilevel"/>
    <w:tmpl w:val="DEFAD500"/>
    <w:lvl w:ilvl="0" w:tplc="9DFA24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BE0507"/>
    <w:multiLevelType w:val="hybridMultilevel"/>
    <w:tmpl w:val="C5FAAA86"/>
    <w:lvl w:ilvl="0" w:tplc="5AD28A4E">
      <w:start w:val="1"/>
      <w:numFmt w:val="bullet"/>
      <w:lvlText w:val="⚪"/>
      <w:lvlJc w:val="left"/>
      <w:pPr>
        <w:ind w:left="1080" w:hanging="360"/>
      </w:pPr>
      <w:rPr>
        <w:rFonts w:ascii="Segoe UI Symbol" w:hAnsi="Segoe UI Symbol" w:hint="default"/>
        <w:sz w:val="16"/>
        <w:szCs w:val="1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A5921AF"/>
    <w:multiLevelType w:val="hybridMultilevel"/>
    <w:tmpl w:val="DF82207A"/>
    <w:lvl w:ilvl="0" w:tplc="777A1CA0">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C721D67"/>
    <w:multiLevelType w:val="hybridMultilevel"/>
    <w:tmpl w:val="93A0ECCE"/>
    <w:lvl w:ilvl="0" w:tplc="21B2FDF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CC45B4C"/>
    <w:multiLevelType w:val="hybridMultilevel"/>
    <w:tmpl w:val="C76C04C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E004617"/>
    <w:multiLevelType w:val="hybridMultilevel"/>
    <w:tmpl w:val="A8E841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EFC0CF1"/>
    <w:multiLevelType w:val="hybridMultilevel"/>
    <w:tmpl w:val="5BB6AF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1AB734C"/>
    <w:multiLevelType w:val="hybridMultilevel"/>
    <w:tmpl w:val="14EE438C"/>
    <w:lvl w:ilvl="0" w:tplc="C72C94DA">
      <w:start w:val="1"/>
      <w:numFmt w:val="bullet"/>
      <w:lvlText w:val=""/>
      <w:lvlJc w:val="left"/>
      <w:pPr>
        <w:ind w:left="1080" w:hanging="360"/>
      </w:pPr>
      <w:rPr>
        <w:rFonts w:ascii="Wingdings 2" w:hAnsi="Wingdings 2"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4483268"/>
    <w:multiLevelType w:val="hybridMultilevel"/>
    <w:tmpl w:val="FF504502"/>
    <w:lvl w:ilvl="0" w:tplc="D6E6B336">
      <w:start w:val="1"/>
      <w:numFmt w:val="bullet"/>
      <w:lvlText w:val="⚫"/>
      <w:lvlJc w:val="left"/>
      <w:pPr>
        <w:ind w:left="72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6074C73"/>
    <w:multiLevelType w:val="hybridMultilevel"/>
    <w:tmpl w:val="12E066AE"/>
    <w:lvl w:ilvl="0" w:tplc="B18AAC80">
      <w:start w:val="1"/>
      <w:numFmt w:val="bullet"/>
      <w:lvlText w:val="⚪"/>
      <w:lvlJc w:val="left"/>
      <w:pPr>
        <w:ind w:left="1080" w:hanging="360"/>
      </w:pPr>
      <w:rPr>
        <w:rFonts w:ascii="Segoe UI Symbol" w:hAnsi="Segoe UI Symbol" w:hint="default"/>
        <w:sz w:val="16"/>
        <w:szCs w:val="16"/>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7030A50"/>
    <w:multiLevelType w:val="hybridMultilevel"/>
    <w:tmpl w:val="A9D00B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447682"/>
    <w:multiLevelType w:val="hybridMultilevel"/>
    <w:tmpl w:val="63762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9A3784"/>
    <w:multiLevelType w:val="hybridMultilevel"/>
    <w:tmpl w:val="ECE003BC"/>
    <w:lvl w:ilvl="0" w:tplc="235E1786">
      <w:start w:val="1"/>
      <w:numFmt w:val="bullet"/>
      <w:lvlText w:val="△"/>
      <w:lvlJc w:val="left"/>
      <w:pPr>
        <w:ind w:left="1080" w:hanging="360"/>
      </w:pPr>
      <w:rPr>
        <w:rFonts w:ascii="Segoe UI Symbol" w:hAnsi="Segoe UI Symbol" w:hint="default"/>
        <w:i w:val="0"/>
        <w:iCs w:val="0"/>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B3575A5"/>
    <w:multiLevelType w:val="hybridMultilevel"/>
    <w:tmpl w:val="19FC4066"/>
    <w:lvl w:ilvl="0" w:tplc="CADCF87A">
      <w:start w:val="1"/>
      <w:numFmt w:val="bullet"/>
      <w:lvlText w:val="▴"/>
      <w:lvlJc w:val="left"/>
      <w:pPr>
        <w:ind w:left="1080" w:hanging="360"/>
      </w:pPr>
      <w:rPr>
        <w:rFonts w:ascii="Segoe UI Symbol" w:hAnsi="Segoe UI 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61761B"/>
    <w:multiLevelType w:val="hybridMultilevel"/>
    <w:tmpl w:val="7DC8FA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EB12A8A"/>
    <w:multiLevelType w:val="hybridMultilevel"/>
    <w:tmpl w:val="9014CCFE"/>
    <w:lvl w:ilvl="0" w:tplc="777A1CA0">
      <w:start w:val="1"/>
      <w:numFmt w:val="bullet"/>
      <w:lvlText w:val="⚫"/>
      <w:lvlJc w:val="left"/>
      <w:pPr>
        <w:ind w:left="720" w:hanging="360"/>
      </w:pPr>
      <w:rPr>
        <w:rFonts w:ascii="Segoe UI Symbol" w:hAnsi="Segoe UI 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6"/>
  </w:num>
  <w:num w:numId="2">
    <w:abstractNumId w:val="8"/>
  </w:num>
  <w:num w:numId="3">
    <w:abstractNumId w:val="21"/>
  </w:num>
  <w:num w:numId="4">
    <w:abstractNumId w:val="19"/>
  </w:num>
  <w:num w:numId="5">
    <w:abstractNumId w:val="26"/>
  </w:num>
  <w:num w:numId="6">
    <w:abstractNumId w:val="2"/>
  </w:num>
  <w:num w:numId="7">
    <w:abstractNumId w:val="29"/>
  </w:num>
  <w:num w:numId="8">
    <w:abstractNumId w:val="39"/>
  </w:num>
  <w:num w:numId="9">
    <w:abstractNumId w:val="18"/>
  </w:num>
  <w:num w:numId="10">
    <w:abstractNumId w:val="11"/>
  </w:num>
  <w:num w:numId="11">
    <w:abstractNumId w:val="13"/>
  </w:num>
  <w:num w:numId="12">
    <w:abstractNumId w:val="38"/>
  </w:num>
  <w:num w:numId="13">
    <w:abstractNumId w:val="25"/>
  </w:num>
  <w:num w:numId="14">
    <w:abstractNumId w:val="33"/>
  </w:num>
  <w:num w:numId="15">
    <w:abstractNumId w:val="44"/>
  </w:num>
  <w:num w:numId="16">
    <w:abstractNumId w:val="6"/>
  </w:num>
  <w:num w:numId="17">
    <w:abstractNumId w:val="30"/>
  </w:num>
  <w:num w:numId="18">
    <w:abstractNumId w:val="16"/>
  </w:num>
  <w:num w:numId="19">
    <w:abstractNumId w:val="48"/>
  </w:num>
  <w:num w:numId="20">
    <w:abstractNumId w:val="7"/>
  </w:num>
  <w:num w:numId="21">
    <w:abstractNumId w:val="17"/>
  </w:num>
  <w:num w:numId="22">
    <w:abstractNumId w:val="43"/>
  </w:num>
  <w:num w:numId="23">
    <w:abstractNumId w:val="47"/>
  </w:num>
  <w:num w:numId="24">
    <w:abstractNumId w:val="14"/>
  </w:num>
  <w:num w:numId="25">
    <w:abstractNumId w:val="28"/>
  </w:num>
  <w:num w:numId="26">
    <w:abstractNumId w:val="9"/>
  </w:num>
  <w:num w:numId="27">
    <w:abstractNumId w:val="12"/>
  </w:num>
  <w:num w:numId="28">
    <w:abstractNumId w:val="5"/>
  </w:num>
  <w:num w:numId="29">
    <w:abstractNumId w:val="40"/>
  </w:num>
  <w:num w:numId="30">
    <w:abstractNumId w:val="32"/>
  </w:num>
  <w:num w:numId="31">
    <w:abstractNumId w:val="22"/>
  </w:num>
  <w:num w:numId="32">
    <w:abstractNumId w:val="46"/>
  </w:num>
  <w:num w:numId="33">
    <w:abstractNumId w:val="31"/>
  </w:num>
  <w:num w:numId="34">
    <w:abstractNumId w:val="24"/>
  </w:num>
  <w:num w:numId="35">
    <w:abstractNumId w:val="10"/>
  </w:num>
  <w:num w:numId="36">
    <w:abstractNumId w:val="45"/>
  </w:num>
  <w:num w:numId="37">
    <w:abstractNumId w:val="1"/>
  </w:num>
  <w:num w:numId="38">
    <w:abstractNumId w:val="4"/>
  </w:num>
  <w:num w:numId="39">
    <w:abstractNumId w:val="23"/>
  </w:num>
  <w:num w:numId="40">
    <w:abstractNumId w:val="20"/>
  </w:num>
  <w:num w:numId="41">
    <w:abstractNumId w:val="34"/>
  </w:num>
  <w:num w:numId="42">
    <w:abstractNumId w:val="41"/>
  </w:num>
  <w:num w:numId="43">
    <w:abstractNumId w:val="42"/>
  </w:num>
  <w:num w:numId="44">
    <w:abstractNumId w:val="0"/>
  </w:num>
  <w:num w:numId="45">
    <w:abstractNumId w:val="35"/>
  </w:num>
  <w:num w:numId="46">
    <w:abstractNumId w:val="3"/>
  </w:num>
  <w:num w:numId="47">
    <w:abstractNumId w:val="15"/>
  </w:num>
  <w:num w:numId="48">
    <w:abstractNumId w:val="27"/>
  </w:num>
  <w:num w:numId="49">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attachedTemplate r:id="rId1"/>
  <w:linkStyl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1E8F"/>
    <w:rsid w:val="00000AFB"/>
    <w:rsid w:val="00001D27"/>
    <w:rsid w:val="0000204A"/>
    <w:rsid w:val="00002A4E"/>
    <w:rsid w:val="00004A94"/>
    <w:rsid w:val="00005E88"/>
    <w:rsid w:val="00006582"/>
    <w:rsid w:val="000076D5"/>
    <w:rsid w:val="00013414"/>
    <w:rsid w:val="00013515"/>
    <w:rsid w:val="00013534"/>
    <w:rsid w:val="00013B9C"/>
    <w:rsid w:val="00020A4F"/>
    <w:rsid w:val="000227C1"/>
    <w:rsid w:val="0002417D"/>
    <w:rsid w:val="0002598C"/>
    <w:rsid w:val="000264FB"/>
    <w:rsid w:val="00026D1A"/>
    <w:rsid w:val="00026F01"/>
    <w:rsid w:val="00033DDB"/>
    <w:rsid w:val="000414F6"/>
    <w:rsid w:val="00041977"/>
    <w:rsid w:val="000504A5"/>
    <w:rsid w:val="00052C17"/>
    <w:rsid w:val="00061458"/>
    <w:rsid w:val="0006171B"/>
    <w:rsid w:val="00061D44"/>
    <w:rsid w:val="000631D3"/>
    <w:rsid w:val="00063865"/>
    <w:rsid w:val="00063BD1"/>
    <w:rsid w:val="000664E3"/>
    <w:rsid w:val="00067537"/>
    <w:rsid w:val="00070D93"/>
    <w:rsid w:val="0007110E"/>
    <w:rsid w:val="00071C67"/>
    <w:rsid w:val="0007262F"/>
    <w:rsid w:val="000726D2"/>
    <w:rsid w:val="00072C86"/>
    <w:rsid w:val="00073D3A"/>
    <w:rsid w:val="00075B88"/>
    <w:rsid w:val="00075F87"/>
    <w:rsid w:val="00080158"/>
    <w:rsid w:val="00080F8E"/>
    <w:rsid w:val="00082385"/>
    <w:rsid w:val="000831DA"/>
    <w:rsid w:val="00085779"/>
    <w:rsid w:val="000857F8"/>
    <w:rsid w:val="00086697"/>
    <w:rsid w:val="000875CB"/>
    <w:rsid w:val="0008764A"/>
    <w:rsid w:val="00087D41"/>
    <w:rsid w:val="000917C3"/>
    <w:rsid w:val="00092F93"/>
    <w:rsid w:val="000A0578"/>
    <w:rsid w:val="000A0B98"/>
    <w:rsid w:val="000A1A82"/>
    <w:rsid w:val="000A4FF6"/>
    <w:rsid w:val="000A573B"/>
    <w:rsid w:val="000A654E"/>
    <w:rsid w:val="000B0A5E"/>
    <w:rsid w:val="000B459E"/>
    <w:rsid w:val="000B7FC6"/>
    <w:rsid w:val="000C1731"/>
    <w:rsid w:val="000C39F7"/>
    <w:rsid w:val="000C3E31"/>
    <w:rsid w:val="000C449A"/>
    <w:rsid w:val="000C61D7"/>
    <w:rsid w:val="000C621F"/>
    <w:rsid w:val="000C719F"/>
    <w:rsid w:val="000D02AE"/>
    <w:rsid w:val="000D11A0"/>
    <w:rsid w:val="000D23B9"/>
    <w:rsid w:val="000D38F2"/>
    <w:rsid w:val="000D55E6"/>
    <w:rsid w:val="000E2814"/>
    <w:rsid w:val="000E7326"/>
    <w:rsid w:val="000E7CF5"/>
    <w:rsid w:val="000E7F30"/>
    <w:rsid w:val="000F24CC"/>
    <w:rsid w:val="000F4018"/>
    <w:rsid w:val="000F71BE"/>
    <w:rsid w:val="001059D1"/>
    <w:rsid w:val="00106B9D"/>
    <w:rsid w:val="00111D6B"/>
    <w:rsid w:val="00114386"/>
    <w:rsid w:val="00114420"/>
    <w:rsid w:val="0012232A"/>
    <w:rsid w:val="001239E8"/>
    <w:rsid w:val="00124D1E"/>
    <w:rsid w:val="00127C32"/>
    <w:rsid w:val="00130F9F"/>
    <w:rsid w:val="0013440D"/>
    <w:rsid w:val="001345A6"/>
    <w:rsid w:val="00134C41"/>
    <w:rsid w:val="0013528B"/>
    <w:rsid w:val="00135C02"/>
    <w:rsid w:val="00136392"/>
    <w:rsid w:val="00141B1E"/>
    <w:rsid w:val="00141FB5"/>
    <w:rsid w:val="001435E9"/>
    <w:rsid w:val="00144FE2"/>
    <w:rsid w:val="00145991"/>
    <w:rsid w:val="00145BE4"/>
    <w:rsid w:val="00150A12"/>
    <w:rsid w:val="00154421"/>
    <w:rsid w:val="001546BB"/>
    <w:rsid w:val="001550A4"/>
    <w:rsid w:val="00155CD4"/>
    <w:rsid w:val="00155D9D"/>
    <w:rsid w:val="00157853"/>
    <w:rsid w:val="00157A03"/>
    <w:rsid w:val="0016005A"/>
    <w:rsid w:val="00160433"/>
    <w:rsid w:val="00160658"/>
    <w:rsid w:val="001608E0"/>
    <w:rsid w:val="001626AC"/>
    <w:rsid w:val="00163525"/>
    <w:rsid w:val="001643CE"/>
    <w:rsid w:val="00166DDA"/>
    <w:rsid w:val="00167EB1"/>
    <w:rsid w:val="001702E5"/>
    <w:rsid w:val="00170426"/>
    <w:rsid w:val="001707A1"/>
    <w:rsid w:val="001708AC"/>
    <w:rsid w:val="0017131C"/>
    <w:rsid w:val="0017219A"/>
    <w:rsid w:val="00173F43"/>
    <w:rsid w:val="001766C4"/>
    <w:rsid w:val="00176B92"/>
    <w:rsid w:val="00176BF7"/>
    <w:rsid w:val="00176C94"/>
    <w:rsid w:val="001772EC"/>
    <w:rsid w:val="00180FF1"/>
    <w:rsid w:val="0018512F"/>
    <w:rsid w:val="001914E1"/>
    <w:rsid w:val="001931B5"/>
    <w:rsid w:val="00193F75"/>
    <w:rsid w:val="00196EFD"/>
    <w:rsid w:val="001A029F"/>
    <w:rsid w:val="001A2E7D"/>
    <w:rsid w:val="001A57A9"/>
    <w:rsid w:val="001A6294"/>
    <w:rsid w:val="001A7680"/>
    <w:rsid w:val="001B246D"/>
    <w:rsid w:val="001B2E88"/>
    <w:rsid w:val="001B35CF"/>
    <w:rsid w:val="001B60C9"/>
    <w:rsid w:val="001B7E10"/>
    <w:rsid w:val="001C4032"/>
    <w:rsid w:val="001C6CFE"/>
    <w:rsid w:val="001C7AE1"/>
    <w:rsid w:val="001C7E9E"/>
    <w:rsid w:val="001D2071"/>
    <w:rsid w:val="001D21E1"/>
    <w:rsid w:val="001D66DA"/>
    <w:rsid w:val="001D7C2E"/>
    <w:rsid w:val="001E0807"/>
    <w:rsid w:val="001E15AB"/>
    <w:rsid w:val="001E19A6"/>
    <w:rsid w:val="001E42B4"/>
    <w:rsid w:val="001E464B"/>
    <w:rsid w:val="001E52DF"/>
    <w:rsid w:val="001E5A21"/>
    <w:rsid w:val="001E7E89"/>
    <w:rsid w:val="00203A93"/>
    <w:rsid w:val="00203BCE"/>
    <w:rsid w:val="00204DA5"/>
    <w:rsid w:val="0020584C"/>
    <w:rsid w:val="00205B37"/>
    <w:rsid w:val="00205BB0"/>
    <w:rsid w:val="00206B33"/>
    <w:rsid w:val="00213705"/>
    <w:rsid w:val="00213B2E"/>
    <w:rsid w:val="00215C37"/>
    <w:rsid w:val="002178EA"/>
    <w:rsid w:val="0022331C"/>
    <w:rsid w:val="002242B8"/>
    <w:rsid w:val="002251FB"/>
    <w:rsid w:val="00227CED"/>
    <w:rsid w:val="0023325C"/>
    <w:rsid w:val="00233414"/>
    <w:rsid w:val="00234639"/>
    <w:rsid w:val="0023472E"/>
    <w:rsid w:val="002356F2"/>
    <w:rsid w:val="002413B4"/>
    <w:rsid w:val="00243711"/>
    <w:rsid w:val="0024447E"/>
    <w:rsid w:val="00246205"/>
    <w:rsid w:val="002463DE"/>
    <w:rsid w:val="002469A4"/>
    <w:rsid w:val="0025751E"/>
    <w:rsid w:val="00257E8C"/>
    <w:rsid w:val="00260B0D"/>
    <w:rsid w:val="0026118C"/>
    <w:rsid w:val="00265ECD"/>
    <w:rsid w:val="0026655A"/>
    <w:rsid w:val="002671C5"/>
    <w:rsid w:val="002736FB"/>
    <w:rsid w:val="00274E51"/>
    <w:rsid w:val="0027689A"/>
    <w:rsid w:val="0027701F"/>
    <w:rsid w:val="002837C3"/>
    <w:rsid w:val="002906B7"/>
    <w:rsid w:val="002934D2"/>
    <w:rsid w:val="0029613D"/>
    <w:rsid w:val="002975EC"/>
    <w:rsid w:val="00297B8A"/>
    <w:rsid w:val="002A1CD5"/>
    <w:rsid w:val="002A2617"/>
    <w:rsid w:val="002A2988"/>
    <w:rsid w:val="002A6D18"/>
    <w:rsid w:val="002A78DA"/>
    <w:rsid w:val="002B0ACD"/>
    <w:rsid w:val="002B4B79"/>
    <w:rsid w:val="002C00CC"/>
    <w:rsid w:val="002C120C"/>
    <w:rsid w:val="002C1E1F"/>
    <w:rsid w:val="002C228C"/>
    <w:rsid w:val="002C2D61"/>
    <w:rsid w:val="002C5722"/>
    <w:rsid w:val="002C6266"/>
    <w:rsid w:val="002C75DD"/>
    <w:rsid w:val="002D0A01"/>
    <w:rsid w:val="002D0B7A"/>
    <w:rsid w:val="002D2148"/>
    <w:rsid w:val="002D237B"/>
    <w:rsid w:val="002D6081"/>
    <w:rsid w:val="002D7EDE"/>
    <w:rsid w:val="002E1540"/>
    <w:rsid w:val="002E31AA"/>
    <w:rsid w:val="002E5439"/>
    <w:rsid w:val="002E6392"/>
    <w:rsid w:val="002F0A86"/>
    <w:rsid w:val="002F1399"/>
    <w:rsid w:val="002F2119"/>
    <w:rsid w:val="002F213B"/>
    <w:rsid w:val="002F22F8"/>
    <w:rsid w:val="002F50F1"/>
    <w:rsid w:val="002F543C"/>
    <w:rsid w:val="002F67A2"/>
    <w:rsid w:val="002F73F1"/>
    <w:rsid w:val="002F7ED1"/>
    <w:rsid w:val="00300235"/>
    <w:rsid w:val="003024C5"/>
    <w:rsid w:val="00302917"/>
    <w:rsid w:val="0030462C"/>
    <w:rsid w:val="0030516A"/>
    <w:rsid w:val="00305624"/>
    <w:rsid w:val="003056BE"/>
    <w:rsid w:val="00305CA6"/>
    <w:rsid w:val="0030696B"/>
    <w:rsid w:val="00306C60"/>
    <w:rsid w:val="00306E0B"/>
    <w:rsid w:val="003078F5"/>
    <w:rsid w:val="00310AE5"/>
    <w:rsid w:val="0031254E"/>
    <w:rsid w:val="003152E9"/>
    <w:rsid w:val="0031683F"/>
    <w:rsid w:val="003170BF"/>
    <w:rsid w:val="00320B60"/>
    <w:rsid w:val="00321527"/>
    <w:rsid w:val="00324344"/>
    <w:rsid w:val="00324812"/>
    <w:rsid w:val="00325702"/>
    <w:rsid w:val="00325E47"/>
    <w:rsid w:val="00327CE3"/>
    <w:rsid w:val="00331B7D"/>
    <w:rsid w:val="003333D8"/>
    <w:rsid w:val="00336030"/>
    <w:rsid w:val="003366FB"/>
    <w:rsid w:val="00344A5F"/>
    <w:rsid w:val="0034694B"/>
    <w:rsid w:val="00347581"/>
    <w:rsid w:val="00347B91"/>
    <w:rsid w:val="00351CF7"/>
    <w:rsid w:val="00353AB4"/>
    <w:rsid w:val="00354177"/>
    <w:rsid w:val="00362667"/>
    <w:rsid w:val="00363E09"/>
    <w:rsid w:val="00363F17"/>
    <w:rsid w:val="0036462C"/>
    <w:rsid w:val="00364EF8"/>
    <w:rsid w:val="003655C9"/>
    <w:rsid w:val="00365FCE"/>
    <w:rsid w:val="00366436"/>
    <w:rsid w:val="00370CAF"/>
    <w:rsid w:val="00372648"/>
    <w:rsid w:val="00372798"/>
    <w:rsid w:val="0037433D"/>
    <w:rsid w:val="00374D01"/>
    <w:rsid w:val="00376203"/>
    <w:rsid w:val="00380ABF"/>
    <w:rsid w:val="003856CC"/>
    <w:rsid w:val="00385824"/>
    <w:rsid w:val="00385F44"/>
    <w:rsid w:val="003911B5"/>
    <w:rsid w:val="00392A52"/>
    <w:rsid w:val="003944ED"/>
    <w:rsid w:val="003944F0"/>
    <w:rsid w:val="003A0DB7"/>
    <w:rsid w:val="003A4272"/>
    <w:rsid w:val="003A5A0E"/>
    <w:rsid w:val="003A5FFA"/>
    <w:rsid w:val="003A603E"/>
    <w:rsid w:val="003A6C0F"/>
    <w:rsid w:val="003A6E8B"/>
    <w:rsid w:val="003A72C3"/>
    <w:rsid w:val="003B0444"/>
    <w:rsid w:val="003B1995"/>
    <w:rsid w:val="003B462C"/>
    <w:rsid w:val="003B72D3"/>
    <w:rsid w:val="003C03E1"/>
    <w:rsid w:val="003C1CAC"/>
    <w:rsid w:val="003C253D"/>
    <w:rsid w:val="003C294A"/>
    <w:rsid w:val="003C317D"/>
    <w:rsid w:val="003C39C1"/>
    <w:rsid w:val="003C66D8"/>
    <w:rsid w:val="003C6D58"/>
    <w:rsid w:val="003C6FB3"/>
    <w:rsid w:val="003C733D"/>
    <w:rsid w:val="003C79A5"/>
    <w:rsid w:val="003C7D1B"/>
    <w:rsid w:val="003C7EFD"/>
    <w:rsid w:val="003D21C1"/>
    <w:rsid w:val="003D2292"/>
    <w:rsid w:val="003D23E0"/>
    <w:rsid w:val="003D4543"/>
    <w:rsid w:val="003E0EBB"/>
    <w:rsid w:val="003E13CA"/>
    <w:rsid w:val="003E1BD6"/>
    <w:rsid w:val="003E39BD"/>
    <w:rsid w:val="003E50AA"/>
    <w:rsid w:val="003E7052"/>
    <w:rsid w:val="003F118D"/>
    <w:rsid w:val="003F7448"/>
    <w:rsid w:val="003F77A6"/>
    <w:rsid w:val="00401A4E"/>
    <w:rsid w:val="00403F63"/>
    <w:rsid w:val="00404117"/>
    <w:rsid w:val="0040641A"/>
    <w:rsid w:val="00406A24"/>
    <w:rsid w:val="0040760A"/>
    <w:rsid w:val="00411120"/>
    <w:rsid w:val="00411C92"/>
    <w:rsid w:val="00414AB1"/>
    <w:rsid w:val="00417141"/>
    <w:rsid w:val="00420E53"/>
    <w:rsid w:val="00422483"/>
    <w:rsid w:val="00423E41"/>
    <w:rsid w:val="004250F1"/>
    <w:rsid w:val="004255D5"/>
    <w:rsid w:val="00425A44"/>
    <w:rsid w:val="004261C8"/>
    <w:rsid w:val="00426304"/>
    <w:rsid w:val="0042689E"/>
    <w:rsid w:val="00426C33"/>
    <w:rsid w:val="00430B0D"/>
    <w:rsid w:val="00434C9B"/>
    <w:rsid w:val="00442050"/>
    <w:rsid w:val="00442E11"/>
    <w:rsid w:val="0044558F"/>
    <w:rsid w:val="004512F0"/>
    <w:rsid w:val="0045467E"/>
    <w:rsid w:val="004572BE"/>
    <w:rsid w:val="00460485"/>
    <w:rsid w:val="004628CE"/>
    <w:rsid w:val="004644C6"/>
    <w:rsid w:val="00465C1C"/>
    <w:rsid w:val="00467779"/>
    <w:rsid w:val="00477A7C"/>
    <w:rsid w:val="0048125C"/>
    <w:rsid w:val="00490E24"/>
    <w:rsid w:val="00494C8A"/>
    <w:rsid w:val="004976D3"/>
    <w:rsid w:val="004A2046"/>
    <w:rsid w:val="004A31C0"/>
    <w:rsid w:val="004A7A6A"/>
    <w:rsid w:val="004B19C6"/>
    <w:rsid w:val="004B2DAF"/>
    <w:rsid w:val="004B3A80"/>
    <w:rsid w:val="004B52FE"/>
    <w:rsid w:val="004B5703"/>
    <w:rsid w:val="004B60FD"/>
    <w:rsid w:val="004B6EE8"/>
    <w:rsid w:val="004B7A6B"/>
    <w:rsid w:val="004B7C69"/>
    <w:rsid w:val="004C3E4C"/>
    <w:rsid w:val="004C587A"/>
    <w:rsid w:val="004C6D3F"/>
    <w:rsid w:val="004D19C9"/>
    <w:rsid w:val="004D19D8"/>
    <w:rsid w:val="004D3F7D"/>
    <w:rsid w:val="004D4EC6"/>
    <w:rsid w:val="004D7C77"/>
    <w:rsid w:val="004E0DE9"/>
    <w:rsid w:val="004E3CE0"/>
    <w:rsid w:val="004E3ED1"/>
    <w:rsid w:val="004E4275"/>
    <w:rsid w:val="004E713D"/>
    <w:rsid w:val="004E7FE6"/>
    <w:rsid w:val="004F0C17"/>
    <w:rsid w:val="004F4310"/>
    <w:rsid w:val="004F6DAC"/>
    <w:rsid w:val="004F7FBA"/>
    <w:rsid w:val="00500A58"/>
    <w:rsid w:val="00500FCE"/>
    <w:rsid w:val="00501E67"/>
    <w:rsid w:val="00501EC6"/>
    <w:rsid w:val="00502430"/>
    <w:rsid w:val="00502734"/>
    <w:rsid w:val="005035FC"/>
    <w:rsid w:val="00503D4F"/>
    <w:rsid w:val="00504660"/>
    <w:rsid w:val="0050602D"/>
    <w:rsid w:val="00506B33"/>
    <w:rsid w:val="0050703F"/>
    <w:rsid w:val="00507BC8"/>
    <w:rsid w:val="0052154C"/>
    <w:rsid w:val="00522119"/>
    <w:rsid w:val="00522313"/>
    <w:rsid w:val="005230EE"/>
    <w:rsid w:val="00523812"/>
    <w:rsid w:val="00524AD3"/>
    <w:rsid w:val="0052587C"/>
    <w:rsid w:val="0053111E"/>
    <w:rsid w:val="00531289"/>
    <w:rsid w:val="0053131D"/>
    <w:rsid w:val="005317B8"/>
    <w:rsid w:val="00533559"/>
    <w:rsid w:val="0053788E"/>
    <w:rsid w:val="00540419"/>
    <w:rsid w:val="00541908"/>
    <w:rsid w:val="00541B8A"/>
    <w:rsid w:val="005423B1"/>
    <w:rsid w:val="005424B3"/>
    <w:rsid w:val="00542616"/>
    <w:rsid w:val="0054329B"/>
    <w:rsid w:val="00547014"/>
    <w:rsid w:val="00550F00"/>
    <w:rsid w:val="0055139A"/>
    <w:rsid w:val="00553C46"/>
    <w:rsid w:val="0055497F"/>
    <w:rsid w:val="00554B8F"/>
    <w:rsid w:val="005570A2"/>
    <w:rsid w:val="00557E02"/>
    <w:rsid w:val="00563EA4"/>
    <w:rsid w:val="00563F25"/>
    <w:rsid w:val="00564F71"/>
    <w:rsid w:val="00565C91"/>
    <w:rsid w:val="00565E94"/>
    <w:rsid w:val="00566C15"/>
    <w:rsid w:val="00567E06"/>
    <w:rsid w:val="00571E6F"/>
    <w:rsid w:val="0057327A"/>
    <w:rsid w:val="005736E1"/>
    <w:rsid w:val="00573F93"/>
    <w:rsid w:val="00580E59"/>
    <w:rsid w:val="005812BC"/>
    <w:rsid w:val="00583823"/>
    <w:rsid w:val="0058555F"/>
    <w:rsid w:val="00590AB2"/>
    <w:rsid w:val="00590FC5"/>
    <w:rsid w:val="00592DB6"/>
    <w:rsid w:val="0059360C"/>
    <w:rsid w:val="0059398D"/>
    <w:rsid w:val="005940E3"/>
    <w:rsid w:val="00594B00"/>
    <w:rsid w:val="0059512E"/>
    <w:rsid w:val="005966E1"/>
    <w:rsid w:val="00597A51"/>
    <w:rsid w:val="005A05E7"/>
    <w:rsid w:val="005A0E31"/>
    <w:rsid w:val="005A160F"/>
    <w:rsid w:val="005A3111"/>
    <w:rsid w:val="005A4923"/>
    <w:rsid w:val="005A565C"/>
    <w:rsid w:val="005A5B96"/>
    <w:rsid w:val="005A6793"/>
    <w:rsid w:val="005A7CA7"/>
    <w:rsid w:val="005B0BB0"/>
    <w:rsid w:val="005B0DA4"/>
    <w:rsid w:val="005B1EA1"/>
    <w:rsid w:val="005B2B10"/>
    <w:rsid w:val="005C10F2"/>
    <w:rsid w:val="005C1DFF"/>
    <w:rsid w:val="005C3110"/>
    <w:rsid w:val="005C47CA"/>
    <w:rsid w:val="005C5B8E"/>
    <w:rsid w:val="005C7568"/>
    <w:rsid w:val="005C7570"/>
    <w:rsid w:val="005C7CF4"/>
    <w:rsid w:val="005D069A"/>
    <w:rsid w:val="005D1DEE"/>
    <w:rsid w:val="005D334F"/>
    <w:rsid w:val="005D53C5"/>
    <w:rsid w:val="005D7AEC"/>
    <w:rsid w:val="005E0652"/>
    <w:rsid w:val="005E124A"/>
    <w:rsid w:val="005E28AE"/>
    <w:rsid w:val="005E2CD6"/>
    <w:rsid w:val="005E5356"/>
    <w:rsid w:val="005E7C11"/>
    <w:rsid w:val="005E7C1C"/>
    <w:rsid w:val="005F07D2"/>
    <w:rsid w:val="005F1CDC"/>
    <w:rsid w:val="005F294B"/>
    <w:rsid w:val="005F4FE0"/>
    <w:rsid w:val="005F5BC0"/>
    <w:rsid w:val="006028A8"/>
    <w:rsid w:val="006077F4"/>
    <w:rsid w:val="00611353"/>
    <w:rsid w:val="006144F4"/>
    <w:rsid w:val="00615693"/>
    <w:rsid w:val="00615B32"/>
    <w:rsid w:val="00617341"/>
    <w:rsid w:val="00620309"/>
    <w:rsid w:val="006214A8"/>
    <w:rsid w:val="00622777"/>
    <w:rsid w:val="00622D94"/>
    <w:rsid w:val="00623868"/>
    <w:rsid w:val="0063044C"/>
    <w:rsid w:val="00630EB7"/>
    <w:rsid w:val="00631CEF"/>
    <w:rsid w:val="0063219C"/>
    <w:rsid w:val="00632FDD"/>
    <w:rsid w:val="0063372F"/>
    <w:rsid w:val="00634A87"/>
    <w:rsid w:val="006358BE"/>
    <w:rsid w:val="0063683F"/>
    <w:rsid w:val="00637D97"/>
    <w:rsid w:val="006412C6"/>
    <w:rsid w:val="0064222F"/>
    <w:rsid w:val="00642FD0"/>
    <w:rsid w:val="006430B7"/>
    <w:rsid w:val="00644369"/>
    <w:rsid w:val="006449BF"/>
    <w:rsid w:val="00645E33"/>
    <w:rsid w:val="00647980"/>
    <w:rsid w:val="006514E4"/>
    <w:rsid w:val="00652044"/>
    <w:rsid w:val="0065337F"/>
    <w:rsid w:val="00656124"/>
    <w:rsid w:val="00661079"/>
    <w:rsid w:val="00664A30"/>
    <w:rsid w:val="0066636C"/>
    <w:rsid w:val="00666668"/>
    <w:rsid w:val="00666E22"/>
    <w:rsid w:val="00670F8F"/>
    <w:rsid w:val="00671FCC"/>
    <w:rsid w:val="006775AA"/>
    <w:rsid w:val="006818B8"/>
    <w:rsid w:val="00682857"/>
    <w:rsid w:val="00685A1E"/>
    <w:rsid w:val="00685DD9"/>
    <w:rsid w:val="006879F6"/>
    <w:rsid w:val="00690408"/>
    <w:rsid w:val="00695A62"/>
    <w:rsid w:val="0069775C"/>
    <w:rsid w:val="00697E67"/>
    <w:rsid w:val="006A172A"/>
    <w:rsid w:val="006A1DF4"/>
    <w:rsid w:val="006A347B"/>
    <w:rsid w:val="006A39CC"/>
    <w:rsid w:val="006A40B8"/>
    <w:rsid w:val="006A5181"/>
    <w:rsid w:val="006A752F"/>
    <w:rsid w:val="006A7C04"/>
    <w:rsid w:val="006B1BDB"/>
    <w:rsid w:val="006B2E15"/>
    <w:rsid w:val="006B4D1D"/>
    <w:rsid w:val="006B4F5F"/>
    <w:rsid w:val="006B6351"/>
    <w:rsid w:val="006B7ED5"/>
    <w:rsid w:val="006C09A0"/>
    <w:rsid w:val="006C2D9D"/>
    <w:rsid w:val="006D4BF9"/>
    <w:rsid w:val="006D539E"/>
    <w:rsid w:val="006D54A8"/>
    <w:rsid w:val="006D7493"/>
    <w:rsid w:val="006D7E2C"/>
    <w:rsid w:val="006E1444"/>
    <w:rsid w:val="006E39A0"/>
    <w:rsid w:val="006E6101"/>
    <w:rsid w:val="006E67E1"/>
    <w:rsid w:val="006E6E81"/>
    <w:rsid w:val="006F08A6"/>
    <w:rsid w:val="006F0B0B"/>
    <w:rsid w:val="006F1E5C"/>
    <w:rsid w:val="006F2CAE"/>
    <w:rsid w:val="006F3547"/>
    <w:rsid w:val="006F4482"/>
    <w:rsid w:val="006F4A9E"/>
    <w:rsid w:val="006F4AA6"/>
    <w:rsid w:val="006F4B4D"/>
    <w:rsid w:val="006F4EA9"/>
    <w:rsid w:val="006F6D0A"/>
    <w:rsid w:val="006F6F1B"/>
    <w:rsid w:val="00703C79"/>
    <w:rsid w:val="0070561A"/>
    <w:rsid w:val="00705EFF"/>
    <w:rsid w:val="007073E6"/>
    <w:rsid w:val="00707572"/>
    <w:rsid w:val="00713161"/>
    <w:rsid w:val="00713FCE"/>
    <w:rsid w:val="00714CB8"/>
    <w:rsid w:val="00714F0F"/>
    <w:rsid w:val="0071553B"/>
    <w:rsid w:val="0071580C"/>
    <w:rsid w:val="007168E4"/>
    <w:rsid w:val="00717154"/>
    <w:rsid w:val="00717C43"/>
    <w:rsid w:val="00720195"/>
    <w:rsid w:val="00720BFF"/>
    <w:rsid w:val="00723A95"/>
    <w:rsid w:val="00725F6F"/>
    <w:rsid w:val="00730A76"/>
    <w:rsid w:val="00732465"/>
    <w:rsid w:val="0073378D"/>
    <w:rsid w:val="00734311"/>
    <w:rsid w:val="007361D5"/>
    <w:rsid w:val="00736F77"/>
    <w:rsid w:val="007379E7"/>
    <w:rsid w:val="007401D1"/>
    <w:rsid w:val="007430D8"/>
    <w:rsid w:val="0074342E"/>
    <w:rsid w:val="00743456"/>
    <w:rsid w:val="00746C2D"/>
    <w:rsid w:val="007504A6"/>
    <w:rsid w:val="00752012"/>
    <w:rsid w:val="00753086"/>
    <w:rsid w:val="007537CD"/>
    <w:rsid w:val="00753DA5"/>
    <w:rsid w:val="00753F4B"/>
    <w:rsid w:val="007559BF"/>
    <w:rsid w:val="00755EE5"/>
    <w:rsid w:val="00760B59"/>
    <w:rsid w:val="007636B5"/>
    <w:rsid w:val="00763B42"/>
    <w:rsid w:val="007640B8"/>
    <w:rsid w:val="00765429"/>
    <w:rsid w:val="00766ECD"/>
    <w:rsid w:val="0077146F"/>
    <w:rsid w:val="0077400A"/>
    <w:rsid w:val="00775880"/>
    <w:rsid w:val="00776979"/>
    <w:rsid w:val="007834F9"/>
    <w:rsid w:val="0078552D"/>
    <w:rsid w:val="007861C3"/>
    <w:rsid w:val="007863AD"/>
    <w:rsid w:val="007868C9"/>
    <w:rsid w:val="0079089F"/>
    <w:rsid w:val="007925C6"/>
    <w:rsid w:val="00793D0A"/>
    <w:rsid w:val="00793FFA"/>
    <w:rsid w:val="007A0802"/>
    <w:rsid w:val="007A0A16"/>
    <w:rsid w:val="007A1AFF"/>
    <w:rsid w:val="007A2464"/>
    <w:rsid w:val="007A3B58"/>
    <w:rsid w:val="007A4A67"/>
    <w:rsid w:val="007A6EEE"/>
    <w:rsid w:val="007B0862"/>
    <w:rsid w:val="007B1247"/>
    <w:rsid w:val="007B16E0"/>
    <w:rsid w:val="007B26AB"/>
    <w:rsid w:val="007B27DA"/>
    <w:rsid w:val="007B379F"/>
    <w:rsid w:val="007B3A1B"/>
    <w:rsid w:val="007B3C51"/>
    <w:rsid w:val="007B5408"/>
    <w:rsid w:val="007B6068"/>
    <w:rsid w:val="007B6D14"/>
    <w:rsid w:val="007B7F91"/>
    <w:rsid w:val="007C11A7"/>
    <w:rsid w:val="007C231C"/>
    <w:rsid w:val="007C2750"/>
    <w:rsid w:val="007C3758"/>
    <w:rsid w:val="007C376C"/>
    <w:rsid w:val="007C4804"/>
    <w:rsid w:val="007C4D90"/>
    <w:rsid w:val="007C4E10"/>
    <w:rsid w:val="007C68EB"/>
    <w:rsid w:val="007D0CA5"/>
    <w:rsid w:val="007D1CBB"/>
    <w:rsid w:val="007D4A84"/>
    <w:rsid w:val="007D4D44"/>
    <w:rsid w:val="007D57F8"/>
    <w:rsid w:val="007D5D0B"/>
    <w:rsid w:val="007D645A"/>
    <w:rsid w:val="007D793D"/>
    <w:rsid w:val="007D7B29"/>
    <w:rsid w:val="007E0341"/>
    <w:rsid w:val="007E073D"/>
    <w:rsid w:val="007E55EB"/>
    <w:rsid w:val="007E5EE1"/>
    <w:rsid w:val="007F1A8A"/>
    <w:rsid w:val="007F1C26"/>
    <w:rsid w:val="007F3DAE"/>
    <w:rsid w:val="007F6349"/>
    <w:rsid w:val="00804793"/>
    <w:rsid w:val="00804B9E"/>
    <w:rsid w:val="0080593E"/>
    <w:rsid w:val="00807A31"/>
    <w:rsid w:val="008115E6"/>
    <w:rsid w:val="00812856"/>
    <w:rsid w:val="008152E1"/>
    <w:rsid w:val="00816E53"/>
    <w:rsid w:val="00820E4F"/>
    <w:rsid w:val="00820F51"/>
    <w:rsid w:val="00821A86"/>
    <w:rsid w:val="00823113"/>
    <w:rsid w:val="008278E2"/>
    <w:rsid w:val="00830558"/>
    <w:rsid w:val="0083117A"/>
    <w:rsid w:val="00834B42"/>
    <w:rsid w:val="00835397"/>
    <w:rsid w:val="00836037"/>
    <w:rsid w:val="00836A05"/>
    <w:rsid w:val="00841335"/>
    <w:rsid w:val="00843BE2"/>
    <w:rsid w:val="00844089"/>
    <w:rsid w:val="00845669"/>
    <w:rsid w:val="00850DCE"/>
    <w:rsid w:val="00851756"/>
    <w:rsid w:val="00853040"/>
    <w:rsid w:val="00853BAD"/>
    <w:rsid w:val="00854E65"/>
    <w:rsid w:val="0085642C"/>
    <w:rsid w:val="00857148"/>
    <w:rsid w:val="008572F8"/>
    <w:rsid w:val="0086017F"/>
    <w:rsid w:val="0086087F"/>
    <w:rsid w:val="0086292A"/>
    <w:rsid w:val="00862C5C"/>
    <w:rsid w:val="00863C79"/>
    <w:rsid w:val="008643FD"/>
    <w:rsid w:val="008733EA"/>
    <w:rsid w:val="00874F95"/>
    <w:rsid w:val="008752A1"/>
    <w:rsid w:val="00875B81"/>
    <w:rsid w:val="00876FD4"/>
    <w:rsid w:val="00877141"/>
    <w:rsid w:val="008774D6"/>
    <w:rsid w:val="00881042"/>
    <w:rsid w:val="00881C51"/>
    <w:rsid w:val="00881F10"/>
    <w:rsid w:val="00886112"/>
    <w:rsid w:val="00886A87"/>
    <w:rsid w:val="00891E40"/>
    <w:rsid w:val="008922E8"/>
    <w:rsid w:val="008941DC"/>
    <w:rsid w:val="0089446E"/>
    <w:rsid w:val="00894AE1"/>
    <w:rsid w:val="00896BD5"/>
    <w:rsid w:val="008A1026"/>
    <w:rsid w:val="008A1756"/>
    <w:rsid w:val="008A212C"/>
    <w:rsid w:val="008A3598"/>
    <w:rsid w:val="008A6DCE"/>
    <w:rsid w:val="008B0A82"/>
    <w:rsid w:val="008C27DB"/>
    <w:rsid w:val="008C2E4F"/>
    <w:rsid w:val="008C5266"/>
    <w:rsid w:val="008D3B1F"/>
    <w:rsid w:val="008E001E"/>
    <w:rsid w:val="008E1823"/>
    <w:rsid w:val="008E1E59"/>
    <w:rsid w:val="008E2759"/>
    <w:rsid w:val="008E3455"/>
    <w:rsid w:val="008E626F"/>
    <w:rsid w:val="008E77F0"/>
    <w:rsid w:val="008E7DC0"/>
    <w:rsid w:val="008F0E77"/>
    <w:rsid w:val="008F2782"/>
    <w:rsid w:val="008F33BB"/>
    <w:rsid w:val="008F4564"/>
    <w:rsid w:val="008F4B95"/>
    <w:rsid w:val="008F5403"/>
    <w:rsid w:val="008F6500"/>
    <w:rsid w:val="00903CB3"/>
    <w:rsid w:val="00905046"/>
    <w:rsid w:val="00905712"/>
    <w:rsid w:val="0090575B"/>
    <w:rsid w:val="00905B72"/>
    <w:rsid w:val="009078BC"/>
    <w:rsid w:val="009113A4"/>
    <w:rsid w:val="00911652"/>
    <w:rsid w:val="0091290D"/>
    <w:rsid w:val="00913882"/>
    <w:rsid w:val="0091692A"/>
    <w:rsid w:val="00925600"/>
    <w:rsid w:val="00925763"/>
    <w:rsid w:val="009269A7"/>
    <w:rsid w:val="00926CCA"/>
    <w:rsid w:val="00926E91"/>
    <w:rsid w:val="00927524"/>
    <w:rsid w:val="009300D5"/>
    <w:rsid w:val="00930DE8"/>
    <w:rsid w:val="00931431"/>
    <w:rsid w:val="00932A98"/>
    <w:rsid w:val="00934D9D"/>
    <w:rsid w:val="00935734"/>
    <w:rsid w:val="00937E4F"/>
    <w:rsid w:val="009419FD"/>
    <w:rsid w:val="00942E0C"/>
    <w:rsid w:val="009434FA"/>
    <w:rsid w:val="00945183"/>
    <w:rsid w:val="00945D85"/>
    <w:rsid w:val="00952647"/>
    <w:rsid w:val="009544B4"/>
    <w:rsid w:val="00955C6D"/>
    <w:rsid w:val="0096092E"/>
    <w:rsid w:val="0096163C"/>
    <w:rsid w:val="00962723"/>
    <w:rsid w:val="009644C4"/>
    <w:rsid w:val="0097167E"/>
    <w:rsid w:val="00972E47"/>
    <w:rsid w:val="00973657"/>
    <w:rsid w:val="00973723"/>
    <w:rsid w:val="009738D6"/>
    <w:rsid w:val="0097505C"/>
    <w:rsid w:val="0098130B"/>
    <w:rsid w:val="009813A7"/>
    <w:rsid w:val="00981FE8"/>
    <w:rsid w:val="00982D85"/>
    <w:rsid w:val="00982F09"/>
    <w:rsid w:val="0098366E"/>
    <w:rsid w:val="0098470D"/>
    <w:rsid w:val="00986EFA"/>
    <w:rsid w:val="009912F2"/>
    <w:rsid w:val="0099238F"/>
    <w:rsid w:val="00993355"/>
    <w:rsid w:val="00993948"/>
    <w:rsid w:val="009950A9"/>
    <w:rsid w:val="009959CE"/>
    <w:rsid w:val="00997F5B"/>
    <w:rsid w:val="009A0307"/>
    <w:rsid w:val="009A29FF"/>
    <w:rsid w:val="009A3769"/>
    <w:rsid w:val="009B1243"/>
    <w:rsid w:val="009B13AD"/>
    <w:rsid w:val="009B3A7F"/>
    <w:rsid w:val="009B5876"/>
    <w:rsid w:val="009B6C25"/>
    <w:rsid w:val="009B6CB1"/>
    <w:rsid w:val="009C3DEE"/>
    <w:rsid w:val="009C4FCE"/>
    <w:rsid w:val="009C55E4"/>
    <w:rsid w:val="009D142C"/>
    <w:rsid w:val="009D1BE6"/>
    <w:rsid w:val="009D2715"/>
    <w:rsid w:val="009D4F14"/>
    <w:rsid w:val="009D648B"/>
    <w:rsid w:val="009D6E54"/>
    <w:rsid w:val="009D76F8"/>
    <w:rsid w:val="009D7BD7"/>
    <w:rsid w:val="009D7DB7"/>
    <w:rsid w:val="009E163F"/>
    <w:rsid w:val="009E3801"/>
    <w:rsid w:val="009E4E58"/>
    <w:rsid w:val="009E54F3"/>
    <w:rsid w:val="009F1BFA"/>
    <w:rsid w:val="009F4466"/>
    <w:rsid w:val="009F6D00"/>
    <w:rsid w:val="00A01D10"/>
    <w:rsid w:val="00A03885"/>
    <w:rsid w:val="00A04C3E"/>
    <w:rsid w:val="00A10889"/>
    <w:rsid w:val="00A12D5C"/>
    <w:rsid w:val="00A1504C"/>
    <w:rsid w:val="00A16297"/>
    <w:rsid w:val="00A167FB"/>
    <w:rsid w:val="00A1686F"/>
    <w:rsid w:val="00A200DD"/>
    <w:rsid w:val="00A20368"/>
    <w:rsid w:val="00A2342C"/>
    <w:rsid w:val="00A23EC3"/>
    <w:rsid w:val="00A26365"/>
    <w:rsid w:val="00A32935"/>
    <w:rsid w:val="00A33F58"/>
    <w:rsid w:val="00A3433B"/>
    <w:rsid w:val="00A3583E"/>
    <w:rsid w:val="00A35E11"/>
    <w:rsid w:val="00A35F4B"/>
    <w:rsid w:val="00A37D86"/>
    <w:rsid w:val="00A40008"/>
    <w:rsid w:val="00A41722"/>
    <w:rsid w:val="00A41A01"/>
    <w:rsid w:val="00A4243D"/>
    <w:rsid w:val="00A4266C"/>
    <w:rsid w:val="00A45582"/>
    <w:rsid w:val="00A471AF"/>
    <w:rsid w:val="00A51350"/>
    <w:rsid w:val="00A52066"/>
    <w:rsid w:val="00A527EA"/>
    <w:rsid w:val="00A53FBF"/>
    <w:rsid w:val="00A553E4"/>
    <w:rsid w:val="00A55854"/>
    <w:rsid w:val="00A55B51"/>
    <w:rsid w:val="00A62537"/>
    <w:rsid w:val="00A6260C"/>
    <w:rsid w:val="00A64B65"/>
    <w:rsid w:val="00A72E49"/>
    <w:rsid w:val="00A74BEE"/>
    <w:rsid w:val="00A7638B"/>
    <w:rsid w:val="00A82C79"/>
    <w:rsid w:val="00A82E69"/>
    <w:rsid w:val="00A86DDF"/>
    <w:rsid w:val="00A86E7D"/>
    <w:rsid w:val="00A87755"/>
    <w:rsid w:val="00A90993"/>
    <w:rsid w:val="00A90AAA"/>
    <w:rsid w:val="00A9203D"/>
    <w:rsid w:val="00A943E4"/>
    <w:rsid w:val="00A947C3"/>
    <w:rsid w:val="00A95B2F"/>
    <w:rsid w:val="00AA02FE"/>
    <w:rsid w:val="00AA0391"/>
    <w:rsid w:val="00AA1751"/>
    <w:rsid w:val="00AA5FA2"/>
    <w:rsid w:val="00AA70DB"/>
    <w:rsid w:val="00AB16D7"/>
    <w:rsid w:val="00AB1B8E"/>
    <w:rsid w:val="00AB37BB"/>
    <w:rsid w:val="00AB4F3B"/>
    <w:rsid w:val="00AB6B9D"/>
    <w:rsid w:val="00AC05E9"/>
    <w:rsid w:val="00AC0A4F"/>
    <w:rsid w:val="00AC5B31"/>
    <w:rsid w:val="00AC652D"/>
    <w:rsid w:val="00AC6A62"/>
    <w:rsid w:val="00AC70AE"/>
    <w:rsid w:val="00AC7CEA"/>
    <w:rsid w:val="00AD01C1"/>
    <w:rsid w:val="00AD14E4"/>
    <w:rsid w:val="00AD2634"/>
    <w:rsid w:val="00AD37E4"/>
    <w:rsid w:val="00AD4336"/>
    <w:rsid w:val="00AD4462"/>
    <w:rsid w:val="00AD4FFF"/>
    <w:rsid w:val="00AD5688"/>
    <w:rsid w:val="00AD7C98"/>
    <w:rsid w:val="00AE545D"/>
    <w:rsid w:val="00AE55F7"/>
    <w:rsid w:val="00AE6395"/>
    <w:rsid w:val="00AF0F3E"/>
    <w:rsid w:val="00AF1126"/>
    <w:rsid w:val="00AF238D"/>
    <w:rsid w:val="00AF2CB5"/>
    <w:rsid w:val="00AF462F"/>
    <w:rsid w:val="00AF50E2"/>
    <w:rsid w:val="00AF76F3"/>
    <w:rsid w:val="00B0356B"/>
    <w:rsid w:val="00B04AA3"/>
    <w:rsid w:val="00B04CF5"/>
    <w:rsid w:val="00B110B5"/>
    <w:rsid w:val="00B11D64"/>
    <w:rsid w:val="00B12C32"/>
    <w:rsid w:val="00B143EC"/>
    <w:rsid w:val="00B21F4D"/>
    <w:rsid w:val="00B243F0"/>
    <w:rsid w:val="00B2551F"/>
    <w:rsid w:val="00B257DF"/>
    <w:rsid w:val="00B25AF9"/>
    <w:rsid w:val="00B27195"/>
    <w:rsid w:val="00B328A8"/>
    <w:rsid w:val="00B378A7"/>
    <w:rsid w:val="00B4046A"/>
    <w:rsid w:val="00B40667"/>
    <w:rsid w:val="00B41550"/>
    <w:rsid w:val="00B46B87"/>
    <w:rsid w:val="00B52302"/>
    <w:rsid w:val="00B53DCD"/>
    <w:rsid w:val="00B5445F"/>
    <w:rsid w:val="00B55CCC"/>
    <w:rsid w:val="00B613AE"/>
    <w:rsid w:val="00B615E5"/>
    <w:rsid w:val="00B62509"/>
    <w:rsid w:val="00B65790"/>
    <w:rsid w:val="00B66F4B"/>
    <w:rsid w:val="00B66FCB"/>
    <w:rsid w:val="00B66FCE"/>
    <w:rsid w:val="00B67B03"/>
    <w:rsid w:val="00B67E91"/>
    <w:rsid w:val="00B706DC"/>
    <w:rsid w:val="00B71996"/>
    <w:rsid w:val="00B73695"/>
    <w:rsid w:val="00B73C93"/>
    <w:rsid w:val="00B73CC6"/>
    <w:rsid w:val="00B75696"/>
    <w:rsid w:val="00B76801"/>
    <w:rsid w:val="00B76C38"/>
    <w:rsid w:val="00B77E41"/>
    <w:rsid w:val="00B83044"/>
    <w:rsid w:val="00B842A1"/>
    <w:rsid w:val="00B84A69"/>
    <w:rsid w:val="00B85889"/>
    <w:rsid w:val="00B8591E"/>
    <w:rsid w:val="00B85E0B"/>
    <w:rsid w:val="00B862EA"/>
    <w:rsid w:val="00B9101F"/>
    <w:rsid w:val="00B91C35"/>
    <w:rsid w:val="00B922F8"/>
    <w:rsid w:val="00B943B2"/>
    <w:rsid w:val="00B949D1"/>
    <w:rsid w:val="00B9563E"/>
    <w:rsid w:val="00BA0605"/>
    <w:rsid w:val="00BA1026"/>
    <w:rsid w:val="00BA1D97"/>
    <w:rsid w:val="00BA2B4B"/>
    <w:rsid w:val="00BA2DBB"/>
    <w:rsid w:val="00BA75C2"/>
    <w:rsid w:val="00BB0A9A"/>
    <w:rsid w:val="00BB270F"/>
    <w:rsid w:val="00BB27F4"/>
    <w:rsid w:val="00BB739F"/>
    <w:rsid w:val="00BC0009"/>
    <w:rsid w:val="00BC167D"/>
    <w:rsid w:val="00BC19CF"/>
    <w:rsid w:val="00BC58A9"/>
    <w:rsid w:val="00BC63DC"/>
    <w:rsid w:val="00BC712E"/>
    <w:rsid w:val="00BC791C"/>
    <w:rsid w:val="00BD1762"/>
    <w:rsid w:val="00BD1CE7"/>
    <w:rsid w:val="00BD3B35"/>
    <w:rsid w:val="00BD3D81"/>
    <w:rsid w:val="00BD3DE9"/>
    <w:rsid w:val="00BD40CB"/>
    <w:rsid w:val="00BD5462"/>
    <w:rsid w:val="00BD6B96"/>
    <w:rsid w:val="00BE1939"/>
    <w:rsid w:val="00BE1F69"/>
    <w:rsid w:val="00BE566D"/>
    <w:rsid w:val="00BE6C34"/>
    <w:rsid w:val="00BF0D6F"/>
    <w:rsid w:val="00BF241D"/>
    <w:rsid w:val="00BF28C1"/>
    <w:rsid w:val="00BF29D2"/>
    <w:rsid w:val="00BF2FFA"/>
    <w:rsid w:val="00BF556E"/>
    <w:rsid w:val="00BF73A5"/>
    <w:rsid w:val="00C02E1B"/>
    <w:rsid w:val="00C02FEA"/>
    <w:rsid w:val="00C05F38"/>
    <w:rsid w:val="00C063D4"/>
    <w:rsid w:val="00C06533"/>
    <w:rsid w:val="00C07837"/>
    <w:rsid w:val="00C07B4C"/>
    <w:rsid w:val="00C1053A"/>
    <w:rsid w:val="00C112DB"/>
    <w:rsid w:val="00C1181D"/>
    <w:rsid w:val="00C15094"/>
    <w:rsid w:val="00C179AC"/>
    <w:rsid w:val="00C20D36"/>
    <w:rsid w:val="00C210F1"/>
    <w:rsid w:val="00C23017"/>
    <w:rsid w:val="00C23BEF"/>
    <w:rsid w:val="00C27598"/>
    <w:rsid w:val="00C3112A"/>
    <w:rsid w:val="00C311E9"/>
    <w:rsid w:val="00C32713"/>
    <w:rsid w:val="00C36BFC"/>
    <w:rsid w:val="00C37637"/>
    <w:rsid w:val="00C41E8F"/>
    <w:rsid w:val="00C42AC8"/>
    <w:rsid w:val="00C45E9D"/>
    <w:rsid w:val="00C475A2"/>
    <w:rsid w:val="00C47C0E"/>
    <w:rsid w:val="00C506AB"/>
    <w:rsid w:val="00C50DB2"/>
    <w:rsid w:val="00C5124D"/>
    <w:rsid w:val="00C53D73"/>
    <w:rsid w:val="00C545B7"/>
    <w:rsid w:val="00C54D10"/>
    <w:rsid w:val="00C5567D"/>
    <w:rsid w:val="00C55817"/>
    <w:rsid w:val="00C576ED"/>
    <w:rsid w:val="00C57C36"/>
    <w:rsid w:val="00C623BF"/>
    <w:rsid w:val="00C63B21"/>
    <w:rsid w:val="00C657B2"/>
    <w:rsid w:val="00C70018"/>
    <w:rsid w:val="00C71615"/>
    <w:rsid w:val="00C7167C"/>
    <w:rsid w:val="00C74143"/>
    <w:rsid w:val="00C74168"/>
    <w:rsid w:val="00C766AD"/>
    <w:rsid w:val="00C77B8B"/>
    <w:rsid w:val="00C80A68"/>
    <w:rsid w:val="00C84FB7"/>
    <w:rsid w:val="00C8536F"/>
    <w:rsid w:val="00C91577"/>
    <w:rsid w:val="00C915EF"/>
    <w:rsid w:val="00C91DFC"/>
    <w:rsid w:val="00C969D0"/>
    <w:rsid w:val="00CA053A"/>
    <w:rsid w:val="00CA0EE2"/>
    <w:rsid w:val="00CA2699"/>
    <w:rsid w:val="00CA6E1B"/>
    <w:rsid w:val="00CA727E"/>
    <w:rsid w:val="00CA752C"/>
    <w:rsid w:val="00CA7E77"/>
    <w:rsid w:val="00CB0B10"/>
    <w:rsid w:val="00CC2F47"/>
    <w:rsid w:val="00CC3A48"/>
    <w:rsid w:val="00CC6B2F"/>
    <w:rsid w:val="00CC7A67"/>
    <w:rsid w:val="00CD001B"/>
    <w:rsid w:val="00CD0209"/>
    <w:rsid w:val="00CD047A"/>
    <w:rsid w:val="00CD10B2"/>
    <w:rsid w:val="00CD3CB0"/>
    <w:rsid w:val="00CD5E50"/>
    <w:rsid w:val="00CE3117"/>
    <w:rsid w:val="00CE4268"/>
    <w:rsid w:val="00CF25C1"/>
    <w:rsid w:val="00CF39EF"/>
    <w:rsid w:val="00CF4770"/>
    <w:rsid w:val="00CF4FC1"/>
    <w:rsid w:val="00CF54ED"/>
    <w:rsid w:val="00CF5546"/>
    <w:rsid w:val="00CF6188"/>
    <w:rsid w:val="00D00724"/>
    <w:rsid w:val="00D01936"/>
    <w:rsid w:val="00D02CD6"/>
    <w:rsid w:val="00D04804"/>
    <w:rsid w:val="00D0564F"/>
    <w:rsid w:val="00D06380"/>
    <w:rsid w:val="00D078A5"/>
    <w:rsid w:val="00D1122D"/>
    <w:rsid w:val="00D1371D"/>
    <w:rsid w:val="00D15F2B"/>
    <w:rsid w:val="00D178B2"/>
    <w:rsid w:val="00D217C2"/>
    <w:rsid w:val="00D22244"/>
    <w:rsid w:val="00D2347B"/>
    <w:rsid w:val="00D26F67"/>
    <w:rsid w:val="00D32F14"/>
    <w:rsid w:val="00D35D89"/>
    <w:rsid w:val="00D4002B"/>
    <w:rsid w:val="00D40906"/>
    <w:rsid w:val="00D410C8"/>
    <w:rsid w:val="00D4307E"/>
    <w:rsid w:val="00D43D9A"/>
    <w:rsid w:val="00D43EBD"/>
    <w:rsid w:val="00D46835"/>
    <w:rsid w:val="00D501FF"/>
    <w:rsid w:val="00D559DE"/>
    <w:rsid w:val="00D605CB"/>
    <w:rsid w:val="00D6117B"/>
    <w:rsid w:val="00D6799F"/>
    <w:rsid w:val="00D71198"/>
    <w:rsid w:val="00D74B60"/>
    <w:rsid w:val="00D80FD5"/>
    <w:rsid w:val="00D8155C"/>
    <w:rsid w:val="00D8666F"/>
    <w:rsid w:val="00D8725E"/>
    <w:rsid w:val="00D873A6"/>
    <w:rsid w:val="00D87C82"/>
    <w:rsid w:val="00D900EA"/>
    <w:rsid w:val="00D94BBE"/>
    <w:rsid w:val="00D96603"/>
    <w:rsid w:val="00DA159D"/>
    <w:rsid w:val="00DA20FA"/>
    <w:rsid w:val="00DA31F1"/>
    <w:rsid w:val="00DA48A8"/>
    <w:rsid w:val="00DA7A99"/>
    <w:rsid w:val="00DB3A6D"/>
    <w:rsid w:val="00DB44D7"/>
    <w:rsid w:val="00DB5464"/>
    <w:rsid w:val="00DB57AB"/>
    <w:rsid w:val="00DB7319"/>
    <w:rsid w:val="00DB75E6"/>
    <w:rsid w:val="00DC2894"/>
    <w:rsid w:val="00DC3E01"/>
    <w:rsid w:val="00DC4B3D"/>
    <w:rsid w:val="00DC645A"/>
    <w:rsid w:val="00DC7161"/>
    <w:rsid w:val="00DD5376"/>
    <w:rsid w:val="00DD66EC"/>
    <w:rsid w:val="00DE05C6"/>
    <w:rsid w:val="00DE1409"/>
    <w:rsid w:val="00DE1BC8"/>
    <w:rsid w:val="00DE1F38"/>
    <w:rsid w:val="00DE3057"/>
    <w:rsid w:val="00DF0D3B"/>
    <w:rsid w:val="00DF1130"/>
    <w:rsid w:val="00DF6657"/>
    <w:rsid w:val="00E00CDE"/>
    <w:rsid w:val="00E07148"/>
    <w:rsid w:val="00E0799B"/>
    <w:rsid w:val="00E10611"/>
    <w:rsid w:val="00E1221F"/>
    <w:rsid w:val="00E12F2E"/>
    <w:rsid w:val="00E1515D"/>
    <w:rsid w:val="00E160BE"/>
    <w:rsid w:val="00E17A9F"/>
    <w:rsid w:val="00E27EE7"/>
    <w:rsid w:val="00E30540"/>
    <w:rsid w:val="00E36929"/>
    <w:rsid w:val="00E36BFD"/>
    <w:rsid w:val="00E36EA0"/>
    <w:rsid w:val="00E40CA6"/>
    <w:rsid w:val="00E42913"/>
    <w:rsid w:val="00E46980"/>
    <w:rsid w:val="00E474C1"/>
    <w:rsid w:val="00E47C41"/>
    <w:rsid w:val="00E5000C"/>
    <w:rsid w:val="00E51498"/>
    <w:rsid w:val="00E521C3"/>
    <w:rsid w:val="00E52BE2"/>
    <w:rsid w:val="00E56F04"/>
    <w:rsid w:val="00E5783F"/>
    <w:rsid w:val="00E621E7"/>
    <w:rsid w:val="00E66BA2"/>
    <w:rsid w:val="00E6703E"/>
    <w:rsid w:val="00E733F6"/>
    <w:rsid w:val="00E74C33"/>
    <w:rsid w:val="00E756A6"/>
    <w:rsid w:val="00E75FAF"/>
    <w:rsid w:val="00E823D2"/>
    <w:rsid w:val="00E85D50"/>
    <w:rsid w:val="00E901D8"/>
    <w:rsid w:val="00E90940"/>
    <w:rsid w:val="00E94626"/>
    <w:rsid w:val="00E96C07"/>
    <w:rsid w:val="00EA13C9"/>
    <w:rsid w:val="00EA5231"/>
    <w:rsid w:val="00EA558F"/>
    <w:rsid w:val="00EA6490"/>
    <w:rsid w:val="00EA72E1"/>
    <w:rsid w:val="00EB3A56"/>
    <w:rsid w:val="00EB5363"/>
    <w:rsid w:val="00EC1BEA"/>
    <w:rsid w:val="00EC2CFF"/>
    <w:rsid w:val="00EC34BA"/>
    <w:rsid w:val="00EC53D3"/>
    <w:rsid w:val="00EC65C4"/>
    <w:rsid w:val="00EC7AEB"/>
    <w:rsid w:val="00EC7C26"/>
    <w:rsid w:val="00ED06BA"/>
    <w:rsid w:val="00ED07C8"/>
    <w:rsid w:val="00ED1F5F"/>
    <w:rsid w:val="00ED2EF4"/>
    <w:rsid w:val="00ED3DCA"/>
    <w:rsid w:val="00ED52E5"/>
    <w:rsid w:val="00EE0C42"/>
    <w:rsid w:val="00EE0DAE"/>
    <w:rsid w:val="00EE4089"/>
    <w:rsid w:val="00EE7C6B"/>
    <w:rsid w:val="00EE7EBA"/>
    <w:rsid w:val="00EF0B0F"/>
    <w:rsid w:val="00EF0CC9"/>
    <w:rsid w:val="00EF475F"/>
    <w:rsid w:val="00EF70E1"/>
    <w:rsid w:val="00EF78F5"/>
    <w:rsid w:val="00EF7A2B"/>
    <w:rsid w:val="00EF7E31"/>
    <w:rsid w:val="00F01B23"/>
    <w:rsid w:val="00F0234A"/>
    <w:rsid w:val="00F02CA8"/>
    <w:rsid w:val="00F0313D"/>
    <w:rsid w:val="00F04573"/>
    <w:rsid w:val="00F06A9D"/>
    <w:rsid w:val="00F07D66"/>
    <w:rsid w:val="00F104F0"/>
    <w:rsid w:val="00F10C9E"/>
    <w:rsid w:val="00F123BD"/>
    <w:rsid w:val="00F1396C"/>
    <w:rsid w:val="00F13BAA"/>
    <w:rsid w:val="00F15E33"/>
    <w:rsid w:val="00F16DD5"/>
    <w:rsid w:val="00F17862"/>
    <w:rsid w:val="00F2120F"/>
    <w:rsid w:val="00F23437"/>
    <w:rsid w:val="00F26F40"/>
    <w:rsid w:val="00F30D38"/>
    <w:rsid w:val="00F34B2C"/>
    <w:rsid w:val="00F35795"/>
    <w:rsid w:val="00F37158"/>
    <w:rsid w:val="00F43294"/>
    <w:rsid w:val="00F43E82"/>
    <w:rsid w:val="00F443E1"/>
    <w:rsid w:val="00F51CCE"/>
    <w:rsid w:val="00F52AC9"/>
    <w:rsid w:val="00F544C3"/>
    <w:rsid w:val="00F54975"/>
    <w:rsid w:val="00F551E2"/>
    <w:rsid w:val="00F5589B"/>
    <w:rsid w:val="00F55F1E"/>
    <w:rsid w:val="00F56AFF"/>
    <w:rsid w:val="00F56CF8"/>
    <w:rsid w:val="00F572C3"/>
    <w:rsid w:val="00F57364"/>
    <w:rsid w:val="00F623CA"/>
    <w:rsid w:val="00F62557"/>
    <w:rsid w:val="00F62BFE"/>
    <w:rsid w:val="00F63817"/>
    <w:rsid w:val="00F6410E"/>
    <w:rsid w:val="00F66686"/>
    <w:rsid w:val="00F674ED"/>
    <w:rsid w:val="00F70042"/>
    <w:rsid w:val="00F71C44"/>
    <w:rsid w:val="00F72D1F"/>
    <w:rsid w:val="00F73603"/>
    <w:rsid w:val="00F7610F"/>
    <w:rsid w:val="00F76DB0"/>
    <w:rsid w:val="00F77A10"/>
    <w:rsid w:val="00F804FC"/>
    <w:rsid w:val="00F81728"/>
    <w:rsid w:val="00F84364"/>
    <w:rsid w:val="00F85077"/>
    <w:rsid w:val="00F85584"/>
    <w:rsid w:val="00F93803"/>
    <w:rsid w:val="00F96102"/>
    <w:rsid w:val="00FA0425"/>
    <w:rsid w:val="00FA1026"/>
    <w:rsid w:val="00FA1427"/>
    <w:rsid w:val="00FA3CEC"/>
    <w:rsid w:val="00FA6783"/>
    <w:rsid w:val="00FA76AE"/>
    <w:rsid w:val="00FB0415"/>
    <w:rsid w:val="00FB099C"/>
    <w:rsid w:val="00FB31DC"/>
    <w:rsid w:val="00FB3C98"/>
    <w:rsid w:val="00FB5C04"/>
    <w:rsid w:val="00FC2D3D"/>
    <w:rsid w:val="00FC57F0"/>
    <w:rsid w:val="00FD08FF"/>
    <w:rsid w:val="00FD26A3"/>
    <w:rsid w:val="00FD39F6"/>
    <w:rsid w:val="00FD4357"/>
    <w:rsid w:val="00FD6D34"/>
    <w:rsid w:val="00FD7E45"/>
    <w:rsid w:val="00FE038F"/>
    <w:rsid w:val="00FE03DE"/>
    <w:rsid w:val="00FE0A92"/>
    <w:rsid w:val="00FE2830"/>
    <w:rsid w:val="00FE4ABD"/>
    <w:rsid w:val="00FE5E5D"/>
    <w:rsid w:val="00FE7825"/>
    <w:rsid w:val="00FF0F20"/>
    <w:rsid w:val="00FF30FF"/>
    <w:rsid w:val="00FF390C"/>
    <w:rsid w:val="00FF3A6D"/>
    <w:rsid w:val="00FF411B"/>
    <w:rsid w:val="00FF5E9A"/>
    <w:rsid w:val="00FF7E7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0C7F8F"/>
  <w15:docId w15:val="{0842AC0C-7D8F-4125-AFDA-A82FB88A7D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1C1"/>
    <w:pPr>
      <w:tabs>
        <w:tab w:val="left" w:leader="dot" w:pos="360"/>
        <w:tab w:val="left" w:pos="1224"/>
        <w:tab w:val="left" w:pos="1440"/>
      </w:tabs>
    </w:pPr>
  </w:style>
  <w:style w:type="paragraph" w:styleId="Heading1">
    <w:name w:val="heading 1"/>
    <w:basedOn w:val="Normal"/>
    <w:next w:val="Normal"/>
    <w:link w:val="Heading1Char"/>
    <w:uiPriority w:val="9"/>
    <w:qFormat/>
    <w:rsid w:val="00AD01C1"/>
    <w:pPr>
      <w:shd w:val="clear" w:color="FFFFFF" w:themeColor="background1" w:fill="D9D9D9" w:themeFill="background1" w:themeFillShade="D9"/>
      <w:spacing w:before="480"/>
      <w:contextualSpacing/>
      <w:jc w:val="center"/>
      <w:outlineLvl w:val="0"/>
    </w:pPr>
    <w:rPr>
      <w:rFonts w:eastAsiaTheme="majorEastAsia" w:cstheme="majorBidi"/>
      <w:b/>
      <w:bCs/>
      <w:smallCaps/>
      <w:sz w:val="28"/>
      <w:szCs w:val="28"/>
    </w:rPr>
  </w:style>
  <w:style w:type="paragraph" w:styleId="Heading2">
    <w:name w:val="heading 2"/>
    <w:basedOn w:val="Normal"/>
    <w:next w:val="Normal"/>
    <w:link w:val="Heading2Char"/>
    <w:uiPriority w:val="9"/>
    <w:unhideWhenUsed/>
    <w:qFormat/>
    <w:rsid w:val="00AD01C1"/>
    <w:pPr>
      <w:spacing w:before="200"/>
      <w:outlineLvl w:val="1"/>
    </w:pPr>
    <w:rPr>
      <w:rFonts w:eastAsiaTheme="majorEastAsia" w:cstheme="majorBidi"/>
      <w:b/>
      <w:bCs/>
      <w:sz w:val="24"/>
      <w:szCs w:val="26"/>
    </w:rPr>
  </w:style>
  <w:style w:type="paragraph" w:styleId="Heading3">
    <w:name w:val="heading 3"/>
    <w:basedOn w:val="Normal"/>
    <w:next w:val="Normal"/>
    <w:link w:val="Heading3Char"/>
    <w:uiPriority w:val="9"/>
    <w:unhideWhenUsed/>
    <w:qFormat/>
    <w:rsid w:val="00AD01C1"/>
    <w:pPr>
      <w:tabs>
        <w:tab w:val="left" w:pos="360"/>
        <w:tab w:val="right" w:leader="dot" w:pos="9360"/>
      </w:tabs>
      <w:spacing w:before="200" w:after="200"/>
      <w:outlineLvl w:val="2"/>
    </w:pPr>
    <w:rPr>
      <w:rFonts w:eastAsiaTheme="majorEastAsia" w:cstheme="majorBidi"/>
      <w:bCs/>
      <w:i/>
      <w:u w:val="single"/>
    </w:rPr>
  </w:style>
  <w:style w:type="paragraph" w:styleId="Heading4">
    <w:name w:val="heading 4"/>
    <w:basedOn w:val="Normal"/>
    <w:next w:val="Normal"/>
    <w:link w:val="Heading4Char"/>
    <w:uiPriority w:val="9"/>
    <w:semiHidden/>
    <w:unhideWhenUsed/>
    <w:qFormat/>
    <w:rsid w:val="00AD01C1"/>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AD01C1"/>
    <w:pPr>
      <w:spacing w:before="20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AD01C1"/>
    <w:pPr>
      <w:spacing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AD01C1"/>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AD01C1"/>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AD01C1"/>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rsid w:val="00AD01C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AD01C1"/>
  </w:style>
  <w:style w:type="character" w:customStyle="1" w:styleId="Heading1Char">
    <w:name w:val="Heading 1 Char"/>
    <w:basedOn w:val="DefaultParagraphFont"/>
    <w:link w:val="Heading1"/>
    <w:uiPriority w:val="9"/>
    <w:rsid w:val="00AD01C1"/>
    <w:rPr>
      <w:rFonts w:eastAsiaTheme="majorEastAsia" w:cstheme="majorBidi"/>
      <w:b/>
      <w:bCs/>
      <w:smallCaps/>
      <w:sz w:val="28"/>
      <w:szCs w:val="28"/>
      <w:shd w:val="clear" w:color="FFFFFF" w:themeColor="background1" w:fill="D9D9D9" w:themeFill="background1" w:themeFillShade="D9"/>
    </w:rPr>
  </w:style>
  <w:style w:type="character" w:customStyle="1" w:styleId="Heading2Char">
    <w:name w:val="Heading 2 Char"/>
    <w:basedOn w:val="DefaultParagraphFont"/>
    <w:link w:val="Heading2"/>
    <w:uiPriority w:val="9"/>
    <w:rsid w:val="00AD01C1"/>
    <w:rPr>
      <w:rFonts w:eastAsiaTheme="majorEastAsia" w:cstheme="majorBidi"/>
      <w:b/>
      <w:bCs/>
      <w:sz w:val="24"/>
      <w:szCs w:val="26"/>
    </w:rPr>
  </w:style>
  <w:style w:type="character" w:customStyle="1" w:styleId="Heading3Char">
    <w:name w:val="Heading 3 Char"/>
    <w:basedOn w:val="DefaultParagraphFont"/>
    <w:link w:val="Heading3"/>
    <w:uiPriority w:val="9"/>
    <w:rsid w:val="00AD01C1"/>
    <w:rPr>
      <w:rFonts w:eastAsiaTheme="majorEastAsia" w:cstheme="majorBidi"/>
      <w:bCs/>
      <w:i/>
      <w:u w:val="single"/>
    </w:rPr>
  </w:style>
  <w:style w:type="character" w:customStyle="1" w:styleId="Heading4Char">
    <w:name w:val="Heading 4 Char"/>
    <w:basedOn w:val="DefaultParagraphFont"/>
    <w:link w:val="Heading4"/>
    <w:uiPriority w:val="9"/>
    <w:semiHidden/>
    <w:rsid w:val="00AD01C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AD01C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AD01C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AD01C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AD01C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AD01C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AD01C1"/>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AD01C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AD01C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AD01C1"/>
    <w:rPr>
      <w:rFonts w:asciiTheme="majorHAnsi" w:eastAsiaTheme="majorEastAsia" w:hAnsiTheme="majorHAnsi" w:cstheme="majorBidi"/>
      <w:i/>
      <w:iCs/>
      <w:spacing w:val="13"/>
      <w:sz w:val="24"/>
      <w:szCs w:val="24"/>
    </w:rPr>
  </w:style>
  <w:style w:type="character" w:styleId="Strong">
    <w:name w:val="Strong"/>
    <w:uiPriority w:val="22"/>
    <w:qFormat/>
    <w:rsid w:val="00AD01C1"/>
    <w:rPr>
      <w:b/>
      <w:bCs/>
    </w:rPr>
  </w:style>
  <w:style w:type="character" w:styleId="Emphasis">
    <w:name w:val="Emphasis"/>
    <w:uiPriority w:val="20"/>
    <w:qFormat/>
    <w:rsid w:val="00AD01C1"/>
    <w:rPr>
      <w:b/>
      <w:bCs/>
      <w:i/>
      <w:iCs/>
      <w:spacing w:val="10"/>
      <w:bdr w:val="none" w:sz="0" w:space="0" w:color="auto"/>
      <w:shd w:val="clear" w:color="auto" w:fill="auto"/>
    </w:rPr>
  </w:style>
  <w:style w:type="paragraph" w:styleId="NoSpacing">
    <w:name w:val="No Spacing"/>
    <w:basedOn w:val="Normal"/>
    <w:uiPriority w:val="1"/>
    <w:qFormat/>
    <w:rsid w:val="00AD01C1"/>
  </w:style>
  <w:style w:type="paragraph" w:styleId="ListParagraph">
    <w:name w:val="List Paragraph"/>
    <w:basedOn w:val="Normal"/>
    <w:uiPriority w:val="34"/>
    <w:qFormat/>
    <w:rsid w:val="00AD01C1"/>
    <w:pPr>
      <w:ind w:left="720"/>
      <w:contextualSpacing/>
    </w:pPr>
  </w:style>
  <w:style w:type="paragraph" w:styleId="Quote">
    <w:name w:val="Quote"/>
    <w:basedOn w:val="Normal"/>
    <w:next w:val="Normal"/>
    <w:link w:val="QuoteChar"/>
    <w:uiPriority w:val="29"/>
    <w:qFormat/>
    <w:rsid w:val="00AD01C1"/>
    <w:pPr>
      <w:spacing w:before="200"/>
      <w:ind w:left="360" w:right="360"/>
    </w:pPr>
    <w:rPr>
      <w:i/>
      <w:iCs/>
    </w:rPr>
  </w:style>
  <w:style w:type="character" w:customStyle="1" w:styleId="QuoteChar">
    <w:name w:val="Quote Char"/>
    <w:basedOn w:val="DefaultParagraphFont"/>
    <w:link w:val="Quote"/>
    <w:uiPriority w:val="29"/>
    <w:rsid w:val="00AD01C1"/>
    <w:rPr>
      <w:i/>
      <w:iCs/>
    </w:rPr>
  </w:style>
  <w:style w:type="paragraph" w:styleId="IntenseQuote">
    <w:name w:val="Intense Quote"/>
    <w:basedOn w:val="Normal"/>
    <w:next w:val="Normal"/>
    <w:link w:val="IntenseQuoteChar"/>
    <w:uiPriority w:val="30"/>
    <w:qFormat/>
    <w:rsid w:val="00AD01C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AD01C1"/>
    <w:rPr>
      <w:b/>
      <w:bCs/>
      <w:i/>
      <w:iCs/>
    </w:rPr>
  </w:style>
  <w:style w:type="character" w:styleId="SubtleEmphasis">
    <w:name w:val="Subtle Emphasis"/>
    <w:uiPriority w:val="19"/>
    <w:qFormat/>
    <w:rsid w:val="00AD01C1"/>
    <w:rPr>
      <w:i/>
      <w:iCs/>
    </w:rPr>
  </w:style>
  <w:style w:type="character" w:styleId="IntenseEmphasis">
    <w:name w:val="Intense Emphasis"/>
    <w:uiPriority w:val="21"/>
    <w:qFormat/>
    <w:rsid w:val="00AD01C1"/>
    <w:rPr>
      <w:b/>
      <w:bCs/>
    </w:rPr>
  </w:style>
  <w:style w:type="character" w:styleId="SubtleReference">
    <w:name w:val="Subtle Reference"/>
    <w:uiPriority w:val="31"/>
    <w:qFormat/>
    <w:rsid w:val="00AD01C1"/>
    <w:rPr>
      <w:smallCaps/>
    </w:rPr>
  </w:style>
  <w:style w:type="character" w:styleId="IntenseReference">
    <w:name w:val="Intense Reference"/>
    <w:uiPriority w:val="32"/>
    <w:qFormat/>
    <w:rsid w:val="00AD01C1"/>
    <w:rPr>
      <w:smallCaps/>
      <w:spacing w:val="5"/>
      <w:u w:val="single"/>
    </w:rPr>
  </w:style>
  <w:style w:type="character" w:styleId="BookTitle">
    <w:name w:val="Book Title"/>
    <w:uiPriority w:val="33"/>
    <w:qFormat/>
    <w:rsid w:val="00AD01C1"/>
    <w:rPr>
      <w:i/>
      <w:iCs/>
      <w:smallCaps/>
      <w:spacing w:val="5"/>
    </w:rPr>
  </w:style>
  <w:style w:type="paragraph" w:styleId="TOCHeading">
    <w:name w:val="TOC Heading"/>
    <w:basedOn w:val="Heading1"/>
    <w:next w:val="Normal"/>
    <w:uiPriority w:val="39"/>
    <w:semiHidden/>
    <w:unhideWhenUsed/>
    <w:qFormat/>
    <w:rsid w:val="00AD01C1"/>
    <w:pPr>
      <w:outlineLvl w:val="9"/>
    </w:pPr>
    <w:rPr>
      <w:lang w:bidi="en-US"/>
    </w:rPr>
  </w:style>
  <w:style w:type="character" w:styleId="Hyperlink">
    <w:name w:val="Hyperlink"/>
    <w:basedOn w:val="DefaultParagraphFont"/>
    <w:uiPriority w:val="99"/>
    <w:unhideWhenUsed/>
    <w:rsid w:val="00AD01C1"/>
    <w:rPr>
      <w:color w:val="0000FF" w:themeColor="hyperlink"/>
      <w:u w:val="single"/>
    </w:rPr>
  </w:style>
  <w:style w:type="character" w:customStyle="1" w:styleId="apple-converted-space">
    <w:name w:val="apple-converted-space"/>
    <w:basedOn w:val="DefaultParagraphFont"/>
    <w:rsid w:val="00AD01C1"/>
  </w:style>
  <w:style w:type="character" w:styleId="CommentReference">
    <w:name w:val="annotation reference"/>
    <w:basedOn w:val="DefaultParagraphFont"/>
    <w:uiPriority w:val="99"/>
    <w:semiHidden/>
    <w:unhideWhenUsed/>
    <w:rsid w:val="00AD01C1"/>
    <w:rPr>
      <w:sz w:val="16"/>
      <w:szCs w:val="16"/>
    </w:rPr>
  </w:style>
  <w:style w:type="paragraph" w:styleId="CommentText">
    <w:name w:val="annotation text"/>
    <w:basedOn w:val="Normal"/>
    <w:link w:val="CommentTextChar"/>
    <w:uiPriority w:val="99"/>
    <w:semiHidden/>
    <w:unhideWhenUsed/>
    <w:rsid w:val="00AD01C1"/>
    <w:rPr>
      <w:sz w:val="20"/>
      <w:szCs w:val="20"/>
    </w:rPr>
  </w:style>
  <w:style w:type="character" w:customStyle="1" w:styleId="CommentTextChar">
    <w:name w:val="Comment Text Char"/>
    <w:basedOn w:val="DefaultParagraphFont"/>
    <w:link w:val="CommentText"/>
    <w:uiPriority w:val="99"/>
    <w:semiHidden/>
    <w:rsid w:val="00AD01C1"/>
    <w:rPr>
      <w:sz w:val="20"/>
      <w:szCs w:val="20"/>
    </w:rPr>
  </w:style>
  <w:style w:type="paragraph" w:styleId="CommentSubject">
    <w:name w:val="annotation subject"/>
    <w:basedOn w:val="CommentText"/>
    <w:next w:val="CommentText"/>
    <w:link w:val="CommentSubjectChar"/>
    <w:uiPriority w:val="99"/>
    <w:semiHidden/>
    <w:unhideWhenUsed/>
    <w:rsid w:val="00AD01C1"/>
    <w:rPr>
      <w:b/>
      <w:bCs/>
    </w:rPr>
  </w:style>
  <w:style w:type="character" w:customStyle="1" w:styleId="CommentSubjectChar">
    <w:name w:val="Comment Subject Char"/>
    <w:basedOn w:val="CommentTextChar"/>
    <w:link w:val="CommentSubject"/>
    <w:uiPriority w:val="99"/>
    <w:semiHidden/>
    <w:rsid w:val="00AD01C1"/>
    <w:rPr>
      <w:b/>
      <w:bCs/>
      <w:sz w:val="20"/>
      <w:szCs w:val="20"/>
    </w:rPr>
  </w:style>
  <w:style w:type="paragraph" w:styleId="BalloonText">
    <w:name w:val="Balloon Text"/>
    <w:basedOn w:val="Normal"/>
    <w:link w:val="BalloonTextChar"/>
    <w:uiPriority w:val="99"/>
    <w:semiHidden/>
    <w:unhideWhenUsed/>
    <w:rsid w:val="00AD01C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D01C1"/>
    <w:rPr>
      <w:rFonts w:ascii="Segoe UI" w:hAnsi="Segoe UI" w:cs="Segoe UI"/>
      <w:sz w:val="18"/>
      <w:szCs w:val="18"/>
    </w:rPr>
  </w:style>
  <w:style w:type="paragraph" w:styleId="Header">
    <w:name w:val="header"/>
    <w:basedOn w:val="Normal"/>
    <w:link w:val="HeaderChar"/>
    <w:uiPriority w:val="99"/>
    <w:unhideWhenUsed/>
    <w:rsid w:val="00AD01C1"/>
    <w:pPr>
      <w:tabs>
        <w:tab w:val="clear" w:pos="360"/>
        <w:tab w:val="clear" w:pos="1224"/>
        <w:tab w:val="clear" w:pos="1440"/>
        <w:tab w:val="center" w:pos="4680"/>
        <w:tab w:val="right" w:pos="9360"/>
      </w:tabs>
    </w:pPr>
  </w:style>
  <w:style w:type="character" w:customStyle="1" w:styleId="HeaderChar">
    <w:name w:val="Header Char"/>
    <w:basedOn w:val="DefaultParagraphFont"/>
    <w:link w:val="Header"/>
    <w:uiPriority w:val="99"/>
    <w:rsid w:val="00AD01C1"/>
  </w:style>
  <w:style w:type="paragraph" w:styleId="Footer">
    <w:name w:val="footer"/>
    <w:basedOn w:val="Normal"/>
    <w:link w:val="FooterChar"/>
    <w:uiPriority w:val="99"/>
    <w:unhideWhenUsed/>
    <w:rsid w:val="00AD01C1"/>
    <w:pPr>
      <w:tabs>
        <w:tab w:val="clear" w:pos="360"/>
        <w:tab w:val="clear" w:pos="1224"/>
        <w:tab w:val="clear" w:pos="1440"/>
        <w:tab w:val="center" w:pos="4680"/>
        <w:tab w:val="right" w:pos="9360"/>
      </w:tabs>
    </w:pPr>
  </w:style>
  <w:style w:type="character" w:customStyle="1" w:styleId="FooterChar">
    <w:name w:val="Footer Char"/>
    <w:basedOn w:val="DefaultParagraphFont"/>
    <w:link w:val="Footer"/>
    <w:uiPriority w:val="99"/>
    <w:rsid w:val="00AD01C1"/>
  </w:style>
  <w:style w:type="character" w:customStyle="1" w:styleId="UnresolvedMention1">
    <w:name w:val="Unresolved Mention1"/>
    <w:basedOn w:val="DefaultParagraphFont"/>
    <w:uiPriority w:val="99"/>
    <w:semiHidden/>
    <w:unhideWhenUsed/>
    <w:rsid w:val="00AD01C1"/>
    <w:rPr>
      <w:color w:val="808080"/>
      <w:shd w:val="clear" w:color="auto" w:fill="E6E6E6"/>
    </w:rPr>
  </w:style>
  <w:style w:type="character" w:styleId="FollowedHyperlink">
    <w:name w:val="FollowedHyperlink"/>
    <w:basedOn w:val="DefaultParagraphFont"/>
    <w:uiPriority w:val="99"/>
    <w:semiHidden/>
    <w:unhideWhenUsed/>
    <w:rsid w:val="00AD01C1"/>
    <w:rPr>
      <w:color w:val="800080" w:themeColor="followedHyperlink"/>
      <w:u w:val="single"/>
    </w:rPr>
  </w:style>
  <w:style w:type="character" w:customStyle="1" w:styleId="UnresolvedMention2">
    <w:name w:val="Unresolved Mention2"/>
    <w:basedOn w:val="DefaultParagraphFont"/>
    <w:uiPriority w:val="99"/>
    <w:semiHidden/>
    <w:unhideWhenUsed/>
    <w:rsid w:val="00AD01C1"/>
    <w:rPr>
      <w:color w:val="808080"/>
      <w:shd w:val="clear" w:color="auto" w:fill="E6E6E6"/>
    </w:rPr>
  </w:style>
  <w:style w:type="character" w:customStyle="1" w:styleId="UnresolvedMention3">
    <w:name w:val="Unresolved Mention3"/>
    <w:basedOn w:val="DefaultParagraphFont"/>
    <w:uiPriority w:val="99"/>
    <w:semiHidden/>
    <w:unhideWhenUsed/>
    <w:rsid w:val="00AD01C1"/>
    <w:rPr>
      <w:color w:val="808080"/>
      <w:shd w:val="clear" w:color="auto" w:fill="E6E6E6"/>
    </w:rPr>
  </w:style>
  <w:style w:type="character" w:styleId="UnresolvedMention">
    <w:name w:val="Unresolved Mention"/>
    <w:basedOn w:val="DefaultParagraphFont"/>
    <w:uiPriority w:val="99"/>
    <w:semiHidden/>
    <w:unhideWhenUsed/>
    <w:rsid w:val="00AD01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23843555">
      <w:bodyDiv w:val="1"/>
      <w:marLeft w:val="0"/>
      <w:marRight w:val="0"/>
      <w:marTop w:val="0"/>
      <w:marBottom w:val="0"/>
      <w:divBdr>
        <w:top w:val="none" w:sz="0" w:space="0" w:color="auto"/>
        <w:left w:val="none" w:sz="0" w:space="0" w:color="auto"/>
        <w:bottom w:val="none" w:sz="0" w:space="0" w:color="auto"/>
        <w:right w:val="none" w:sz="0" w:space="0" w:color="auto"/>
      </w:divBdr>
      <w:divsChild>
        <w:div w:id="796218622">
          <w:marLeft w:val="0"/>
          <w:marRight w:val="0"/>
          <w:marTop w:val="0"/>
          <w:marBottom w:val="0"/>
          <w:divBdr>
            <w:top w:val="none" w:sz="0" w:space="0" w:color="auto"/>
            <w:left w:val="none" w:sz="0" w:space="0" w:color="auto"/>
            <w:bottom w:val="none" w:sz="0" w:space="0" w:color="auto"/>
            <w:right w:val="none" w:sz="0" w:space="0" w:color="auto"/>
          </w:divBdr>
        </w:div>
      </w:divsChild>
    </w:div>
    <w:div w:id="196531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ran.r-project.org/package=PAutiliti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cran.r-project.org/package=Observation"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an.r-project.org/package=AGread" TargetMode="External"/><Relationship Id="rId5" Type="http://schemas.openxmlformats.org/officeDocument/2006/relationships/webSettings" Target="webSettings.xml"/><Relationship Id="rId15" Type="http://schemas.openxmlformats.org/officeDocument/2006/relationships/hyperlink" Target="https://cran.r-project.org/package=Sojourn" TargetMode="External"/><Relationship Id="rId10" Type="http://schemas.openxmlformats.org/officeDocument/2006/relationships/hyperlink" Target="https://cran.r-project.org/package=TwoRegression" TargetMode="External"/><Relationship Id="rId4" Type="http://schemas.openxmlformats.org/officeDocument/2006/relationships/settings" Target="settings.xml"/><Relationship Id="rId9" Type="http://schemas.openxmlformats.org/officeDocument/2006/relationships/hyperlink" Target="http://iopscience.iop.org/journal/0967-3334/page/Highlights_of_2017" TargetMode="External"/><Relationship Id="rId14" Type="http://schemas.openxmlformats.org/officeDocument/2006/relationships/hyperlink" Target="https://cran.r-project.org/package=Sojourn.Data"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aul\Desktop\CV\HibbingCV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4C9836-471E-434F-AE7E-A084797EF7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HibbingCV_Template.dotx</Template>
  <TotalTime>650</TotalTime>
  <Pages>12</Pages>
  <Words>4226</Words>
  <Characters>24094</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Genco</Company>
  <LinksUpToDate>false</LinksUpToDate>
  <CharactersWithSpaces>28264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dc:creator>
  <cp:lastModifiedBy>Hibbing, Paul Robert</cp:lastModifiedBy>
  <cp:revision>498</cp:revision>
  <cp:lastPrinted>2017-12-10T05:17:00Z</cp:lastPrinted>
  <dcterms:created xsi:type="dcterms:W3CDTF">2019-07-01T14:31:00Z</dcterms:created>
  <dcterms:modified xsi:type="dcterms:W3CDTF">2020-08-31T15:27:00Z</dcterms:modified>
</cp:coreProperties>
</file>